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077E9" w:rsidRDefault="00D077E9" w:rsidP="00D70D02">
      <w:r>
        <w:rPr>
          <w:noProof/>
          <w:lang w:val="en-GB" w:eastAsia="en-GB"/>
        </w:rPr>
        <w:drawing>
          <wp:anchor distT="0" distB="0" distL="114300" distR="114300" simplePos="0" relativeHeight="251658240" behindDoc="1" locked="0" layoutInCell="1" allowOverlap="1" wp14:anchorId="147AB9FC" wp14:editId="433DA222">
            <wp:simplePos x="0" y="0"/>
            <wp:positionH relativeFrom="column">
              <wp:posOffset>-746975</wp:posOffset>
            </wp:positionH>
            <wp:positionV relativeFrom="page">
              <wp:posOffset>-12700</wp:posOffset>
            </wp:positionV>
            <wp:extent cx="7760970" cy="6684010"/>
            <wp:effectExtent l="0" t="0" r="0" b="2540"/>
            <wp:wrapNone/>
            <wp:docPr id="1" name="Picture 1" descr="street view with city buildings, market and street sing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7-11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0970" cy="668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pPr w:leftFromText="180" w:rightFromText="180" w:vertAnchor="text" w:horzAnchor="margin" w:tblpY="-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580"/>
      </w:tblGrid>
      <w:tr w:rsidR="00D077E9" w:rsidTr="00D077E9">
        <w:trPr>
          <w:trHeight w:val="1894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Default="00D077E9" w:rsidP="00D077E9">
            <w:r>
              <w:rPr>
                <w:noProof/>
                <w:lang w:val="en-GB" w:eastAsia="en-GB"/>
              </w:rPr>
              <mc:AlternateContent>
                <mc:Choice Requires="wps">
                  <w:drawing>
                    <wp:inline distT="0" distB="0" distL="0" distR="0" wp14:anchorId="2E81C4ED" wp14:editId="436C7204">
                      <wp:extent cx="3528695" cy="1210614"/>
                      <wp:effectExtent l="0" t="0" r="0" b="0"/>
                      <wp:docPr id="8" name="Text Box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528695" cy="121061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D620A1" w:rsidRPr="00D86945" w:rsidRDefault="00D620A1" w:rsidP="00D05B27">
                                  <w:pPr>
                                    <w:pStyle w:val="Title"/>
                                  </w:pPr>
                                  <w:r>
                                    <w:t>QUẢN LÝ KHÓA HỌC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2E81C4E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8" o:spid="_x0000_s1026" type="#_x0000_t202" style="width:277.85pt;height:95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" filled="f" stroked="f" strokeweight=".5pt">
                      <v:textbox>
                        <w:txbxContent>
                          <w:p w:rsidR="00D620A1" w:rsidRPr="00D86945" w:rsidRDefault="00D620A1" w:rsidP="00D05B27">
                            <w:pPr>
                              <w:pStyle w:val="Title"/>
                            </w:pPr>
                            <w:r>
                              <w:t>QUẢN LÝ KHÓA HỌC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:rsidR="00D077E9" w:rsidRDefault="00D077E9" w:rsidP="00D077E9">
            <w:r>
              <w:rPr>
                <w:noProof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45915</wp:posOffset>
                      </wp:positionV>
                      <wp:extent cx="1390918" cy="0"/>
                      <wp:effectExtent l="0" t="19050" r="19050" b="19050"/>
                      <wp:wrapNone/>
                      <wp:docPr id="5" name="Straight Connector 5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90918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571FC7C" id="Straight Connector 5" o:spid="_x0000_s1026" alt="text divider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.6pt" to="109.5pt,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" strokecolor="#082a75 [3215]" strokeweight="3pt"/>
                  </w:pict>
                </mc:Fallback>
              </mc:AlternateContent>
            </w:r>
          </w:p>
        </w:tc>
      </w:tr>
      <w:tr w:rsidR="00D077E9" w:rsidRPr="00FE0A88" w:rsidTr="00D077E9">
        <w:trPr>
          <w:trHeight w:val="7636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p w:rsidR="00D077E9" w:rsidRPr="000B799E" w:rsidRDefault="00FE0A88" w:rsidP="00DB0F9D">
            <w:pPr>
              <w:jc w:val="center"/>
              <w:rPr>
                <w:rFonts w:ascii="Times New Roman" w:hAnsi="Times New Roman" w:cs="Times New Roman"/>
                <w:noProof/>
                <w:sz w:val="36"/>
                <w:szCs w:val="36"/>
              </w:rPr>
            </w:pPr>
            <w:r w:rsidRPr="000B799E">
              <w:rPr>
                <w:rFonts w:ascii="Times New Roman" w:hAnsi="Times New Roman" w:cs="Times New Roman"/>
                <w:noProof/>
                <w:sz w:val="36"/>
                <w:szCs w:val="36"/>
              </w:rPr>
              <w:t>DANH SÁCH THÀNH VIÊN</w:t>
            </w:r>
          </w:p>
        </w:tc>
      </w:tr>
      <w:tr w:rsidR="00D077E9" w:rsidTr="00D077E9">
        <w:trPr>
          <w:trHeight w:val="2171"/>
        </w:trPr>
        <w:tc>
          <w:tcPr>
            <w:tcW w:w="5580" w:type="dxa"/>
            <w:tcBorders>
              <w:top w:val="nil"/>
              <w:left w:val="nil"/>
              <w:bottom w:val="nil"/>
              <w:right w:val="nil"/>
            </w:tcBorders>
          </w:tcPr>
          <w:sdt>
            <w:sdtPr>
              <w:rPr>
                <w:rFonts w:ascii="Times New Roman" w:hAnsi="Times New Roman" w:cs="Times New Roman"/>
                <w:sz w:val="36"/>
                <w:szCs w:val="36"/>
              </w:rPr>
              <w:id w:val="1080870105"/>
              <w:placeholder>
                <w:docPart w:val="E95B7FBB4FFD49B19A63340767400A3B"/>
              </w:placeholder>
              <w15:appearance w15:val="hidden"/>
            </w:sdtPr>
            <w:sdtContent>
              <w:p w:rsidR="00D077E9" w:rsidRPr="005171EC" w:rsidRDefault="005171EC" w:rsidP="004831A9">
                <w:pPr>
                  <w:jc w:val="center"/>
                  <w:rPr>
                    <w:rFonts w:ascii="Times New Roman" w:hAnsi="Times New Roman" w:cs="Times New Roman"/>
                    <w:sz w:val="36"/>
                    <w:szCs w:val="36"/>
                  </w:rPr>
                </w:pPr>
                <w:r w:rsidRPr="000B799E">
                  <w:rPr>
                    <w:rStyle w:val="SubtitleChar"/>
                    <w:rFonts w:ascii="Times New Roman" w:hAnsi="Times New Roman" w:cs="Times New Roman"/>
                    <w:sz w:val="36"/>
                    <w:szCs w:val="36"/>
                  </w:rPr>
                  <w:t>TRƯỜNG ĐẠI HỌC SÀI GÒN</w:t>
                </w:r>
              </w:p>
            </w:sdtContent>
          </w:sdt>
          <w:p w:rsidR="00D077E9" w:rsidRDefault="00D077E9" w:rsidP="00D077E9">
            <w:pPr>
              <w:rPr>
                <w:noProof/>
                <w:sz w:val="10"/>
                <w:szCs w:val="10"/>
              </w:rPr>
            </w:pPr>
            <w:r w:rsidRPr="00D86945">
              <w:rPr>
                <w:noProof/>
                <w:sz w:val="10"/>
                <w:szCs w:val="10"/>
                <w:lang w:val="en-GB" w:eastAsia="en-GB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>
                      <wp:simplePos x="0" y="0"/>
                      <wp:positionH relativeFrom="column">
                        <wp:posOffset>984738</wp:posOffset>
                      </wp:positionH>
                      <wp:positionV relativeFrom="paragraph">
                        <wp:posOffset>61595</wp:posOffset>
                      </wp:positionV>
                      <wp:extent cx="1493949" cy="0"/>
                      <wp:effectExtent l="0" t="19050" r="30480" b="19050"/>
                      <wp:wrapNone/>
                      <wp:docPr id="6" name="Straight Connector 6" descr="text divide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93949" cy="0"/>
                              </a:xfrm>
                              <a:prstGeom prst="line">
                                <a:avLst/>
                              </a:prstGeom>
                              <a:ln w="38100">
                                <a:solidFill>
                                  <a:schemeClr val="tx2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470407D" id="Straight Connector 6" o:spid="_x0000_s1026" alt="text divider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7.55pt,4.85pt" to="195.2pt,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" strokecolor="#082a75 [3215]" strokeweight="3pt"/>
                  </w:pict>
                </mc:Fallback>
              </mc:AlternateContent>
            </w: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D077E9" w:rsidRDefault="00D077E9" w:rsidP="00D077E9">
            <w:pPr>
              <w:rPr>
                <w:noProof/>
                <w:sz w:val="10"/>
                <w:szCs w:val="10"/>
              </w:rPr>
            </w:pPr>
          </w:p>
          <w:p w:rsidR="00D077E9" w:rsidRPr="004831A9" w:rsidRDefault="00D620A1" w:rsidP="004831A9">
            <w:pPr>
              <w:jc w:val="center"/>
              <w:rPr>
                <w:rFonts w:ascii="Times New Roman" w:hAnsi="Times New Roman" w:cs="Times New Roman"/>
              </w:rPr>
            </w:pPr>
            <w:sdt>
              <w:sdtPr>
                <w:rPr>
                  <w:rFonts w:ascii="Times New Roman" w:hAnsi="Times New Roman" w:cs="Times New Roman"/>
                </w:rPr>
                <w:id w:val="-1740469667"/>
                <w:placeholder>
                  <w:docPart w:val="6B87F1DE8A1F4CA0974386AB705570B9"/>
                </w:placeholder>
                <w15:appearance w15:val="hidden"/>
              </w:sdtPr>
              <w:sdtContent>
                <w:r w:rsidR="004831A9" w:rsidRPr="004831A9">
                  <w:rPr>
                    <w:rFonts w:ascii="Times New Roman" w:hAnsi="Times New Roman" w:cs="Times New Roman"/>
                  </w:rPr>
                  <w:t>KHOA CÔNG NGHỆ THÔNG TIN</w:t>
                </w:r>
              </w:sdtContent>
            </w:sdt>
          </w:p>
          <w:p w:rsidR="00D077E9" w:rsidRPr="00D86945" w:rsidRDefault="00D077E9" w:rsidP="00D077E9">
            <w:pPr>
              <w:rPr>
                <w:noProof/>
                <w:sz w:val="10"/>
                <w:szCs w:val="10"/>
              </w:rPr>
            </w:pPr>
          </w:p>
        </w:tc>
      </w:tr>
    </w:tbl>
    <w:p w:rsidR="00D077E9" w:rsidRPr="00961196" w:rsidRDefault="00636E3F" w:rsidP="00375C83">
      <w:pPr>
        <w:spacing w:after="200"/>
        <w:jc w:val="center"/>
        <w:rPr>
          <w:rFonts w:ascii="Times New Roman" w:hAnsi="Times New Roman" w:cs="Times New Roman"/>
          <w:sz w:val="40"/>
          <w:szCs w:val="40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360" behindDoc="0" locked="0" layoutInCell="1" allowOverlap="1" wp14:anchorId="12ABAC39" wp14:editId="5EFAD142">
            <wp:simplePos x="0" y="0"/>
            <wp:positionH relativeFrom="column">
              <wp:posOffset>4593102</wp:posOffset>
            </wp:positionH>
            <wp:positionV relativeFrom="paragraph">
              <wp:posOffset>6095707</wp:posOffset>
            </wp:positionV>
            <wp:extent cx="1772529" cy="1807503"/>
            <wp:effectExtent l="0" t="0" r="0" b="2540"/>
            <wp:wrapNone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6630" cy="181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7E9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69641541" wp14:editId="3F90553A">
                <wp:simplePos x="0" y="0"/>
                <wp:positionH relativeFrom="column">
                  <wp:posOffset>-746975</wp:posOffset>
                </wp:positionH>
                <wp:positionV relativeFrom="page">
                  <wp:posOffset>6670040</wp:posOffset>
                </wp:positionV>
                <wp:extent cx="7760970" cy="3374390"/>
                <wp:effectExtent l="0" t="0" r="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60970" cy="337439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23C4C1" id="Rectangle 2" o:spid="_x0000_s1026" alt="colored rectangle" style="position:absolute;margin-left:-58.8pt;margin-top:525.2pt;width:611.1pt;height:265.7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" fillcolor="#34aba2 [3206]" stroked="f" strokeweight="2pt">
                <w10:wrap anchory="page"/>
              </v:rect>
            </w:pict>
          </mc:Fallback>
        </mc:AlternateContent>
      </w:r>
      <w:r w:rsidR="00D077E9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F225A27" wp14:editId="03E959F8">
                <wp:simplePos x="0" y="0"/>
                <wp:positionH relativeFrom="column">
                  <wp:posOffset>-204470</wp:posOffset>
                </wp:positionH>
                <wp:positionV relativeFrom="page">
                  <wp:posOffset>901700</wp:posOffset>
                </wp:positionV>
                <wp:extent cx="3938905" cy="8267700"/>
                <wp:effectExtent l="0" t="0" r="4445" b="0"/>
                <wp:wrapNone/>
                <wp:docPr id="3" name="Rectangle 3" descr="white rectangle for text on cove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8905" cy="8267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620A1" w:rsidRDefault="00D620A1" w:rsidP="008D6A46">
                            <w:pPr>
                              <w:jc w:val="center"/>
                            </w:pPr>
                          </w:p>
                          <w:tbl>
                            <w:tblPr>
                              <w:tblW w:w="6086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4390"/>
                              <w:gridCol w:w="1696"/>
                            </w:tblGrid>
                            <w:tr w:rsidR="00D620A1" w:rsidRPr="008B1C84" w:rsidTr="00377B94">
                              <w:tc>
                                <w:tcPr>
                                  <w:tcW w:w="4390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1720AD">
                                    <w:rPr>
                                      <w:rFonts w:ascii="Times New Roman" w:hAnsi="Times New Roman" w:cs="Times New Roman"/>
                                      <w:szCs w:val="28"/>
                                    </w:rPr>
                                    <w:t>NGUY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Cs w:val="28"/>
                                    </w:rPr>
                                    <w:t>Ễ</w:t>
                                  </w:r>
                                  <w:r w:rsidRPr="001720AD">
                                    <w:rPr>
                                      <w:rFonts w:ascii="Times New Roman" w:hAnsi="Times New Roman" w:cs="Times New Roman"/>
                                      <w:szCs w:val="28"/>
                                    </w:rPr>
                                    <w:t>N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 xml:space="preserve"> TH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Ị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 xml:space="preserve"> Y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Ế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N NHI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3119410288</w:t>
                                  </w:r>
                                </w:p>
                              </w:tc>
                            </w:tr>
                            <w:tr w:rsidR="00D620A1" w:rsidRPr="008B1C84" w:rsidTr="00377B94">
                              <w:tc>
                                <w:tcPr>
                                  <w:tcW w:w="4390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NGUY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Cs w:val="28"/>
                                    </w:rPr>
                                    <w:t>Ễ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N TH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Ị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 xml:space="preserve"> PH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ƯƠ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NG NHUNG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3119410291</w:t>
                                  </w:r>
                                </w:p>
                              </w:tc>
                            </w:tr>
                            <w:tr w:rsidR="00D620A1" w:rsidRPr="008B1C84" w:rsidTr="00377B94">
                              <w:tc>
                                <w:tcPr>
                                  <w:tcW w:w="4390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ĐẶ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NG TH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Ị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 xml:space="preserve"> NG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Ọ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C NGÂN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3119410263</w:t>
                                  </w:r>
                                </w:p>
                              </w:tc>
                            </w:tr>
                            <w:tr w:rsidR="00D620A1" w:rsidRPr="008B1C84" w:rsidTr="00377B94">
                              <w:tc>
                                <w:tcPr>
                                  <w:tcW w:w="4390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MAI V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Ă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N THINH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3119410413</w:t>
                                  </w:r>
                                </w:p>
                              </w:tc>
                            </w:tr>
                            <w:tr w:rsidR="00D620A1" w:rsidRPr="008B1C84" w:rsidTr="00377B94">
                              <w:tc>
                                <w:tcPr>
                                  <w:tcW w:w="4390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TR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Ầ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N THÚY NGÂN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3119410265</w:t>
                                  </w:r>
                                </w:p>
                              </w:tc>
                            </w:tr>
                            <w:tr w:rsidR="00D620A1" w:rsidRPr="008B1C84" w:rsidTr="00377B94">
                              <w:tc>
                                <w:tcPr>
                                  <w:tcW w:w="4390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NGUY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Cs w:val="28"/>
                                    </w:rPr>
                                    <w:t>Ễ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N LÊ TÂM NH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Ư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3119410292</w:t>
                                  </w:r>
                                </w:p>
                              </w:tc>
                            </w:tr>
                            <w:tr w:rsidR="00D620A1" w:rsidRPr="008B1C84" w:rsidTr="00377B94">
                              <w:tc>
                                <w:tcPr>
                                  <w:tcW w:w="4390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LÊ HOÀI LÂN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3119410223</w:t>
                                  </w:r>
                                </w:p>
                              </w:tc>
                            </w:tr>
                            <w:tr w:rsidR="00D620A1" w:rsidRPr="008B1C84" w:rsidTr="00377B94">
                              <w:tc>
                                <w:tcPr>
                                  <w:tcW w:w="4390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0354A5">
                                    <w:rPr>
                                      <w:rFonts w:ascii="Times New Roman" w:hAnsi="Times New Roman" w:cs="Times New Roman"/>
                                      <w:szCs w:val="28"/>
                                    </w:rPr>
                                    <w:t>PH</w:t>
                                  </w:r>
                                  <w:r>
                                    <w:rPr>
                                      <w:rFonts w:ascii="Times New Roman" w:hAnsi="Times New Roman" w:cs="Times New Roman"/>
                                      <w:szCs w:val="28"/>
                                    </w:rPr>
                                    <w:t>Ạ</w:t>
                                  </w:r>
                                  <w:r w:rsidRPr="000354A5">
                                    <w:rPr>
                                      <w:rFonts w:ascii="Times New Roman" w:hAnsi="Times New Roman" w:cs="Times New Roman"/>
                                      <w:szCs w:val="28"/>
                                    </w:rPr>
                                    <w:t>M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 xml:space="preserve"> DUY LUÂN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3119410240</w:t>
                                  </w:r>
                                </w:p>
                              </w:tc>
                            </w:tr>
                            <w:tr w:rsidR="00D620A1" w:rsidRPr="008B1C84" w:rsidTr="00377B94">
                              <w:tc>
                                <w:tcPr>
                                  <w:tcW w:w="4390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DI</w:t>
                                  </w:r>
                                  <w:r w:rsidRPr="008B1C84">
                                    <w:rPr>
                                      <w:rFonts w:ascii="Cambria" w:hAnsi="Cambria" w:cs="Cambria"/>
                                      <w:szCs w:val="28"/>
                                    </w:rPr>
                                    <w:t>Ệ</w:t>
                                  </w: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C TRÁC LÂM</w:t>
                                  </w:r>
                                </w:p>
                              </w:tc>
                              <w:tc>
                                <w:tcPr>
                                  <w:tcW w:w="1696" w:type="dxa"/>
                                </w:tcPr>
                                <w:p w:rsidR="00D620A1" w:rsidRPr="008B1C84" w:rsidRDefault="00D620A1" w:rsidP="00EC1080">
                                  <w:pPr>
                                    <w:spacing w:line="480" w:lineRule="auto"/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</w:pPr>
                                  <w:r w:rsidRPr="008B1C84">
                                    <w:rPr>
                                      <w:rFonts w:ascii="Bodoni MT" w:hAnsi="Bodoni MT" w:cs="Times New Roman"/>
                                      <w:szCs w:val="28"/>
                                    </w:rPr>
                                    <w:t>3119410220</w:t>
                                  </w:r>
                                </w:p>
                              </w:tc>
                            </w:tr>
                          </w:tbl>
                          <w:p w:rsidR="00D620A1" w:rsidRPr="00EA2D30" w:rsidRDefault="00D620A1" w:rsidP="008D6A46">
                            <w:pPr>
                              <w:jc w:val="center"/>
                              <w:rPr>
                                <w:b w:val="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F225A27" id="Rectangle 3" o:spid="_x0000_s1027" alt="white rectangle for text on cover" style="position:absolute;left:0;text-align:left;margin-left:-16.1pt;margin-top:71pt;width:310.15pt;height:651pt;z-index:-251656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" fillcolor="white [3212]" stroked="f" strokeweight="2pt">
                <v:textbox>
                  <w:txbxContent>
                    <w:p w:rsidR="00D620A1" w:rsidRDefault="00D620A1" w:rsidP="008D6A46">
                      <w:pPr>
                        <w:jc w:val="center"/>
                      </w:pPr>
                    </w:p>
                    <w:tbl>
                      <w:tblPr>
                        <w:tblW w:w="6086" w:type="dxa"/>
                        <w:tblLook w:val="04A0" w:firstRow="1" w:lastRow="0" w:firstColumn="1" w:lastColumn="0" w:noHBand="0" w:noVBand="1"/>
                      </w:tblPr>
                      <w:tblGrid>
                        <w:gridCol w:w="4390"/>
                        <w:gridCol w:w="1696"/>
                      </w:tblGrid>
                      <w:tr w:rsidR="00D620A1" w:rsidRPr="008B1C84" w:rsidTr="00377B94">
                        <w:tc>
                          <w:tcPr>
                            <w:tcW w:w="4390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1720AD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NGUY</w:t>
                            </w:r>
                            <w:r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Ễ</w:t>
                            </w:r>
                            <w:r w:rsidRPr="001720AD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N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 xml:space="preserve"> TH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Ị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 xml:space="preserve"> Y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Ế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N NHI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3119410288</w:t>
                            </w:r>
                          </w:p>
                        </w:tc>
                      </w:tr>
                      <w:tr w:rsidR="00D620A1" w:rsidRPr="008B1C84" w:rsidTr="00377B94">
                        <w:tc>
                          <w:tcPr>
                            <w:tcW w:w="4390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NGUY</w:t>
                            </w:r>
                            <w:r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Ễ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N TH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Ị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 xml:space="preserve"> PH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ƯƠ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NG NHUNG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3119410291</w:t>
                            </w:r>
                          </w:p>
                        </w:tc>
                      </w:tr>
                      <w:tr w:rsidR="00D620A1" w:rsidRPr="008B1C84" w:rsidTr="00377B94">
                        <w:tc>
                          <w:tcPr>
                            <w:tcW w:w="4390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ĐẶ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NG TH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Ị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 xml:space="preserve"> NG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Ọ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C NGÂN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3119410263</w:t>
                            </w:r>
                          </w:p>
                        </w:tc>
                      </w:tr>
                      <w:tr w:rsidR="00D620A1" w:rsidRPr="008B1C84" w:rsidTr="00377B94">
                        <w:tc>
                          <w:tcPr>
                            <w:tcW w:w="4390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MAI V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Ă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N THINH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3119410413</w:t>
                            </w:r>
                          </w:p>
                        </w:tc>
                      </w:tr>
                      <w:tr w:rsidR="00D620A1" w:rsidRPr="008B1C84" w:rsidTr="00377B94">
                        <w:tc>
                          <w:tcPr>
                            <w:tcW w:w="4390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TR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Ầ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N THÚY NGÂN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3119410265</w:t>
                            </w:r>
                          </w:p>
                        </w:tc>
                      </w:tr>
                      <w:tr w:rsidR="00D620A1" w:rsidRPr="008B1C84" w:rsidTr="00377B94">
                        <w:tc>
                          <w:tcPr>
                            <w:tcW w:w="4390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NGUY</w:t>
                            </w:r>
                            <w:r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Ễ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N LÊ TÂM NH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Ư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3119410292</w:t>
                            </w:r>
                          </w:p>
                        </w:tc>
                      </w:tr>
                      <w:tr w:rsidR="00D620A1" w:rsidRPr="008B1C84" w:rsidTr="00377B94">
                        <w:tc>
                          <w:tcPr>
                            <w:tcW w:w="4390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LÊ HOÀI LÂN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3119410223</w:t>
                            </w:r>
                          </w:p>
                        </w:tc>
                      </w:tr>
                      <w:tr w:rsidR="00D620A1" w:rsidRPr="008B1C84" w:rsidTr="00377B94">
                        <w:tc>
                          <w:tcPr>
                            <w:tcW w:w="4390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0354A5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PH</w:t>
                            </w:r>
                            <w:r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Ạ</w:t>
                            </w:r>
                            <w:r w:rsidRPr="000354A5">
                              <w:rPr>
                                <w:rFonts w:ascii="Times New Roman" w:hAnsi="Times New Roman" w:cs="Times New Roman"/>
                                <w:szCs w:val="28"/>
                              </w:rPr>
                              <w:t>M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 xml:space="preserve"> DUY LUÂN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3119410240</w:t>
                            </w:r>
                          </w:p>
                        </w:tc>
                      </w:tr>
                      <w:tr w:rsidR="00D620A1" w:rsidRPr="008B1C84" w:rsidTr="00377B94">
                        <w:tc>
                          <w:tcPr>
                            <w:tcW w:w="4390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DI</w:t>
                            </w:r>
                            <w:r w:rsidRPr="008B1C84">
                              <w:rPr>
                                <w:rFonts w:ascii="Cambria" w:hAnsi="Cambria" w:cs="Cambria"/>
                                <w:szCs w:val="28"/>
                              </w:rPr>
                              <w:t>Ệ</w:t>
                            </w: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C TRÁC LÂM</w:t>
                            </w:r>
                          </w:p>
                        </w:tc>
                        <w:tc>
                          <w:tcPr>
                            <w:tcW w:w="1696" w:type="dxa"/>
                          </w:tcPr>
                          <w:p w:rsidR="00D620A1" w:rsidRPr="008B1C84" w:rsidRDefault="00D620A1" w:rsidP="00EC1080">
                            <w:pPr>
                              <w:spacing w:line="480" w:lineRule="auto"/>
                              <w:rPr>
                                <w:rFonts w:ascii="Bodoni MT" w:hAnsi="Bodoni MT" w:cs="Times New Roman"/>
                                <w:szCs w:val="28"/>
                              </w:rPr>
                            </w:pPr>
                            <w:r w:rsidRPr="008B1C84">
                              <w:rPr>
                                <w:rFonts w:ascii="Bodoni MT" w:hAnsi="Bodoni MT" w:cs="Times New Roman"/>
                                <w:szCs w:val="28"/>
                              </w:rPr>
                              <w:t>3119410220</w:t>
                            </w:r>
                          </w:p>
                        </w:tc>
                      </w:tr>
                    </w:tbl>
                    <w:p w:rsidR="00D620A1" w:rsidRPr="00EA2D30" w:rsidRDefault="00D620A1" w:rsidP="008D6A46">
                      <w:pPr>
                        <w:jc w:val="center"/>
                        <w:rPr>
                          <w:b w:val="0"/>
                        </w:rPr>
                      </w:pPr>
                    </w:p>
                  </w:txbxContent>
                </v:textbox>
                <w10:wrap anchory="page"/>
              </v:rect>
            </w:pict>
          </mc:Fallback>
        </mc:AlternateContent>
      </w:r>
      <w:r w:rsidR="00D077E9">
        <w:br w:type="page"/>
      </w:r>
      <w:r w:rsidR="00375C83" w:rsidRPr="00961196">
        <w:rPr>
          <w:rFonts w:ascii="Times New Roman" w:hAnsi="Times New Roman" w:cs="Times New Roman"/>
          <w:sz w:val="40"/>
          <w:szCs w:val="40"/>
        </w:rPr>
        <w:lastRenderedPageBreak/>
        <w:t>MỤC LỤC</w:t>
      </w:r>
    </w:p>
    <w:p w:rsidR="00B11048" w:rsidRPr="004B7561" w:rsidRDefault="00B11048">
      <w:pPr>
        <w:pStyle w:val="TOC1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r w:rsidRPr="004B7561">
        <w:rPr>
          <w:rFonts w:ascii="Times New Roman" w:hAnsi="Times New Roman" w:cs="Times New Roman"/>
          <w:b w:val="0"/>
          <w:color w:val="auto"/>
        </w:rPr>
        <w:fldChar w:fldCharType="begin"/>
      </w:r>
      <w:r w:rsidRPr="004B7561">
        <w:rPr>
          <w:rFonts w:ascii="Times New Roman" w:hAnsi="Times New Roman" w:cs="Times New Roman"/>
          <w:b w:val="0"/>
          <w:color w:val="auto"/>
        </w:rPr>
        <w:instrText xml:space="preserve"> TOC \o "1-4" \h \z \u </w:instrText>
      </w:r>
      <w:r w:rsidRPr="004B7561">
        <w:rPr>
          <w:rFonts w:ascii="Times New Roman" w:hAnsi="Times New Roman" w:cs="Times New Roman"/>
          <w:b w:val="0"/>
          <w:color w:val="auto"/>
        </w:rPr>
        <w:fldChar w:fldCharType="separate"/>
      </w:r>
      <w:hyperlink w:anchor="_Toc116843750" w:history="1">
        <w:r w:rsidRPr="004B7561">
          <w:rPr>
            <w:rStyle w:val="Hyperlink"/>
            <w:rFonts w:ascii="Times New Roman" w:hAnsi="Times New Roman" w:cs="Times New Roman"/>
            <w:noProof/>
          </w:rPr>
          <w:t>PHÂN CÔNG THÀNH VIÊN</w:t>
        </w:r>
        <w:r w:rsidRPr="004B7561">
          <w:rPr>
            <w:rFonts w:ascii="Times New Roman" w:hAnsi="Times New Roman" w:cs="Times New Roman"/>
            <w:noProof/>
            <w:webHidden/>
          </w:rPr>
          <w:tab/>
        </w:r>
        <w:r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Pr="004B7561">
          <w:rPr>
            <w:rFonts w:ascii="Times New Roman" w:hAnsi="Times New Roman" w:cs="Times New Roman"/>
            <w:noProof/>
            <w:webHidden/>
          </w:rPr>
          <w:instrText xml:space="preserve"> PAGEREF _Toc116843750 \h </w:instrText>
        </w:r>
        <w:r w:rsidRPr="004B7561">
          <w:rPr>
            <w:rFonts w:ascii="Times New Roman" w:hAnsi="Times New Roman" w:cs="Times New Roman"/>
            <w:noProof/>
            <w:webHidden/>
          </w:rPr>
        </w:r>
        <w:r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10</w:t>
        </w:r>
        <w:r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1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5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QUẢN LÝ KHÓA HỌC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_Toc116843751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1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5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I. Chức năng 1: Quản lý sinh viên, người dạy (Person)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_Toc116843752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5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1. Sơ đồ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_Toc116843753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5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1.1. Sinh viên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_Toc116843754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 w:rsidP="00B11048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5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1.2. Người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_Toc116843755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5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 Hiển thị danh sách sinh viên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_Toc116843757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5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_Toc116843758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5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 Code 3 class: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_Toc116843759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 Hiển thị danh sách người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3.3.1.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3.3.2.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3.3.3.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6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 Thêm mới thông tin sinh viên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_Toc116843769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19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 Thêm mới thông tin người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7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_Toc116843779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 Sửa / Cập nhật thông tin sinh viên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 Sửa / Cập nhật thông tin người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8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_Toc116843789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 Tìm kiếm sinh viên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79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 Tìm kiếm người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_Toc116843799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 Xóa record sinh viên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0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_Toc116843809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29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 Xóa record người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1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II. Chức năng 2: Quản lý thông tin các khóa học online, onsite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1. Sơ đồ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1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1.1. Online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_Toc116843819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1.2. Onsite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 Hiển thị danh sách các khóa học online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 Code 3 class: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 Hiển thị danh sách các khóa học onsite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2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_Toc116843829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3.3.1.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3.3.2.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3.3.3.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 Thêm mới thông tin các khóa học online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39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3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 Thêm mới thông tin các khóa học onsite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_Toc116843839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 Sửa / Cập nhật thông tin các khóa học online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4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_Toc116843849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1" w:history="1">
        <w:r w:rsidR="00B11048" w:rsidRPr="004B7561">
          <w:rPr>
            <w:rStyle w:val="Hyperlink"/>
            <w:rFonts w:ascii="Times New Roman" w:hAnsi="Times New Roman" w:cs="Times New Roman"/>
            <w:noProof/>
            <w:lang w:val="vi-VN"/>
          </w:rPr>
          <w:t>7. Sửa / Cập nhật thông tin các khóa học onsite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 Tìm kiếm các khóa học online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5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_Toc116843859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49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 Tìm kiếm các khóa học onsite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9.2.3.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6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 Xóa record các khóa học online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_Toc116843869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10.2.3.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 Xóa record các khóa học onsite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7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_Toc116843879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11.2.3.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1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III. Chức năng 3: Quản lý thông tin phân công giảng dạy (CourseIntructor)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1. Sơ đồ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 Hiển thị danh sách thông tin phân công giảng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 Code 3 class: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8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 Thêm mới thông tin phân công giảng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_Toc116843889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59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 Sửa / Cập nhật thông tin phân công giảng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89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_Toc116843899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 Tìm kiếm thông tin phân công giảng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 Xóa record thông tin phân công giảng dạy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0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_Toc116843909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1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IV. Chức năng 4: Quản lý kết quả khóa học (Student Grade)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1. Sơ đồ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 Hiển thị danh sách kết quả khóa học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 Code 3 class: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1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_Toc116843919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2.2.3.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 Thêm mới thông tin kết quả khóa học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69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3.2.3.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 Sửa / Cập nhật thông tin kết quả khóa học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2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_Toc116843929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4.2.3.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 Tìm kiếm kết quả khóa học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73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74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5.2.3.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75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3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 Xóa record kết quả khóa học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_Toc116843939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6.1. Sơ đồ tuần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76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6.2.3.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 Xem thông tin chi tiết của Student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7.1. Sơ đồ trình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77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7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_Toc116843947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8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_Toc116843948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78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49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_Toc116843949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50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7.2.3.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_Toc116843950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79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2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51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 Xem thông tin chi tiết của Course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_Toc116843951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80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52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8.1. Sơ đồ trình tự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_Toc116843952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80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3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53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 Code 3 class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_Toc116843953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81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54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8.2.1. DAL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_Toc116843954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81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55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8.2.2. BLL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_Toc116843955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81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B11048" w:rsidRPr="004B7561" w:rsidRDefault="00D620A1">
      <w:pPr>
        <w:pStyle w:val="TOC4"/>
        <w:tabs>
          <w:tab w:val="right" w:leader="dot" w:pos="9926"/>
        </w:tabs>
        <w:rPr>
          <w:rFonts w:ascii="Times New Roman" w:hAnsi="Times New Roman" w:cs="Times New Roman"/>
          <w:b w:val="0"/>
          <w:noProof/>
          <w:color w:val="auto"/>
          <w:sz w:val="22"/>
          <w:lang w:val="en-GB" w:eastAsia="en-GB"/>
        </w:rPr>
      </w:pPr>
      <w:hyperlink w:anchor="_Toc116843956" w:history="1">
        <w:r w:rsidR="00B11048" w:rsidRPr="004B7561">
          <w:rPr>
            <w:rStyle w:val="Hyperlink"/>
            <w:rFonts w:ascii="Times New Roman" w:hAnsi="Times New Roman" w:cs="Times New Roman"/>
            <w:noProof/>
          </w:rPr>
          <w:t>8.2.3. UI</w:t>
        </w:r>
        <w:r w:rsidR="00B11048" w:rsidRPr="004B7561">
          <w:rPr>
            <w:rFonts w:ascii="Times New Roman" w:hAnsi="Times New Roman" w:cs="Times New Roman"/>
            <w:noProof/>
            <w:webHidden/>
          </w:rPr>
          <w:tab/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begin"/>
        </w:r>
        <w:r w:rsidR="00B11048" w:rsidRPr="004B7561">
          <w:rPr>
            <w:rFonts w:ascii="Times New Roman" w:hAnsi="Times New Roman" w:cs="Times New Roman"/>
            <w:noProof/>
            <w:webHidden/>
          </w:rPr>
          <w:instrText xml:space="preserve"> PAGEREF _Toc116843956 \h </w:instrText>
        </w:r>
        <w:r w:rsidR="00B11048" w:rsidRPr="004B7561">
          <w:rPr>
            <w:rFonts w:ascii="Times New Roman" w:hAnsi="Times New Roman" w:cs="Times New Roman"/>
            <w:noProof/>
            <w:webHidden/>
          </w:rPr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separate"/>
        </w:r>
        <w:r w:rsidR="003816C9">
          <w:rPr>
            <w:rFonts w:ascii="Times New Roman" w:hAnsi="Times New Roman" w:cs="Times New Roman"/>
            <w:noProof/>
            <w:webHidden/>
          </w:rPr>
          <w:t>82</w:t>
        </w:r>
        <w:r w:rsidR="00B11048" w:rsidRPr="004B7561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1F5C05" w:rsidRDefault="00B11048" w:rsidP="001F5C05">
      <w:pPr>
        <w:spacing w:after="200"/>
        <w:rPr>
          <w:rFonts w:ascii="Times New Roman" w:hAnsi="Times New Roman" w:cs="Times New Roman"/>
          <w:b w:val="0"/>
          <w:color w:val="auto"/>
        </w:rPr>
      </w:pPr>
      <w:r w:rsidRPr="004B7561">
        <w:rPr>
          <w:rFonts w:ascii="Times New Roman" w:hAnsi="Times New Roman" w:cs="Times New Roman"/>
          <w:b w:val="0"/>
          <w:color w:val="auto"/>
        </w:rPr>
        <w:fldChar w:fldCharType="end"/>
      </w:r>
    </w:p>
    <w:p w:rsidR="00375C83" w:rsidRPr="001F5C05" w:rsidRDefault="001F5C05" w:rsidP="007049A0">
      <w:pPr>
        <w:spacing w:after="200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br w:type="page"/>
      </w:r>
    </w:p>
    <w:p w:rsidR="00B11048" w:rsidRDefault="00375C83" w:rsidP="0081073E">
      <w:pPr>
        <w:pStyle w:val="Heading1"/>
        <w:jc w:val="center"/>
        <w:rPr>
          <w:rFonts w:ascii="Times New Roman" w:hAnsi="Times New Roman" w:cs="Times New Roman"/>
        </w:rPr>
      </w:pPr>
      <w:bookmarkStart w:id="0" w:name="_Toc116843750"/>
      <w:r>
        <w:rPr>
          <w:rFonts w:ascii="Times New Roman" w:hAnsi="Times New Roman" w:cs="Times New Roman"/>
        </w:rPr>
        <w:lastRenderedPageBreak/>
        <w:t>PHÂN CÔNG THÀNH VIÊN</w:t>
      </w:r>
      <w:bookmarkEnd w:id="0"/>
    </w:p>
    <w:p w:rsidR="0081073E" w:rsidRDefault="0081073E" w:rsidP="0081073E">
      <w:pPr>
        <w:pStyle w:val="Heading1"/>
        <w:jc w:val="center"/>
        <w:rPr>
          <w:rFonts w:ascii="Times New Roman" w:hAnsi="Times New Roman" w:cs="Times New Roman"/>
        </w:rPr>
      </w:pPr>
    </w:p>
    <w:tbl>
      <w:tblPr>
        <w:tblStyle w:val="TableGrid"/>
        <w:tblW w:w="9918" w:type="dxa"/>
        <w:tblBorders>
          <w:top w:val="single" w:sz="4" w:space="0" w:color="256D9D" w:themeColor="accent2" w:themeShade="BF"/>
          <w:left w:val="single" w:sz="4" w:space="0" w:color="256D9D" w:themeColor="accent2" w:themeShade="BF"/>
          <w:bottom w:val="single" w:sz="4" w:space="0" w:color="256D9D" w:themeColor="accent2" w:themeShade="BF"/>
          <w:right w:val="single" w:sz="4" w:space="0" w:color="256D9D" w:themeColor="accent2" w:themeShade="BF"/>
          <w:insideH w:val="single" w:sz="4" w:space="0" w:color="256D9D" w:themeColor="accent2" w:themeShade="BF"/>
          <w:insideV w:val="single" w:sz="4" w:space="0" w:color="256D9D" w:themeColor="accent2" w:themeShade="BF"/>
        </w:tblBorders>
        <w:shd w:val="clear" w:color="auto" w:fill="FFFFFF" w:themeFill="background1"/>
        <w:tblLook w:val="04A0" w:firstRow="1" w:lastRow="0" w:firstColumn="1" w:lastColumn="0" w:noHBand="0" w:noVBand="1"/>
      </w:tblPr>
      <w:tblGrid>
        <w:gridCol w:w="2686"/>
        <w:gridCol w:w="2691"/>
        <w:gridCol w:w="2982"/>
        <w:gridCol w:w="1559"/>
      </w:tblGrid>
      <w:tr w:rsidR="000026EB" w:rsidRPr="000026EB" w:rsidTr="006540A3">
        <w:tc>
          <w:tcPr>
            <w:tcW w:w="2686" w:type="dxa"/>
            <w:shd w:val="clear" w:color="auto" w:fill="FFFFFF" w:themeFill="background1"/>
            <w:vAlign w:val="center"/>
          </w:tcPr>
          <w:p w:rsidR="000026EB" w:rsidRPr="000026EB" w:rsidRDefault="000026EB" w:rsidP="00131AD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026EB">
              <w:rPr>
                <w:rFonts w:ascii="Times New Roman" w:hAnsi="Times New Roman" w:cs="Times New Roman"/>
              </w:rPr>
              <w:t>Tên</w:t>
            </w:r>
            <w:proofErr w:type="spellEnd"/>
            <w:r w:rsidRPr="000026E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026EB">
              <w:rPr>
                <w:rFonts w:ascii="Times New Roman" w:hAnsi="Times New Roman" w:cs="Times New Roman"/>
              </w:rPr>
              <w:t>thành</w:t>
            </w:r>
            <w:proofErr w:type="spellEnd"/>
            <w:r w:rsidRPr="000026E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026EB">
              <w:rPr>
                <w:rFonts w:ascii="Times New Roman" w:hAnsi="Times New Roman" w:cs="Times New Roman"/>
              </w:rPr>
              <w:t>viên</w:t>
            </w:r>
            <w:proofErr w:type="spellEnd"/>
          </w:p>
        </w:tc>
        <w:tc>
          <w:tcPr>
            <w:tcW w:w="5673" w:type="dxa"/>
            <w:gridSpan w:val="2"/>
            <w:shd w:val="clear" w:color="auto" w:fill="FFFFFF" w:themeFill="background1"/>
            <w:vAlign w:val="center"/>
          </w:tcPr>
          <w:p w:rsidR="000026EB" w:rsidRPr="000026EB" w:rsidRDefault="000026EB" w:rsidP="00131AD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026EB">
              <w:rPr>
                <w:rFonts w:ascii="Times New Roman" w:hAnsi="Times New Roman" w:cs="Times New Roman"/>
              </w:rPr>
              <w:t>Nhiệm</w:t>
            </w:r>
            <w:proofErr w:type="spellEnd"/>
            <w:r w:rsidRPr="000026E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026EB">
              <w:rPr>
                <w:rFonts w:ascii="Times New Roman" w:hAnsi="Times New Roman" w:cs="Times New Roman"/>
              </w:rPr>
              <w:t>vụ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:rsidR="000026EB" w:rsidRPr="000026EB" w:rsidRDefault="000026EB" w:rsidP="00131AD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026EB">
              <w:rPr>
                <w:rFonts w:ascii="Times New Roman" w:hAnsi="Times New Roman" w:cs="Times New Roman"/>
              </w:rPr>
              <w:t>Phần</w:t>
            </w:r>
            <w:proofErr w:type="spellEnd"/>
            <w:r w:rsidRPr="000026E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026EB">
              <w:rPr>
                <w:rFonts w:ascii="Times New Roman" w:hAnsi="Times New Roman" w:cs="Times New Roman"/>
              </w:rPr>
              <w:t>trăm</w:t>
            </w:r>
            <w:proofErr w:type="spellEnd"/>
          </w:p>
        </w:tc>
      </w:tr>
      <w:tr w:rsidR="00F445B3" w:rsidTr="006540A3">
        <w:tc>
          <w:tcPr>
            <w:tcW w:w="2686" w:type="dxa"/>
            <w:shd w:val="clear" w:color="auto" w:fill="FFFFFF" w:themeFill="background1"/>
            <w:vAlign w:val="center"/>
          </w:tcPr>
          <w:p w:rsidR="00F445B3" w:rsidRDefault="00F445B3" w:rsidP="006E2AB0">
            <w:pPr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Thị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Yến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Nhi</w:t>
            </w:r>
            <w:proofErr w:type="spellEnd"/>
          </w:p>
        </w:tc>
        <w:tc>
          <w:tcPr>
            <w:tcW w:w="5673" w:type="dxa"/>
            <w:gridSpan w:val="2"/>
            <w:shd w:val="clear" w:color="auto" w:fill="FFFFFF" w:themeFill="background1"/>
            <w:vAlign w:val="center"/>
          </w:tcPr>
          <w:p w:rsidR="00F445B3" w:rsidRP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Quản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lý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Project: </w:t>
            </w:r>
          </w:p>
          <w:p w:rsidR="00F445B3" w:rsidRP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F445B3"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Phân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chia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yêu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cầu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theo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dõi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tiến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độ</w:t>
            </w:r>
            <w:proofErr w:type="spellEnd"/>
          </w:p>
          <w:p w:rsidR="00F445B3" w:rsidRP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F445B3"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Hỗ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trợ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kỹ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thuật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code,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các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vấn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đề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khó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khăn</w:t>
            </w:r>
            <w:proofErr w:type="spellEnd"/>
          </w:p>
          <w:p w:rsidR="00F445B3" w:rsidRP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F445B3"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Quản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lý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code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chung</w:t>
            </w:r>
            <w:proofErr w:type="spellEnd"/>
          </w:p>
          <w:p w:rsidR="00F445B3" w:rsidRP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Chỉnh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sửa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thiết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kế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mẫu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giao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diện</w:t>
            </w:r>
            <w:proofErr w:type="spellEnd"/>
          </w:p>
          <w:p w:rsid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Tổng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hợp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code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và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test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F445B3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</w:tcPr>
          <w:p w:rsidR="00F445B3" w:rsidRDefault="00F445B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BB21F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BB21F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11.7%</w:t>
            </w:r>
          </w:p>
        </w:tc>
      </w:tr>
      <w:tr w:rsidR="00F445B3" w:rsidTr="006540A3">
        <w:tc>
          <w:tcPr>
            <w:tcW w:w="2686" w:type="dxa"/>
            <w:shd w:val="clear" w:color="auto" w:fill="FFFFFF" w:themeFill="background1"/>
            <w:vAlign w:val="center"/>
          </w:tcPr>
          <w:p w:rsidR="00F445B3" w:rsidRDefault="00F445B3" w:rsidP="006E2AB0">
            <w:pPr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Đặng Thị Ngọc Ngân</w:t>
            </w:r>
          </w:p>
        </w:tc>
        <w:tc>
          <w:tcPr>
            <w:tcW w:w="2691" w:type="dxa"/>
            <w:vMerge w:val="restart"/>
            <w:shd w:val="clear" w:color="auto" w:fill="FFFFFF" w:themeFill="background1"/>
            <w:vAlign w:val="center"/>
          </w:tcPr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0D5D5D" w:rsidRDefault="000D5D5D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Yêu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cầu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1: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Q</w:t>
            </w:r>
            <w:r w:rsidRPr="000D5D5D">
              <w:rPr>
                <w:rFonts w:ascii="Times New Roman" w:hAnsi="Times New Roman" w:cs="Times New Roman"/>
                <w:b w:val="0"/>
              </w:rPr>
              <w:t>uản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lý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Person</w:t>
            </w:r>
          </w:p>
          <w:p w:rsidR="00DC11CA" w:rsidRPr="000D5D5D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6E2AB0" w:rsidRDefault="000D5D5D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Làm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tài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liệu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báo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cáo</w:t>
            </w:r>
            <w:proofErr w:type="spellEnd"/>
          </w:p>
          <w:p w:rsidR="00F445B3" w:rsidRPr="006E2AB0" w:rsidRDefault="00F445B3" w:rsidP="00131AD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982" w:type="dxa"/>
            <w:shd w:val="clear" w:color="auto" w:fill="FFFFFF" w:themeFill="background1"/>
            <w:vAlign w:val="center"/>
          </w:tcPr>
          <w:p w:rsidR="00BE563C" w:rsidRPr="00BE563C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BE563C"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Thiết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kế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giao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diện</w:t>
            </w:r>
            <w:proofErr w:type="spellEnd"/>
          </w:p>
          <w:p w:rsidR="00BE563C" w:rsidRPr="00BE563C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BE563C">
              <w:rPr>
                <w:rFonts w:ascii="Times New Roman" w:hAnsi="Times New Roman" w:cs="Times New Roman"/>
                <w:b w:val="0"/>
              </w:rPr>
              <w:t xml:space="preserve">+ Code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hiển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thị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tìm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kiếm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thêm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sửa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)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của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Teacher</w:t>
            </w:r>
          </w:p>
          <w:p w:rsidR="00BE563C" w:rsidRPr="00BE563C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BE563C"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Vẽ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sơ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đồ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class,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sơ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đồ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trình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tự</w:t>
            </w:r>
            <w:proofErr w:type="spellEnd"/>
          </w:p>
          <w:p w:rsidR="00F445B3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BE563C"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Làm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tài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liệu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báo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cáo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</w:tcPr>
          <w:p w:rsidR="00F445B3" w:rsidRDefault="00F445B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BB21F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BB21F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BB21F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11.7%</w:t>
            </w:r>
          </w:p>
        </w:tc>
      </w:tr>
      <w:tr w:rsidR="00F445B3" w:rsidTr="006540A3">
        <w:tc>
          <w:tcPr>
            <w:tcW w:w="2686" w:type="dxa"/>
            <w:shd w:val="clear" w:color="auto" w:fill="FFFFFF" w:themeFill="background1"/>
            <w:vAlign w:val="center"/>
          </w:tcPr>
          <w:p w:rsidR="00F445B3" w:rsidRDefault="00F445B3" w:rsidP="006E2AB0">
            <w:pPr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Mai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Văn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Thinh</w:t>
            </w:r>
            <w:proofErr w:type="spellEnd"/>
          </w:p>
        </w:tc>
        <w:tc>
          <w:tcPr>
            <w:tcW w:w="2691" w:type="dxa"/>
            <w:vMerge/>
            <w:shd w:val="clear" w:color="auto" w:fill="FFFFFF" w:themeFill="background1"/>
            <w:vAlign w:val="center"/>
          </w:tcPr>
          <w:p w:rsid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2982" w:type="dxa"/>
            <w:shd w:val="clear" w:color="auto" w:fill="FFFFFF" w:themeFill="background1"/>
            <w:vAlign w:val="center"/>
          </w:tcPr>
          <w:p w:rsidR="00BE563C" w:rsidRPr="00BE563C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BE563C">
              <w:rPr>
                <w:rFonts w:ascii="Times New Roman" w:hAnsi="Times New Roman" w:cs="Times New Roman"/>
                <w:b w:val="0"/>
              </w:rPr>
              <w:t xml:space="preserve">+ Code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hiển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thị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tìm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kiếm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thêm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sửa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xóa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)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của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Student,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Xóa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của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Teacher</w:t>
            </w:r>
          </w:p>
          <w:p w:rsidR="00F445B3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BE563C"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Chỉnh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sửa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giao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diện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</w:tcPr>
          <w:p w:rsidR="00F445B3" w:rsidRDefault="00F445B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BB21F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BB21F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11.4%</w:t>
            </w:r>
          </w:p>
        </w:tc>
      </w:tr>
      <w:tr w:rsidR="00F445B3" w:rsidTr="006540A3">
        <w:tc>
          <w:tcPr>
            <w:tcW w:w="2686" w:type="dxa"/>
            <w:shd w:val="clear" w:color="auto" w:fill="FFFFFF" w:themeFill="background1"/>
            <w:vAlign w:val="center"/>
          </w:tcPr>
          <w:p w:rsidR="00F445B3" w:rsidRDefault="00F445B3" w:rsidP="006E2AB0">
            <w:pPr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Lê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Tâm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Như</w:t>
            </w:r>
            <w:proofErr w:type="spellEnd"/>
          </w:p>
        </w:tc>
        <w:tc>
          <w:tcPr>
            <w:tcW w:w="2691" w:type="dxa"/>
            <w:vMerge w:val="restart"/>
            <w:shd w:val="clear" w:color="auto" w:fill="FFFFFF" w:themeFill="background1"/>
            <w:vAlign w:val="center"/>
          </w:tcPr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F445B3" w:rsidRDefault="000D5D5D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lastRenderedPageBreak/>
              <w:t>Yêu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cầu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2: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Quả</w:t>
            </w:r>
            <w:r>
              <w:rPr>
                <w:rFonts w:ascii="Times New Roman" w:hAnsi="Times New Roman" w:cs="Times New Roman"/>
                <w:b w:val="0"/>
              </w:rPr>
              <w:t>n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Course</w:t>
            </w:r>
          </w:p>
        </w:tc>
        <w:tc>
          <w:tcPr>
            <w:tcW w:w="2982" w:type="dxa"/>
            <w:shd w:val="clear" w:color="auto" w:fill="FFFFFF" w:themeFill="background1"/>
            <w:vAlign w:val="center"/>
          </w:tcPr>
          <w:p w:rsidR="00BE563C" w:rsidRPr="00BE563C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lastRenderedPageBreak/>
              <w:t xml:space="preserve">+ </w:t>
            </w:r>
            <w:r w:rsidRPr="00BE563C">
              <w:rPr>
                <w:rFonts w:ascii="Times New Roman" w:hAnsi="Times New Roman" w:cs="Times New Roman"/>
                <w:b w:val="0"/>
              </w:rPr>
              <w:t xml:space="preserve">Code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(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hiển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thị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tìm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kiếm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thêm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sửa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,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xóa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) </w:t>
            </w:r>
          </w:p>
          <w:p w:rsidR="00BE563C" w:rsidRPr="00BE563C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Giao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diện</w:t>
            </w:r>
            <w:proofErr w:type="spellEnd"/>
          </w:p>
          <w:p w:rsidR="00BE563C" w:rsidRPr="00BE563C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lastRenderedPageBreak/>
              <w:t xml:space="preserve">+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Vẽ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sơ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đồ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class</w:t>
            </w:r>
          </w:p>
          <w:p w:rsidR="00F445B3" w:rsidRDefault="00BE563C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Tài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liệu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BE563C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BE563C">
              <w:rPr>
                <w:rFonts w:ascii="Times New Roman" w:hAnsi="Times New Roman" w:cs="Times New Roman"/>
                <w:b w:val="0"/>
              </w:rPr>
              <w:t xml:space="preserve"> Course</w:t>
            </w:r>
          </w:p>
        </w:tc>
        <w:tc>
          <w:tcPr>
            <w:tcW w:w="1559" w:type="dxa"/>
            <w:shd w:val="clear" w:color="auto" w:fill="FFFFFF" w:themeFill="background1"/>
          </w:tcPr>
          <w:p w:rsidR="00F445B3" w:rsidRDefault="00F445B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BB21F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BB21F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BB21F3" w:rsidRDefault="00FA3B20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11.7%</w:t>
            </w:r>
          </w:p>
        </w:tc>
      </w:tr>
      <w:tr w:rsidR="00F445B3" w:rsidTr="006540A3">
        <w:tc>
          <w:tcPr>
            <w:tcW w:w="2686" w:type="dxa"/>
            <w:shd w:val="clear" w:color="auto" w:fill="FFFFFF" w:themeFill="background1"/>
            <w:vAlign w:val="center"/>
          </w:tcPr>
          <w:p w:rsidR="00F445B3" w:rsidRDefault="000354A5" w:rsidP="000354A5">
            <w:pPr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</w:rPr>
              <w:t>Phạm</w:t>
            </w:r>
            <w:proofErr w:type="spellEnd"/>
            <w:r w:rsid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="00F445B3">
              <w:rPr>
                <w:rFonts w:ascii="Times New Roman" w:hAnsi="Times New Roman" w:cs="Times New Roman"/>
                <w:b w:val="0"/>
              </w:rPr>
              <w:t>Duy</w:t>
            </w:r>
            <w:proofErr w:type="spellEnd"/>
            <w:r w:rsidR="00F445B3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="00F445B3">
              <w:rPr>
                <w:rFonts w:ascii="Times New Roman" w:hAnsi="Times New Roman" w:cs="Times New Roman"/>
                <w:b w:val="0"/>
              </w:rPr>
              <w:t>Luân</w:t>
            </w:r>
            <w:proofErr w:type="spellEnd"/>
          </w:p>
        </w:tc>
        <w:tc>
          <w:tcPr>
            <w:tcW w:w="2691" w:type="dxa"/>
            <w:vMerge/>
            <w:shd w:val="clear" w:color="auto" w:fill="FFFFFF" w:themeFill="background1"/>
            <w:vAlign w:val="center"/>
          </w:tcPr>
          <w:p w:rsid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2982" w:type="dxa"/>
            <w:shd w:val="clear" w:color="auto" w:fill="FFFFFF" w:themeFill="background1"/>
            <w:vAlign w:val="center"/>
          </w:tcPr>
          <w:p w:rsidR="007B1D31" w:rsidRPr="007B1D31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r w:rsidRPr="007B1D31">
              <w:rPr>
                <w:rFonts w:ascii="Times New Roman" w:hAnsi="Times New Roman" w:cs="Times New Roman"/>
                <w:b w:val="0"/>
              </w:rPr>
              <w:t xml:space="preserve">Code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chứ</w:t>
            </w:r>
            <w:r w:rsidR="00FD0FB0">
              <w:rPr>
                <w:rFonts w:ascii="Times New Roman" w:hAnsi="Times New Roman" w:cs="Times New Roman"/>
                <w:b w:val="0"/>
              </w:rPr>
              <w:t>c</w:t>
            </w:r>
            <w:proofErr w:type="spellEnd"/>
            <w:r w:rsidR="00FD0FB0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="00FD0FB0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="00FD0FB0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hiển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thị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tìm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kiếm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thêm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sử</w:t>
            </w:r>
            <w:r w:rsidR="00FD0FB0">
              <w:rPr>
                <w:rFonts w:ascii="Times New Roman" w:hAnsi="Times New Roman" w:cs="Times New Roman"/>
                <w:b w:val="0"/>
              </w:rPr>
              <w:t>a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>) Online Course</w:t>
            </w:r>
          </w:p>
          <w:p w:rsidR="00F445B3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Vẽ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sơ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đồ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trình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tự</w:t>
            </w:r>
            <w:proofErr w:type="spellEnd"/>
          </w:p>
        </w:tc>
        <w:tc>
          <w:tcPr>
            <w:tcW w:w="1559" w:type="dxa"/>
            <w:shd w:val="clear" w:color="auto" w:fill="FFFFFF" w:themeFill="background1"/>
          </w:tcPr>
          <w:p w:rsidR="00F445B3" w:rsidRDefault="00F445B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FA3B20" w:rsidRDefault="00FA3B20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8</w:t>
            </w:r>
            <w:r w:rsidR="006540A3">
              <w:rPr>
                <w:rFonts w:ascii="Times New Roman" w:hAnsi="Times New Roman" w:cs="Times New Roman"/>
                <w:b w:val="0"/>
              </w:rPr>
              <w:t>.2</w:t>
            </w:r>
            <w:r>
              <w:rPr>
                <w:rFonts w:ascii="Times New Roman" w:hAnsi="Times New Roman" w:cs="Times New Roman"/>
                <w:b w:val="0"/>
              </w:rPr>
              <w:t>%</w:t>
            </w:r>
          </w:p>
          <w:p w:rsidR="00FA3B20" w:rsidRDefault="00FA3B20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</w:tc>
      </w:tr>
      <w:tr w:rsidR="00F445B3" w:rsidTr="006540A3">
        <w:tc>
          <w:tcPr>
            <w:tcW w:w="2686" w:type="dxa"/>
            <w:shd w:val="clear" w:color="auto" w:fill="FFFFFF" w:themeFill="background1"/>
            <w:vAlign w:val="center"/>
          </w:tcPr>
          <w:p w:rsidR="00F445B3" w:rsidRDefault="00F445B3" w:rsidP="006E2AB0">
            <w:pPr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</w:rPr>
              <w:t>Nguyễn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Thị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Nhung</w:t>
            </w:r>
            <w:proofErr w:type="spellEnd"/>
          </w:p>
        </w:tc>
        <w:tc>
          <w:tcPr>
            <w:tcW w:w="2691" w:type="dxa"/>
            <w:vMerge w:val="restart"/>
            <w:shd w:val="clear" w:color="auto" w:fill="FFFFFF" w:themeFill="background1"/>
            <w:vAlign w:val="center"/>
          </w:tcPr>
          <w:p w:rsidR="000D5D5D" w:rsidRPr="000D5D5D" w:rsidRDefault="000D5D5D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Yêu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cầu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3:</w:t>
            </w:r>
            <w:r w:rsidR="00EF1222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Quản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0D5D5D">
              <w:rPr>
                <w:rFonts w:ascii="Times New Roman" w:hAnsi="Times New Roman" w:cs="Times New Roman"/>
                <w:b w:val="0"/>
              </w:rPr>
              <w:t>lý</w:t>
            </w:r>
            <w:proofErr w:type="spellEnd"/>
            <w:r w:rsidRPr="000D5D5D">
              <w:rPr>
                <w:rFonts w:ascii="Times New Roman" w:hAnsi="Times New Roman" w:cs="Times New Roman"/>
                <w:b w:val="0"/>
              </w:rPr>
              <w:t xml:space="preserve"> Course Instructor</w:t>
            </w:r>
          </w:p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476D20" w:rsidRDefault="00476D20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476D20" w:rsidRDefault="00476D20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F445B3" w:rsidRDefault="00966544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="000D5D5D" w:rsidRPr="000D5D5D">
              <w:rPr>
                <w:rFonts w:ascii="Times New Roman" w:hAnsi="Times New Roman" w:cs="Times New Roman"/>
                <w:b w:val="0"/>
              </w:rPr>
              <w:t>Tổng</w:t>
            </w:r>
            <w:proofErr w:type="spellEnd"/>
            <w:r w:rsidR="000D5D5D"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="000D5D5D" w:rsidRPr="000D5D5D">
              <w:rPr>
                <w:rFonts w:ascii="Times New Roman" w:hAnsi="Times New Roman" w:cs="Times New Roman"/>
                <w:b w:val="0"/>
              </w:rPr>
              <w:t>hợp</w:t>
            </w:r>
            <w:proofErr w:type="spellEnd"/>
            <w:r w:rsidR="000D5D5D"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="000D5D5D" w:rsidRPr="000D5D5D">
              <w:rPr>
                <w:rFonts w:ascii="Times New Roman" w:hAnsi="Times New Roman" w:cs="Times New Roman"/>
                <w:b w:val="0"/>
              </w:rPr>
              <w:t>chỉnh</w:t>
            </w:r>
            <w:proofErr w:type="spellEnd"/>
            <w:r w:rsidR="000D5D5D" w:rsidRPr="000D5D5D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="000D5D5D" w:rsidRPr="000D5D5D">
              <w:rPr>
                <w:rFonts w:ascii="Times New Roman" w:hAnsi="Times New Roman" w:cs="Times New Roman"/>
                <w:b w:val="0"/>
              </w:rPr>
              <w:t>sửa</w:t>
            </w:r>
            <w:proofErr w:type="spellEnd"/>
            <w:r w:rsidR="000D5D5D" w:rsidRPr="000D5D5D">
              <w:rPr>
                <w:rFonts w:ascii="Times New Roman" w:hAnsi="Times New Roman" w:cs="Times New Roman"/>
                <w:b w:val="0"/>
              </w:rPr>
              <w:t xml:space="preserve"> code</w:t>
            </w:r>
          </w:p>
        </w:tc>
        <w:tc>
          <w:tcPr>
            <w:tcW w:w="2982" w:type="dxa"/>
            <w:shd w:val="clear" w:color="auto" w:fill="FFFFFF" w:themeFill="background1"/>
            <w:vAlign w:val="center"/>
          </w:tcPr>
          <w:p w:rsidR="007B1D31" w:rsidRPr="007B1D31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Vẽ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sơ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đồ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class,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sơ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đồ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trình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tự</w:t>
            </w:r>
            <w:proofErr w:type="spellEnd"/>
          </w:p>
          <w:p w:rsidR="007B1D31" w:rsidRPr="007B1D31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Thiết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kế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và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làm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giao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diện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Menu</w:t>
            </w:r>
          </w:p>
          <w:p w:rsidR="007B1D31" w:rsidRPr="007B1D31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Tổng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hợp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tài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liệu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Course Instructor</w:t>
            </w:r>
          </w:p>
          <w:p w:rsidR="00F445B3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Chỉnh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sửa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giao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diện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Course Instructor</w:t>
            </w:r>
          </w:p>
        </w:tc>
        <w:tc>
          <w:tcPr>
            <w:tcW w:w="1559" w:type="dxa"/>
            <w:shd w:val="clear" w:color="auto" w:fill="FFFFFF" w:themeFill="background1"/>
          </w:tcPr>
          <w:p w:rsidR="00F445B3" w:rsidRDefault="00F445B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FA3B20" w:rsidRDefault="00FA3B20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FA3B20" w:rsidRDefault="00FA3B20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11.4%</w:t>
            </w:r>
          </w:p>
        </w:tc>
      </w:tr>
      <w:tr w:rsidR="00F445B3" w:rsidTr="006540A3">
        <w:tc>
          <w:tcPr>
            <w:tcW w:w="2686" w:type="dxa"/>
            <w:shd w:val="clear" w:color="auto" w:fill="FFFFFF" w:themeFill="background1"/>
            <w:vAlign w:val="center"/>
          </w:tcPr>
          <w:p w:rsidR="00F445B3" w:rsidRDefault="00F445B3" w:rsidP="006E2AB0">
            <w:pPr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</w:rPr>
              <w:t>Lê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Hoài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Lân</w:t>
            </w:r>
            <w:proofErr w:type="spellEnd"/>
          </w:p>
        </w:tc>
        <w:tc>
          <w:tcPr>
            <w:tcW w:w="2691" w:type="dxa"/>
            <w:vMerge/>
            <w:shd w:val="clear" w:color="auto" w:fill="FFFFFF" w:themeFill="background1"/>
            <w:vAlign w:val="center"/>
          </w:tcPr>
          <w:p w:rsid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2982" w:type="dxa"/>
            <w:shd w:val="clear" w:color="auto" w:fill="FFFFFF" w:themeFill="background1"/>
            <w:vAlign w:val="center"/>
          </w:tcPr>
          <w:p w:rsidR="007B1D31" w:rsidRPr="007B1D31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r w:rsidRPr="007B1D31">
              <w:rPr>
                <w:rFonts w:ascii="Times New Roman" w:hAnsi="Times New Roman" w:cs="Times New Roman"/>
                <w:b w:val="0"/>
              </w:rPr>
              <w:t xml:space="preserve">Code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(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hiển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thị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tìm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kiếm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thêm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sửa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xóa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>)</w:t>
            </w:r>
          </w:p>
          <w:p w:rsidR="007B1D31" w:rsidRPr="007B1D31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lang w:val="fr-FR"/>
              </w:rPr>
            </w:pPr>
            <w:r>
              <w:rPr>
                <w:rFonts w:ascii="Times New Roman" w:hAnsi="Times New Roman" w:cs="Times New Roman"/>
                <w:b w:val="0"/>
                <w:lang w:val="fr-FR"/>
              </w:rPr>
              <w:t xml:space="preserve">+ </w:t>
            </w:r>
            <w:r w:rsidRPr="007B1D31">
              <w:rPr>
                <w:rFonts w:ascii="Times New Roman" w:hAnsi="Times New Roman" w:cs="Times New Roman"/>
                <w:b w:val="0"/>
                <w:lang w:val="fr-FR"/>
              </w:rPr>
              <w:t xml:space="preserve">Code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  <w:lang w:val="fr-FR"/>
              </w:rPr>
              <w:t>chức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  <w:lang w:val="fr-FR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  <w:lang w:val="fr-FR"/>
              </w:rPr>
              <w:t>năng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  <w:lang w:val="fr-FR"/>
              </w:rPr>
              <w:t xml:space="preserve"> main code (menu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  <w:lang w:val="fr-FR"/>
              </w:rPr>
              <w:t>chính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  <w:lang w:val="fr-FR"/>
              </w:rPr>
              <w:t>)</w:t>
            </w:r>
          </w:p>
          <w:p w:rsidR="00F445B3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Vẽ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giao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diện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Course Instructor</w:t>
            </w:r>
          </w:p>
        </w:tc>
        <w:tc>
          <w:tcPr>
            <w:tcW w:w="1559" w:type="dxa"/>
            <w:shd w:val="clear" w:color="auto" w:fill="FFFFFF" w:themeFill="background1"/>
          </w:tcPr>
          <w:p w:rsidR="00F445B3" w:rsidRDefault="00F445B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FA3B20" w:rsidRDefault="00FA3B20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FA3B20" w:rsidRDefault="00FA3B20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FA3B20" w:rsidRDefault="00FA3B20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11.7%</w:t>
            </w:r>
          </w:p>
        </w:tc>
      </w:tr>
      <w:tr w:rsidR="00F445B3" w:rsidTr="006540A3">
        <w:tc>
          <w:tcPr>
            <w:tcW w:w="2686" w:type="dxa"/>
            <w:shd w:val="clear" w:color="auto" w:fill="FFFFFF" w:themeFill="background1"/>
            <w:vAlign w:val="center"/>
          </w:tcPr>
          <w:p w:rsidR="00F445B3" w:rsidRDefault="00F445B3" w:rsidP="006E2AB0">
            <w:pPr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</w:rPr>
              <w:t>Trần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Thúy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Ngân</w:t>
            </w:r>
          </w:p>
        </w:tc>
        <w:tc>
          <w:tcPr>
            <w:tcW w:w="2691" w:type="dxa"/>
            <w:vMerge w:val="restart"/>
            <w:shd w:val="clear" w:color="auto" w:fill="FFFFFF" w:themeFill="background1"/>
            <w:vAlign w:val="center"/>
          </w:tcPr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DC11CA" w:rsidRDefault="00DC11CA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  <w:p w:rsidR="00F445B3" w:rsidRDefault="00992678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 w:rsidRPr="00992678">
              <w:rPr>
                <w:rFonts w:ascii="Times New Roman" w:hAnsi="Times New Roman" w:cs="Times New Roman"/>
                <w:b w:val="0"/>
              </w:rPr>
              <w:lastRenderedPageBreak/>
              <w:t>Yêu</w:t>
            </w:r>
            <w:proofErr w:type="spellEnd"/>
            <w:r w:rsidRPr="00992678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992678">
              <w:rPr>
                <w:rFonts w:ascii="Times New Roman" w:hAnsi="Times New Roman" w:cs="Times New Roman"/>
                <w:b w:val="0"/>
              </w:rPr>
              <w:t>cầu</w:t>
            </w:r>
            <w:proofErr w:type="spellEnd"/>
            <w:r w:rsidRPr="00992678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992678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992678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992678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992678">
              <w:rPr>
                <w:rFonts w:ascii="Times New Roman" w:hAnsi="Times New Roman" w:cs="Times New Roman"/>
                <w:b w:val="0"/>
              </w:rPr>
              <w:t xml:space="preserve"> 4: </w:t>
            </w:r>
            <w:proofErr w:type="spellStart"/>
            <w:r w:rsidRPr="00992678">
              <w:rPr>
                <w:rFonts w:ascii="Times New Roman" w:hAnsi="Times New Roman" w:cs="Times New Roman"/>
                <w:b w:val="0"/>
              </w:rPr>
              <w:t>Quản</w:t>
            </w:r>
            <w:proofErr w:type="spellEnd"/>
            <w:r w:rsidRPr="00992678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992678">
              <w:rPr>
                <w:rFonts w:ascii="Times New Roman" w:hAnsi="Times New Roman" w:cs="Times New Roman"/>
                <w:b w:val="0"/>
              </w:rPr>
              <w:t>lý</w:t>
            </w:r>
            <w:proofErr w:type="spellEnd"/>
            <w:r w:rsidRPr="00992678">
              <w:rPr>
                <w:rFonts w:ascii="Times New Roman" w:hAnsi="Times New Roman" w:cs="Times New Roman"/>
                <w:b w:val="0"/>
              </w:rPr>
              <w:t xml:space="preserve"> Student Grade</w:t>
            </w:r>
          </w:p>
        </w:tc>
        <w:tc>
          <w:tcPr>
            <w:tcW w:w="2982" w:type="dxa"/>
            <w:shd w:val="clear" w:color="auto" w:fill="FFFFFF" w:themeFill="background1"/>
            <w:vAlign w:val="center"/>
          </w:tcPr>
          <w:p w:rsidR="007B1D31" w:rsidRPr="007B1D31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lastRenderedPageBreak/>
              <w:t xml:space="preserve">+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Thiết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kế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giao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diện</w:t>
            </w:r>
            <w:proofErr w:type="spellEnd"/>
          </w:p>
          <w:p w:rsidR="007B1D31" w:rsidRPr="007B1D31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 xml:space="preserve">+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Vẽ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sơ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đồ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class,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sơ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đồ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trình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tự</w:t>
            </w:r>
            <w:proofErr w:type="spellEnd"/>
          </w:p>
          <w:p w:rsidR="00F445B3" w:rsidRDefault="007B1D31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lastRenderedPageBreak/>
              <w:t xml:space="preserve">+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Làm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tài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liệu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cho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7B1D31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7B1D31">
              <w:rPr>
                <w:rFonts w:ascii="Times New Roman" w:hAnsi="Times New Roman" w:cs="Times New Roman"/>
                <w:b w:val="0"/>
              </w:rPr>
              <w:t xml:space="preserve"> 4</w:t>
            </w:r>
          </w:p>
        </w:tc>
        <w:tc>
          <w:tcPr>
            <w:tcW w:w="1559" w:type="dxa"/>
            <w:shd w:val="clear" w:color="auto" w:fill="FFFFFF" w:themeFill="background1"/>
          </w:tcPr>
          <w:p w:rsidR="00F445B3" w:rsidRDefault="00F445B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FA3B20" w:rsidRDefault="00FA3B20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FA3B20" w:rsidRDefault="00F13F61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11.1</w:t>
            </w:r>
            <w:r w:rsidR="00FA3B20">
              <w:rPr>
                <w:rFonts w:ascii="Times New Roman" w:hAnsi="Times New Roman" w:cs="Times New Roman"/>
                <w:b w:val="0"/>
              </w:rPr>
              <w:t>%</w:t>
            </w:r>
          </w:p>
        </w:tc>
      </w:tr>
      <w:tr w:rsidR="00F445B3" w:rsidTr="006540A3">
        <w:tc>
          <w:tcPr>
            <w:tcW w:w="2686" w:type="dxa"/>
            <w:shd w:val="clear" w:color="auto" w:fill="FFFFFF" w:themeFill="background1"/>
            <w:vAlign w:val="center"/>
          </w:tcPr>
          <w:p w:rsidR="00F445B3" w:rsidRDefault="00F445B3" w:rsidP="006E2AB0">
            <w:pPr>
              <w:jc w:val="both"/>
              <w:rPr>
                <w:rFonts w:ascii="Times New Roman" w:hAnsi="Times New Roman" w:cs="Times New Roman"/>
                <w:b w:val="0"/>
              </w:rPr>
            </w:pPr>
            <w:proofErr w:type="spellStart"/>
            <w:r>
              <w:rPr>
                <w:rFonts w:ascii="Times New Roman" w:hAnsi="Times New Roman" w:cs="Times New Roman"/>
                <w:b w:val="0"/>
              </w:rPr>
              <w:t>Diệc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Trác</w:t>
            </w:r>
            <w:proofErr w:type="spellEnd"/>
            <w:r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 w:val="0"/>
              </w:rPr>
              <w:t>Lâm</w:t>
            </w:r>
            <w:proofErr w:type="spellEnd"/>
          </w:p>
        </w:tc>
        <w:tc>
          <w:tcPr>
            <w:tcW w:w="2691" w:type="dxa"/>
            <w:vMerge/>
            <w:shd w:val="clear" w:color="auto" w:fill="FFFFFF" w:themeFill="background1"/>
            <w:vAlign w:val="center"/>
          </w:tcPr>
          <w:p w:rsidR="00F445B3" w:rsidRDefault="00F445B3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</w:p>
        </w:tc>
        <w:tc>
          <w:tcPr>
            <w:tcW w:w="2982" w:type="dxa"/>
            <w:shd w:val="clear" w:color="auto" w:fill="FFFFFF" w:themeFill="background1"/>
            <w:vAlign w:val="center"/>
          </w:tcPr>
          <w:p w:rsidR="00F445B3" w:rsidRDefault="006E2AB0" w:rsidP="00131AD3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</w:rPr>
            </w:pPr>
            <w:r w:rsidRPr="006E2AB0">
              <w:rPr>
                <w:rFonts w:ascii="Times New Roman" w:hAnsi="Times New Roman" w:cs="Times New Roman"/>
                <w:b w:val="0"/>
              </w:rPr>
              <w:t xml:space="preserve">Code </w:t>
            </w:r>
            <w:proofErr w:type="spellStart"/>
            <w:r w:rsidRPr="006E2AB0">
              <w:rPr>
                <w:rFonts w:ascii="Times New Roman" w:hAnsi="Times New Roman" w:cs="Times New Roman"/>
                <w:b w:val="0"/>
              </w:rPr>
              <w:t>chức</w:t>
            </w:r>
            <w:proofErr w:type="spellEnd"/>
            <w:r w:rsidRPr="006E2AB0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6E2AB0">
              <w:rPr>
                <w:rFonts w:ascii="Times New Roman" w:hAnsi="Times New Roman" w:cs="Times New Roman"/>
                <w:b w:val="0"/>
              </w:rPr>
              <w:t>năng</w:t>
            </w:r>
            <w:proofErr w:type="spellEnd"/>
            <w:r w:rsidRPr="006E2AB0">
              <w:rPr>
                <w:rFonts w:ascii="Times New Roman" w:hAnsi="Times New Roman" w:cs="Times New Roman"/>
                <w:b w:val="0"/>
              </w:rPr>
              <w:t xml:space="preserve"> ( </w:t>
            </w:r>
            <w:proofErr w:type="spellStart"/>
            <w:r w:rsidRPr="006E2AB0">
              <w:rPr>
                <w:rFonts w:ascii="Times New Roman" w:hAnsi="Times New Roman" w:cs="Times New Roman"/>
                <w:b w:val="0"/>
              </w:rPr>
              <w:t>hiển</w:t>
            </w:r>
            <w:proofErr w:type="spellEnd"/>
            <w:r w:rsidRPr="006E2AB0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6E2AB0">
              <w:rPr>
                <w:rFonts w:ascii="Times New Roman" w:hAnsi="Times New Roman" w:cs="Times New Roman"/>
                <w:b w:val="0"/>
              </w:rPr>
              <w:t>thị</w:t>
            </w:r>
            <w:proofErr w:type="spellEnd"/>
            <w:r w:rsidRPr="006E2AB0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6E2AB0">
              <w:rPr>
                <w:rFonts w:ascii="Times New Roman" w:hAnsi="Times New Roman" w:cs="Times New Roman"/>
                <w:b w:val="0"/>
              </w:rPr>
              <w:t>tìm</w:t>
            </w:r>
            <w:proofErr w:type="spellEnd"/>
            <w:r w:rsidRPr="006E2AB0">
              <w:rPr>
                <w:rFonts w:ascii="Times New Roman" w:hAnsi="Times New Roman" w:cs="Times New Roman"/>
                <w:b w:val="0"/>
              </w:rPr>
              <w:t xml:space="preserve"> </w:t>
            </w:r>
            <w:proofErr w:type="spellStart"/>
            <w:r w:rsidRPr="006E2AB0">
              <w:rPr>
                <w:rFonts w:ascii="Times New Roman" w:hAnsi="Times New Roman" w:cs="Times New Roman"/>
                <w:b w:val="0"/>
              </w:rPr>
              <w:t>kiếm</w:t>
            </w:r>
            <w:proofErr w:type="spellEnd"/>
            <w:r w:rsidRPr="006E2AB0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6E2AB0">
              <w:rPr>
                <w:rFonts w:ascii="Times New Roman" w:hAnsi="Times New Roman" w:cs="Times New Roman"/>
                <w:b w:val="0"/>
              </w:rPr>
              <w:t>thêm</w:t>
            </w:r>
            <w:proofErr w:type="spellEnd"/>
            <w:r w:rsidRPr="006E2AB0">
              <w:rPr>
                <w:rFonts w:ascii="Times New Roman" w:hAnsi="Times New Roman" w:cs="Times New Roman"/>
                <w:b w:val="0"/>
              </w:rPr>
              <w:t xml:space="preserve">, </w:t>
            </w:r>
            <w:proofErr w:type="spellStart"/>
            <w:r w:rsidRPr="006E2AB0">
              <w:rPr>
                <w:rFonts w:ascii="Times New Roman" w:hAnsi="Times New Roman" w:cs="Times New Roman"/>
                <w:b w:val="0"/>
              </w:rPr>
              <w:t>sửa</w:t>
            </w:r>
            <w:proofErr w:type="spellEnd"/>
            <w:r w:rsidRPr="006E2AB0">
              <w:rPr>
                <w:rFonts w:ascii="Times New Roman" w:hAnsi="Times New Roman" w:cs="Times New Roman"/>
                <w:b w:val="0"/>
              </w:rPr>
              <w:t xml:space="preserve"> , </w:t>
            </w:r>
            <w:proofErr w:type="spellStart"/>
            <w:r w:rsidRPr="006E2AB0">
              <w:rPr>
                <w:rFonts w:ascii="Times New Roman" w:hAnsi="Times New Roman" w:cs="Times New Roman"/>
                <w:b w:val="0"/>
              </w:rPr>
              <w:t>xóa</w:t>
            </w:r>
            <w:proofErr w:type="spellEnd"/>
            <w:r w:rsidRPr="006E2AB0">
              <w:rPr>
                <w:rFonts w:ascii="Times New Roman" w:hAnsi="Times New Roman" w:cs="Times New Roman"/>
                <w:b w:val="0"/>
              </w:rPr>
              <w:t>)</w:t>
            </w:r>
          </w:p>
        </w:tc>
        <w:tc>
          <w:tcPr>
            <w:tcW w:w="1559" w:type="dxa"/>
            <w:shd w:val="clear" w:color="auto" w:fill="FFFFFF" w:themeFill="background1"/>
          </w:tcPr>
          <w:p w:rsidR="00F445B3" w:rsidRDefault="00F445B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</w:p>
          <w:p w:rsidR="00FA3B20" w:rsidRDefault="006540A3" w:rsidP="00BB21F3">
            <w:pPr>
              <w:jc w:val="center"/>
              <w:rPr>
                <w:rFonts w:ascii="Times New Roman" w:hAnsi="Times New Roman" w:cs="Times New Roman"/>
                <w:b w:val="0"/>
              </w:rPr>
            </w:pPr>
            <w:r>
              <w:rPr>
                <w:rFonts w:ascii="Times New Roman" w:hAnsi="Times New Roman" w:cs="Times New Roman"/>
                <w:b w:val="0"/>
              </w:rPr>
              <w:t>11.1</w:t>
            </w:r>
            <w:r w:rsidR="00FA3B20">
              <w:rPr>
                <w:rFonts w:ascii="Times New Roman" w:hAnsi="Times New Roman" w:cs="Times New Roman"/>
                <w:b w:val="0"/>
              </w:rPr>
              <w:t>%</w:t>
            </w:r>
          </w:p>
        </w:tc>
      </w:tr>
    </w:tbl>
    <w:p w:rsidR="00935F4D" w:rsidRDefault="00935F4D" w:rsidP="00E15478">
      <w:pPr>
        <w:rPr>
          <w:rFonts w:ascii="Times New Roman" w:hAnsi="Times New Roman" w:cs="Times New Roman"/>
          <w:b w:val="0"/>
        </w:rPr>
      </w:pPr>
    </w:p>
    <w:p w:rsidR="00E15478" w:rsidRPr="00935F4D" w:rsidRDefault="00935F4D" w:rsidP="00935F4D">
      <w:pPr>
        <w:spacing w:after="200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br w:type="page"/>
      </w:r>
    </w:p>
    <w:p w:rsidR="00E15478" w:rsidRPr="00E55FA6" w:rsidRDefault="00E55FA6" w:rsidP="00E55FA6">
      <w:pPr>
        <w:pStyle w:val="Heading1"/>
        <w:jc w:val="center"/>
        <w:rPr>
          <w:rFonts w:ascii="Times New Roman" w:hAnsi="Times New Roman" w:cs="Times New Roman"/>
        </w:rPr>
      </w:pPr>
      <w:bookmarkStart w:id="1" w:name="_Toc116843751"/>
      <w:r>
        <w:rPr>
          <w:rFonts w:ascii="Times New Roman" w:hAnsi="Times New Roman" w:cs="Times New Roman"/>
        </w:rPr>
        <w:lastRenderedPageBreak/>
        <w:t>QUẢN LÝ KHÓA HỌC</w:t>
      </w:r>
      <w:bookmarkEnd w:id="1"/>
    </w:p>
    <w:p w:rsidR="00E15478" w:rsidRDefault="00E15478" w:rsidP="00E15478">
      <w:pPr>
        <w:pStyle w:val="Heading1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16843752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I.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1: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sinh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viên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dạy</w:t>
      </w:r>
      <w:proofErr w:type="spellEnd"/>
      <w:r w:rsidR="0077238D"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(Person)</w:t>
      </w:r>
      <w:bookmarkEnd w:id="2"/>
    </w:p>
    <w:p w:rsidR="0077238D" w:rsidRDefault="00304356" w:rsidP="00F242F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116843753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class</w:t>
      </w:r>
      <w:bookmarkEnd w:id="3"/>
    </w:p>
    <w:p w:rsidR="001F200A" w:rsidRDefault="00B62C27" w:rsidP="00B62C27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4" w:name="_Toc116843754"/>
      <w:r w:rsidRPr="00B62C27">
        <w:rPr>
          <w:rFonts w:ascii="Times New Roman" w:hAnsi="Times New Roman" w:cs="Times New Roman"/>
          <w:color w:val="auto"/>
          <w:sz w:val="28"/>
          <w:szCs w:val="28"/>
        </w:rPr>
        <w:t xml:space="preserve">1.1. </w:t>
      </w:r>
      <w:proofErr w:type="spellStart"/>
      <w:r w:rsidRPr="00B62C27">
        <w:rPr>
          <w:rFonts w:ascii="Times New Roman" w:hAnsi="Times New Roman" w:cs="Times New Roman"/>
          <w:color w:val="auto"/>
          <w:sz w:val="28"/>
          <w:szCs w:val="28"/>
        </w:rPr>
        <w:t>Sinh</w:t>
      </w:r>
      <w:proofErr w:type="spellEnd"/>
      <w:r w:rsidRPr="00B62C2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B62C27">
        <w:rPr>
          <w:rFonts w:ascii="Times New Roman" w:hAnsi="Times New Roman" w:cs="Times New Roman"/>
          <w:color w:val="auto"/>
          <w:sz w:val="28"/>
          <w:szCs w:val="28"/>
        </w:rPr>
        <w:t>viên</w:t>
      </w:r>
      <w:bookmarkEnd w:id="4"/>
      <w:proofErr w:type="spellEnd"/>
    </w:p>
    <w:p w:rsidR="00961196" w:rsidRPr="00961196" w:rsidRDefault="00961196" w:rsidP="00961196"/>
    <w:p w:rsidR="002A2236" w:rsidRDefault="009F71C0" w:rsidP="002A2236">
      <w:pPr>
        <w:rPr>
          <w:rStyle w:val="Heading3Char"/>
          <w:rFonts w:ascii="Times New Roman" w:hAnsi="Times New Roman" w:cs="Times New Roman"/>
          <w:b/>
          <w:color w:val="auto"/>
        </w:rPr>
      </w:pPr>
      <w:r w:rsidRPr="009F71C0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>
            <wp:extent cx="6309360" cy="4718208"/>
            <wp:effectExtent l="0" t="0" r="0" b="6350"/>
            <wp:docPr id="9" name="Picture 9" descr="C:\Users\ASUS\Downloads\class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classStuden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71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2236">
        <w:rPr>
          <w:rStyle w:val="Heading3Char"/>
          <w:rFonts w:ascii="Times New Roman" w:hAnsi="Times New Roman" w:cs="Times New Roman"/>
          <w:b/>
          <w:color w:val="auto"/>
        </w:rPr>
        <w:br w:type="page"/>
      </w:r>
    </w:p>
    <w:p w:rsidR="00B62C27" w:rsidRDefault="00B62C27" w:rsidP="009F71C0">
      <w:pPr>
        <w:rPr>
          <w:rStyle w:val="Heading3Char"/>
          <w:rFonts w:ascii="Times New Roman" w:hAnsi="Times New Roman" w:cs="Times New Roman"/>
          <w:b/>
          <w:color w:val="auto"/>
        </w:rPr>
      </w:pPr>
      <w:bookmarkStart w:id="5" w:name="_Toc116843755"/>
      <w:r w:rsidRPr="009F71C0">
        <w:rPr>
          <w:rStyle w:val="Heading3Char"/>
          <w:rFonts w:ascii="Times New Roman" w:hAnsi="Times New Roman" w:cs="Times New Roman"/>
          <w:b/>
          <w:color w:val="auto"/>
        </w:rPr>
        <w:lastRenderedPageBreak/>
        <w:t xml:space="preserve">1.2. </w:t>
      </w:r>
      <w:proofErr w:type="spellStart"/>
      <w:r w:rsidRPr="009F71C0">
        <w:rPr>
          <w:rStyle w:val="Heading3Char"/>
          <w:rFonts w:ascii="Times New Roman" w:hAnsi="Times New Roman" w:cs="Times New Roman"/>
          <w:b/>
          <w:color w:val="auto"/>
        </w:rPr>
        <w:t>Người</w:t>
      </w:r>
      <w:proofErr w:type="spellEnd"/>
      <w:r w:rsidRPr="009F71C0">
        <w:rPr>
          <w:rStyle w:val="Heading3Char"/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9F71C0">
        <w:rPr>
          <w:rStyle w:val="Heading3Char"/>
          <w:rFonts w:ascii="Times New Roman" w:hAnsi="Times New Roman" w:cs="Times New Roman"/>
          <w:b/>
          <w:color w:val="auto"/>
        </w:rPr>
        <w:t>dạy</w:t>
      </w:r>
      <w:bookmarkEnd w:id="5"/>
      <w:proofErr w:type="spellEnd"/>
    </w:p>
    <w:p w:rsidR="00961196" w:rsidRDefault="00961196" w:rsidP="009F71C0">
      <w:pPr>
        <w:rPr>
          <w:rStyle w:val="Heading3Char"/>
          <w:rFonts w:ascii="Times New Roman" w:hAnsi="Times New Roman" w:cs="Times New Roman"/>
          <w:b/>
          <w:color w:val="auto"/>
        </w:rPr>
      </w:pPr>
    </w:p>
    <w:p w:rsidR="00961196" w:rsidRDefault="009F71C0" w:rsidP="002A2236">
      <w:pPr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6" w:name="_Toc116827163"/>
      <w:bookmarkStart w:id="7" w:name="_Toc116843756"/>
      <w:r w:rsidRPr="009F71C0">
        <w:rPr>
          <w:rStyle w:val="Heading3Char"/>
          <w:noProof/>
          <w:lang w:val="en-GB" w:eastAsia="en-GB"/>
        </w:rPr>
        <w:drawing>
          <wp:inline distT="0" distB="0" distL="0" distR="0">
            <wp:extent cx="6309360" cy="4660087"/>
            <wp:effectExtent l="0" t="0" r="0" b="7620"/>
            <wp:docPr id="10" name="Picture 10" descr="C:\Users\ASUS\Downloads\Class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wnloads\ClassTeacher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660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"/>
      <w:bookmarkEnd w:id="7"/>
    </w:p>
    <w:p w:rsidR="00961196" w:rsidRDefault="00961196" w:rsidP="002A2236">
      <w:pPr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</w:pPr>
    </w:p>
    <w:p w:rsidR="002A2236" w:rsidRDefault="00304356" w:rsidP="002A2236">
      <w:pPr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</w:pPr>
      <w:bookmarkStart w:id="8" w:name="_Toc116843757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 xml:space="preserve">2. </w:t>
      </w:r>
      <w:proofErr w:type="spellStart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>Hiển</w:t>
      </w:r>
      <w:proofErr w:type="spellEnd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>thị</w:t>
      </w:r>
      <w:proofErr w:type="spellEnd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>danh</w:t>
      </w:r>
      <w:proofErr w:type="spellEnd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>sách</w:t>
      </w:r>
      <w:proofErr w:type="spellEnd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>sinh</w:t>
      </w:r>
      <w:proofErr w:type="spellEnd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 xml:space="preserve"> </w:t>
      </w:r>
      <w:proofErr w:type="spellStart"/>
      <w:r w:rsidRPr="002A2236">
        <w:rPr>
          <w:rStyle w:val="Heading2Char"/>
          <w:rFonts w:ascii="Times New Roman" w:hAnsi="Times New Roman" w:cs="Times New Roman"/>
          <w:b w:val="0"/>
          <w:color w:val="auto"/>
          <w:sz w:val="28"/>
          <w:szCs w:val="28"/>
        </w:rPr>
        <w:t>viên</w:t>
      </w:r>
      <w:bookmarkEnd w:id="8"/>
      <w:proofErr w:type="spellEnd"/>
    </w:p>
    <w:p w:rsidR="00304356" w:rsidRDefault="00304356" w:rsidP="002A2236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9" w:name="_Toc116843758"/>
      <w:r w:rsidRPr="002A2236">
        <w:rPr>
          <w:rFonts w:ascii="Times New Roman" w:hAnsi="Times New Roman" w:cs="Times New Roman"/>
          <w:color w:val="auto"/>
          <w:sz w:val="28"/>
          <w:szCs w:val="28"/>
        </w:rPr>
        <w:t xml:space="preserve">2.1. </w:t>
      </w:r>
      <w:proofErr w:type="spellStart"/>
      <w:r w:rsidRPr="002A2236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2A223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2236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2A223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2236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2A223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2A2236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9"/>
      <w:proofErr w:type="spellEnd"/>
    </w:p>
    <w:p w:rsidR="00961196" w:rsidRPr="00961196" w:rsidRDefault="00961196" w:rsidP="00961196"/>
    <w:p w:rsidR="002A2236" w:rsidRPr="002A2236" w:rsidRDefault="00DD2A3C" w:rsidP="002A2236">
      <w:pPr>
        <w:jc w:val="center"/>
        <w:rPr>
          <w:rFonts w:ascii="Times New Roman" w:hAnsi="Times New Roman" w:cs="Times New Roman"/>
          <w:b w:val="0"/>
          <w:color w:val="auto"/>
        </w:rPr>
      </w:pPr>
      <w:r w:rsidRPr="00DD2A3C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2059123"/>
            <wp:effectExtent l="0" t="0" r="0" b="0"/>
            <wp:docPr id="13" name="Picture 13" descr="C:\Users\ASUS\Downloads\HienThiDS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HienThiDSStuden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05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4356" w:rsidRPr="00130CA4" w:rsidRDefault="00304356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16843759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2.2. Code 3 class:</w:t>
      </w:r>
      <w:bookmarkEnd w:id="10"/>
    </w:p>
    <w:p w:rsidR="00DA0BB0" w:rsidRDefault="00DA0BB0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1" w:name="_Toc116843760"/>
      <w:r w:rsidRPr="00130CA4">
        <w:rPr>
          <w:rFonts w:ascii="Times New Roman" w:hAnsi="Times New Roman" w:cs="Times New Roman"/>
          <w:color w:val="auto"/>
          <w:szCs w:val="28"/>
        </w:rPr>
        <w:t>2.2.1. DAL</w:t>
      </w:r>
      <w:bookmarkEnd w:id="11"/>
    </w:p>
    <w:p w:rsidR="00961196" w:rsidRPr="00961196" w:rsidRDefault="00961196" w:rsidP="00961196"/>
    <w:p w:rsidR="00632D49" w:rsidRDefault="00DD2A3C" w:rsidP="00DD2A3C">
      <w:pPr>
        <w:jc w:val="center"/>
        <w:rPr>
          <w:rFonts w:ascii="Times New Roman" w:hAnsi="Times New Roman" w:cs="Times New Roman"/>
          <w:b w:val="0"/>
        </w:rPr>
      </w:pPr>
      <w:r w:rsidRPr="00DD2A3C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5AF03375" wp14:editId="4D169677">
            <wp:extent cx="6309360" cy="19926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7F5C" w:rsidRPr="00632D49" w:rsidRDefault="00A87F5C" w:rsidP="00DD2A3C">
      <w:pPr>
        <w:jc w:val="center"/>
        <w:rPr>
          <w:rFonts w:ascii="Times New Roman" w:hAnsi="Times New Roman" w:cs="Times New Roman"/>
          <w:b w:val="0"/>
        </w:rPr>
      </w:pPr>
    </w:p>
    <w:p w:rsidR="00DA0BB0" w:rsidRDefault="00DA0BB0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2" w:name="_Toc116843761"/>
      <w:r w:rsidRPr="00130CA4">
        <w:rPr>
          <w:rFonts w:ascii="Times New Roman" w:hAnsi="Times New Roman" w:cs="Times New Roman"/>
          <w:color w:val="auto"/>
          <w:szCs w:val="28"/>
        </w:rPr>
        <w:t>2.2.2. BLL</w:t>
      </w:r>
      <w:bookmarkEnd w:id="12"/>
    </w:p>
    <w:p w:rsidR="00961196" w:rsidRPr="00961196" w:rsidRDefault="00961196" w:rsidP="00961196"/>
    <w:p w:rsidR="00053E24" w:rsidRPr="00053E24" w:rsidRDefault="00053E24" w:rsidP="00053E24">
      <w:pPr>
        <w:jc w:val="center"/>
        <w:rPr>
          <w:rFonts w:ascii="Times New Roman" w:hAnsi="Times New Roman" w:cs="Times New Roman"/>
          <w:b w:val="0"/>
        </w:rPr>
      </w:pPr>
      <w:r w:rsidRPr="00053E24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4488FAB2" wp14:editId="17B19AF8">
            <wp:extent cx="5963482" cy="1038370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B0" w:rsidRDefault="00DA0BB0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3" w:name="_Toc116843762"/>
      <w:r w:rsidRPr="00130CA4">
        <w:rPr>
          <w:rFonts w:ascii="Times New Roman" w:hAnsi="Times New Roman" w:cs="Times New Roman"/>
          <w:color w:val="auto"/>
          <w:szCs w:val="28"/>
        </w:rPr>
        <w:lastRenderedPageBreak/>
        <w:t>2.2.3. UI</w:t>
      </w:r>
      <w:bookmarkEnd w:id="13"/>
    </w:p>
    <w:p w:rsidR="00053E24" w:rsidRDefault="00A87F5C" w:rsidP="00053E24">
      <w:pPr>
        <w:jc w:val="center"/>
        <w:rPr>
          <w:rFonts w:ascii="Times New Roman" w:hAnsi="Times New Roman" w:cs="Times New Roman"/>
          <w:b w:val="0"/>
        </w:rPr>
      </w:pPr>
      <w:r w:rsidRPr="00A87F5C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74D8FB27" wp14:editId="2DC13BCB">
            <wp:extent cx="6309360" cy="43853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196" w:rsidRPr="00053E24" w:rsidRDefault="00961196" w:rsidP="00053E24">
      <w:pPr>
        <w:jc w:val="center"/>
        <w:rPr>
          <w:rFonts w:ascii="Times New Roman" w:hAnsi="Times New Roman" w:cs="Times New Roman"/>
          <w:b w:val="0"/>
        </w:rPr>
      </w:pPr>
    </w:p>
    <w:p w:rsidR="00DA0BB0" w:rsidRPr="00130CA4" w:rsidRDefault="00DA0BB0" w:rsidP="00F242F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4" w:name="_Toc116843763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3.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14"/>
      <w:proofErr w:type="spellEnd"/>
    </w:p>
    <w:p w:rsidR="00DA0BB0" w:rsidRDefault="00DA0BB0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5" w:name="_Toc116843764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3.1.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5"/>
      <w:proofErr w:type="spellEnd"/>
    </w:p>
    <w:p w:rsidR="00961196" w:rsidRPr="00961196" w:rsidRDefault="00961196" w:rsidP="00961196"/>
    <w:p w:rsidR="00A87F5C" w:rsidRPr="00A87F5C" w:rsidRDefault="00A87F5C" w:rsidP="00A87F5C">
      <w:pPr>
        <w:jc w:val="center"/>
        <w:rPr>
          <w:rFonts w:ascii="Times New Roman" w:hAnsi="Times New Roman" w:cs="Times New Roman"/>
          <w:b w:val="0"/>
        </w:rPr>
      </w:pPr>
      <w:r w:rsidRPr="00A87F5C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>
            <wp:extent cx="6309360" cy="2055151"/>
            <wp:effectExtent l="0" t="0" r="0" b="2540"/>
            <wp:docPr id="17" name="Picture 17" descr="C:\Users\ASUS\Downloads\HienThiDS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HienThiDSTeach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055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BB0" w:rsidRPr="00130CA4" w:rsidRDefault="00DA0BB0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6" w:name="_Toc116843765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3.2. Code 3 class</w:t>
      </w:r>
      <w:bookmarkEnd w:id="16"/>
    </w:p>
    <w:p w:rsidR="00DA0BB0" w:rsidRDefault="00DA0BB0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7" w:name="_Toc116843766"/>
      <w:r w:rsidRPr="00130CA4">
        <w:rPr>
          <w:rFonts w:ascii="Times New Roman" w:hAnsi="Times New Roman" w:cs="Times New Roman"/>
          <w:color w:val="auto"/>
          <w:szCs w:val="28"/>
        </w:rPr>
        <w:t>3.3.1. DAL</w:t>
      </w:r>
      <w:bookmarkEnd w:id="17"/>
    </w:p>
    <w:p w:rsidR="00961196" w:rsidRPr="00961196" w:rsidRDefault="00961196" w:rsidP="00961196"/>
    <w:p w:rsidR="00A87F5C" w:rsidRDefault="009A08EF" w:rsidP="00A87F5C">
      <w:pPr>
        <w:jc w:val="center"/>
        <w:rPr>
          <w:rFonts w:ascii="Times New Roman" w:hAnsi="Times New Roman" w:cs="Times New Roman"/>
          <w:b w:val="0"/>
        </w:rPr>
      </w:pPr>
      <w:r w:rsidRPr="009A08EF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44B20D8F" wp14:editId="131864E2">
            <wp:extent cx="6309360" cy="2331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8EF" w:rsidRPr="00A87F5C" w:rsidRDefault="009A08EF" w:rsidP="00A87F5C">
      <w:pPr>
        <w:jc w:val="center"/>
        <w:rPr>
          <w:rFonts w:ascii="Times New Roman" w:hAnsi="Times New Roman" w:cs="Times New Roman"/>
          <w:b w:val="0"/>
        </w:rPr>
      </w:pPr>
    </w:p>
    <w:p w:rsidR="00DA0BB0" w:rsidRDefault="00DA0BB0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8" w:name="_Toc116843767"/>
      <w:r w:rsidRPr="00130CA4">
        <w:rPr>
          <w:rFonts w:ascii="Times New Roman" w:hAnsi="Times New Roman" w:cs="Times New Roman"/>
          <w:color w:val="auto"/>
          <w:szCs w:val="28"/>
        </w:rPr>
        <w:t>3.3.2. BLL</w:t>
      </w:r>
      <w:bookmarkEnd w:id="18"/>
    </w:p>
    <w:p w:rsidR="00961196" w:rsidRPr="00961196" w:rsidRDefault="00961196" w:rsidP="00961196"/>
    <w:p w:rsidR="009A08EF" w:rsidRPr="009A08EF" w:rsidRDefault="009A08EF" w:rsidP="009A08EF">
      <w:pPr>
        <w:jc w:val="center"/>
        <w:rPr>
          <w:rFonts w:ascii="Times New Roman" w:hAnsi="Times New Roman" w:cs="Times New Roman"/>
          <w:b w:val="0"/>
        </w:rPr>
      </w:pPr>
      <w:r w:rsidRPr="009A08EF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08CDF712" wp14:editId="61D6E730">
            <wp:extent cx="5734850" cy="1190791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BB0" w:rsidRDefault="00DA0BB0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9" w:name="_Toc116843768"/>
      <w:r w:rsidRPr="00130CA4">
        <w:rPr>
          <w:rFonts w:ascii="Times New Roman" w:hAnsi="Times New Roman" w:cs="Times New Roman"/>
          <w:color w:val="auto"/>
          <w:szCs w:val="28"/>
        </w:rPr>
        <w:lastRenderedPageBreak/>
        <w:t>3.3.3. UI</w:t>
      </w:r>
      <w:bookmarkEnd w:id="19"/>
    </w:p>
    <w:p w:rsidR="009A08EF" w:rsidRDefault="00297B9C" w:rsidP="00C22D1E">
      <w:pPr>
        <w:jc w:val="center"/>
        <w:rPr>
          <w:rFonts w:ascii="Times New Roman" w:hAnsi="Times New Roman" w:cs="Times New Roman"/>
          <w:b w:val="0"/>
        </w:rPr>
      </w:pPr>
      <w:r w:rsidRPr="00297B9C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54626B00" wp14:editId="0616D853">
            <wp:extent cx="6309360" cy="471170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DB" w:rsidRPr="009A08EF" w:rsidRDefault="00275CDB" w:rsidP="00C22D1E">
      <w:pPr>
        <w:jc w:val="center"/>
        <w:rPr>
          <w:rFonts w:ascii="Times New Roman" w:hAnsi="Times New Roman" w:cs="Times New Roman"/>
          <w:b w:val="0"/>
        </w:rPr>
      </w:pPr>
    </w:p>
    <w:p w:rsidR="00DA0BB0" w:rsidRPr="00130CA4" w:rsidRDefault="00DA0BB0" w:rsidP="00F242F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116843769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4.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sinh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viên</w:t>
      </w:r>
      <w:bookmarkEnd w:id="20"/>
      <w:proofErr w:type="spellEnd"/>
    </w:p>
    <w:p w:rsidR="00F319F2" w:rsidRDefault="00F319F2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16843770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4.1.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21"/>
      <w:proofErr w:type="spellEnd"/>
    </w:p>
    <w:p w:rsidR="00275CDB" w:rsidRPr="00275CDB" w:rsidRDefault="00275CDB" w:rsidP="00275CDB"/>
    <w:p w:rsidR="00C22D1E" w:rsidRPr="00C22D1E" w:rsidRDefault="00886940" w:rsidP="00C22D1E">
      <w:pPr>
        <w:jc w:val="center"/>
        <w:rPr>
          <w:rFonts w:ascii="Times New Roman" w:hAnsi="Times New Roman" w:cs="Times New Roman"/>
          <w:b w:val="0"/>
        </w:rPr>
      </w:pPr>
      <w:r w:rsidRPr="00886940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>
            <wp:extent cx="6309360" cy="2223174"/>
            <wp:effectExtent l="0" t="0" r="0" b="5715"/>
            <wp:docPr id="28" name="Picture 28" descr="C:\Users\ASUS\Downloads\Add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AddStudent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223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19F2" w:rsidRPr="00130CA4" w:rsidRDefault="00F319F2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22" w:name="_Toc116843771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4.2. Code 3 class</w:t>
      </w:r>
      <w:bookmarkEnd w:id="22"/>
    </w:p>
    <w:p w:rsidR="00F319F2" w:rsidRDefault="00F319F2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3" w:name="_Toc116843772"/>
      <w:r w:rsidRPr="00130CA4">
        <w:rPr>
          <w:rFonts w:ascii="Times New Roman" w:hAnsi="Times New Roman" w:cs="Times New Roman"/>
          <w:color w:val="auto"/>
          <w:szCs w:val="28"/>
        </w:rPr>
        <w:t>4.2.1. DAL</w:t>
      </w:r>
      <w:bookmarkEnd w:id="23"/>
    </w:p>
    <w:p w:rsidR="00275CDB" w:rsidRPr="00275CDB" w:rsidRDefault="00275CDB" w:rsidP="00275CDB"/>
    <w:p w:rsidR="00977934" w:rsidRPr="00977934" w:rsidRDefault="00977934" w:rsidP="00977934">
      <w:pPr>
        <w:jc w:val="center"/>
        <w:rPr>
          <w:rFonts w:ascii="Times New Roman" w:hAnsi="Times New Roman" w:cs="Times New Roman"/>
          <w:b w:val="0"/>
        </w:rPr>
      </w:pPr>
      <w:r w:rsidRPr="00977934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06453AA8" wp14:editId="3D5B6E43">
            <wp:extent cx="6309360" cy="14001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DB" w:rsidRDefault="00275CDB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</w:p>
    <w:p w:rsidR="00275CDB" w:rsidRPr="00D90A2A" w:rsidRDefault="00F319F2" w:rsidP="00D90A2A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4" w:name="_Toc116843773"/>
      <w:r w:rsidRPr="00130CA4">
        <w:rPr>
          <w:rFonts w:ascii="Times New Roman" w:hAnsi="Times New Roman" w:cs="Times New Roman"/>
          <w:color w:val="auto"/>
          <w:szCs w:val="28"/>
        </w:rPr>
        <w:t>4.2.2. BLL</w:t>
      </w:r>
      <w:bookmarkEnd w:id="24"/>
    </w:p>
    <w:p w:rsidR="00977934" w:rsidRPr="00977934" w:rsidRDefault="007F7A74" w:rsidP="00977934">
      <w:pPr>
        <w:jc w:val="center"/>
        <w:rPr>
          <w:rFonts w:ascii="Times New Roman" w:hAnsi="Times New Roman" w:cs="Times New Roman"/>
          <w:b w:val="0"/>
        </w:rPr>
      </w:pPr>
      <w:r w:rsidRPr="007F7A74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3C2BC639" wp14:editId="022A3142">
            <wp:extent cx="6309360" cy="12915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F2" w:rsidRDefault="00F319F2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5" w:name="_Toc116843774"/>
      <w:r w:rsidRPr="00130CA4">
        <w:rPr>
          <w:rFonts w:ascii="Times New Roman" w:hAnsi="Times New Roman" w:cs="Times New Roman"/>
          <w:color w:val="auto"/>
          <w:szCs w:val="28"/>
        </w:rPr>
        <w:t>4.2.3. UI</w:t>
      </w:r>
      <w:bookmarkEnd w:id="25"/>
    </w:p>
    <w:p w:rsidR="007F7A74" w:rsidRDefault="007F7A74" w:rsidP="007F7A74">
      <w:pPr>
        <w:rPr>
          <w:rFonts w:ascii="Times New Roman" w:hAnsi="Times New Roman" w:cs="Times New Roman"/>
          <w:color w:val="auto"/>
        </w:rPr>
      </w:pPr>
      <w:r w:rsidRPr="007F7A74"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7F7A74">
        <w:rPr>
          <w:rFonts w:ascii="Times New Roman" w:hAnsi="Times New Roman" w:cs="Times New Roman"/>
          <w:color w:val="auto"/>
        </w:rPr>
        <w:t>Student</w:t>
      </w:r>
      <w:r w:rsidR="00B0375F">
        <w:rPr>
          <w:rFonts w:ascii="Times New Roman" w:hAnsi="Times New Roman" w:cs="Times New Roman"/>
          <w:color w:val="auto"/>
        </w:rPr>
        <w:t>Add</w:t>
      </w:r>
      <w:r w:rsidRPr="007F7A74">
        <w:rPr>
          <w:rFonts w:ascii="Times New Roman" w:hAnsi="Times New Roman" w:cs="Times New Roman"/>
          <w:color w:val="auto"/>
        </w:rPr>
        <w:t>Form</w:t>
      </w:r>
      <w:proofErr w:type="spellEnd"/>
      <w:r>
        <w:rPr>
          <w:rFonts w:ascii="Times New Roman" w:hAnsi="Times New Roman" w:cs="Times New Roman"/>
          <w:color w:val="auto"/>
        </w:rPr>
        <w:t>:</w:t>
      </w:r>
    </w:p>
    <w:p w:rsidR="007F7A74" w:rsidRDefault="00B0375F" w:rsidP="007F7A74">
      <w:pPr>
        <w:jc w:val="center"/>
        <w:rPr>
          <w:rFonts w:ascii="Times New Roman" w:hAnsi="Times New Roman" w:cs="Times New Roman"/>
          <w:b w:val="0"/>
          <w:color w:val="auto"/>
        </w:rPr>
      </w:pPr>
      <w:r w:rsidRPr="00B0375F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27E0AF30" wp14:editId="6D45A376">
            <wp:extent cx="6309360" cy="193484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2A" w:rsidRDefault="00D90A2A" w:rsidP="007F7A74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B0375F" w:rsidRDefault="00B0375F" w:rsidP="00B0375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StudentForm</w:t>
      </w:r>
      <w:proofErr w:type="spellEnd"/>
      <w:r>
        <w:rPr>
          <w:rFonts w:ascii="Times New Roman" w:hAnsi="Times New Roman" w:cs="Times New Roman"/>
          <w:color w:val="auto"/>
        </w:rPr>
        <w:t>:</w:t>
      </w:r>
    </w:p>
    <w:p w:rsidR="00B0375F" w:rsidRPr="00B0375F" w:rsidRDefault="00B0375F" w:rsidP="00B0375F">
      <w:pPr>
        <w:jc w:val="center"/>
        <w:rPr>
          <w:rFonts w:ascii="Times New Roman" w:hAnsi="Times New Roman" w:cs="Times New Roman"/>
          <w:b w:val="0"/>
          <w:color w:val="auto"/>
        </w:rPr>
      </w:pPr>
      <w:r w:rsidRPr="00B0375F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1ACE9D2C" wp14:editId="54D553E8">
            <wp:extent cx="6309360" cy="1092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F2" w:rsidRPr="00130CA4" w:rsidRDefault="009D6AF7" w:rsidP="00F242F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6" w:name="_Toc116843775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26"/>
      <w:proofErr w:type="spellEnd"/>
    </w:p>
    <w:p w:rsidR="00F319F2" w:rsidRDefault="009D6AF7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16843776"/>
      <w:r w:rsidRPr="00130CA4"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27"/>
      <w:proofErr w:type="spellEnd"/>
    </w:p>
    <w:p w:rsidR="00275CDB" w:rsidRPr="00275CDB" w:rsidRDefault="00275CDB" w:rsidP="00275CDB"/>
    <w:p w:rsidR="00B0375F" w:rsidRPr="00B0375F" w:rsidRDefault="000642CE" w:rsidP="00B0375F">
      <w:pPr>
        <w:jc w:val="center"/>
        <w:rPr>
          <w:rFonts w:ascii="Times New Roman" w:hAnsi="Times New Roman" w:cs="Times New Roman"/>
          <w:b w:val="0"/>
        </w:rPr>
      </w:pPr>
      <w:r w:rsidRPr="000642CE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>
            <wp:extent cx="6309360" cy="2214079"/>
            <wp:effectExtent l="0" t="0" r="0" b="0"/>
            <wp:docPr id="29" name="Picture 29" descr="C:\Users\ASUS\Downloads\Add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wnloads\AddTeache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21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5CDB" w:rsidRDefault="00275CDB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</w:p>
    <w:p w:rsidR="00F319F2" w:rsidRPr="00130CA4" w:rsidRDefault="009D6AF7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28" w:name="_Toc116843777"/>
      <w:r w:rsidRPr="00130CA4">
        <w:rPr>
          <w:rFonts w:ascii="Times New Roman" w:hAnsi="Times New Roman" w:cs="Times New Roman"/>
          <w:color w:val="auto"/>
          <w:sz w:val="28"/>
          <w:szCs w:val="28"/>
        </w:rPr>
        <w:t>5</w:t>
      </w:r>
      <w:r w:rsidR="00F319F2"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28"/>
    </w:p>
    <w:p w:rsidR="00F319F2" w:rsidRDefault="009D6AF7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9" w:name="_Toc116843778"/>
      <w:r w:rsidRPr="00130CA4">
        <w:rPr>
          <w:rFonts w:ascii="Times New Roman" w:hAnsi="Times New Roman" w:cs="Times New Roman"/>
          <w:color w:val="auto"/>
          <w:szCs w:val="28"/>
        </w:rPr>
        <w:t>5</w:t>
      </w:r>
      <w:r w:rsidR="00F319F2"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29"/>
    </w:p>
    <w:p w:rsidR="00275CDB" w:rsidRPr="00275CDB" w:rsidRDefault="00275CDB" w:rsidP="00275CDB"/>
    <w:p w:rsidR="000642CE" w:rsidRPr="000642CE" w:rsidRDefault="000642CE" w:rsidP="000642CE">
      <w:pPr>
        <w:jc w:val="center"/>
        <w:rPr>
          <w:rFonts w:ascii="Times New Roman" w:hAnsi="Times New Roman" w:cs="Times New Roman"/>
          <w:b w:val="0"/>
        </w:rPr>
      </w:pPr>
      <w:r w:rsidRPr="000642CE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6041E914" wp14:editId="43FE655F">
            <wp:extent cx="6309360" cy="15265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9F2" w:rsidRDefault="009D6AF7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30" w:name="_Toc116843779"/>
      <w:r w:rsidRPr="00130CA4">
        <w:rPr>
          <w:rFonts w:ascii="Times New Roman" w:hAnsi="Times New Roman" w:cs="Times New Roman"/>
          <w:color w:val="auto"/>
          <w:szCs w:val="28"/>
        </w:rPr>
        <w:t>5</w:t>
      </w:r>
      <w:r w:rsidR="00F319F2"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30"/>
    </w:p>
    <w:p w:rsidR="00275CDB" w:rsidRPr="00275CDB" w:rsidRDefault="00275CDB" w:rsidP="00275CDB"/>
    <w:p w:rsidR="000642CE" w:rsidRDefault="00B00DA3" w:rsidP="000642CE">
      <w:pPr>
        <w:jc w:val="center"/>
        <w:rPr>
          <w:rFonts w:ascii="Times New Roman" w:hAnsi="Times New Roman" w:cs="Times New Roman"/>
          <w:b w:val="0"/>
        </w:rPr>
      </w:pPr>
      <w:r w:rsidRPr="00B00DA3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3ECA12E6" wp14:editId="442CD9E6">
            <wp:extent cx="6309360" cy="10820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DB" w:rsidRDefault="00275CDB" w:rsidP="000642CE">
      <w:pPr>
        <w:jc w:val="center"/>
        <w:rPr>
          <w:rFonts w:ascii="Times New Roman" w:hAnsi="Times New Roman" w:cs="Times New Roman"/>
          <w:b w:val="0"/>
        </w:rPr>
      </w:pPr>
    </w:p>
    <w:p w:rsidR="00275CDB" w:rsidRDefault="00275CDB" w:rsidP="000642CE">
      <w:pPr>
        <w:jc w:val="center"/>
        <w:rPr>
          <w:rFonts w:ascii="Times New Roman" w:hAnsi="Times New Roman" w:cs="Times New Roman"/>
          <w:b w:val="0"/>
        </w:rPr>
      </w:pPr>
    </w:p>
    <w:p w:rsidR="00275CDB" w:rsidRPr="000642CE" w:rsidRDefault="00275CDB" w:rsidP="000642CE">
      <w:pPr>
        <w:jc w:val="center"/>
        <w:rPr>
          <w:rFonts w:ascii="Times New Roman" w:hAnsi="Times New Roman" w:cs="Times New Roman"/>
          <w:b w:val="0"/>
        </w:rPr>
      </w:pPr>
    </w:p>
    <w:p w:rsidR="00F319F2" w:rsidRDefault="009D6AF7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31" w:name="_Toc116843780"/>
      <w:r w:rsidRPr="00130CA4">
        <w:rPr>
          <w:rFonts w:ascii="Times New Roman" w:hAnsi="Times New Roman" w:cs="Times New Roman"/>
          <w:color w:val="auto"/>
          <w:szCs w:val="28"/>
        </w:rPr>
        <w:lastRenderedPageBreak/>
        <w:t>5</w:t>
      </w:r>
      <w:r w:rsidR="00F319F2"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31"/>
    </w:p>
    <w:p w:rsidR="00B00DA3" w:rsidRPr="00B00DA3" w:rsidRDefault="00B00DA3" w:rsidP="00B00DA3">
      <w:pPr>
        <w:rPr>
          <w:rFonts w:ascii="Times New Roman" w:hAnsi="Times New Roman" w:cs="Times New Roman"/>
          <w:color w:val="auto"/>
        </w:rPr>
      </w:pPr>
      <w:r w:rsidRPr="00B00DA3"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B00DA3">
        <w:rPr>
          <w:rFonts w:ascii="Times New Roman" w:hAnsi="Times New Roman" w:cs="Times New Roman"/>
          <w:color w:val="auto"/>
        </w:rPr>
        <w:t>TeacherAddForm</w:t>
      </w:r>
      <w:proofErr w:type="spellEnd"/>
      <w:r w:rsidRPr="00B00DA3">
        <w:rPr>
          <w:rFonts w:ascii="Times New Roman" w:hAnsi="Times New Roman" w:cs="Times New Roman"/>
          <w:color w:val="auto"/>
        </w:rPr>
        <w:t>:</w:t>
      </w:r>
    </w:p>
    <w:p w:rsidR="00B00DA3" w:rsidRDefault="00B00DA3" w:rsidP="00B00DA3">
      <w:pPr>
        <w:jc w:val="center"/>
        <w:rPr>
          <w:rFonts w:ascii="Times New Roman" w:hAnsi="Times New Roman" w:cs="Times New Roman"/>
          <w:b w:val="0"/>
        </w:rPr>
      </w:pPr>
      <w:r w:rsidRPr="00B00DA3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60C9D7B2" wp14:editId="211E0857">
            <wp:extent cx="6309360" cy="1941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DA3" w:rsidRDefault="00B00DA3" w:rsidP="00B00DA3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</w:rPr>
        <w:softHyphen/>
        <w:t>-</w:t>
      </w:r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TeacherForm</w:t>
      </w:r>
      <w:proofErr w:type="spellEnd"/>
      <w:r>
        <w:rPr>
          <w:rFonts w:ascii="Times New Roman" w:hAnsi="Times New Roman" w:cs="Times New Roman"/>
          <w:color w:val="auto"/>
        </w:rPr>
        <w:t>:</w:t>
      </w:r>
    </w:p>
    <w:p w:rsidR="00275CDB" w:rsidRDefault="00B00DA3" w:rsidP="00D90A2A">
      <w:pPr>
        <w:jc w:val="center"/>
        <w:rPr>
          <w:rFonts w:ascii="Times New Roman" w:hAnsi="Times New Roman" w:cs="Times New Roman"/>
          <w:b w:val="0"/>
          <w:color w:val="auto"/>
        </w:rPr>
      </w:pPr>
      <w:r w:rsidRPr="00B00DA3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7E2FDDD6" wp14:editId="168F43DC">
            <wp:extent cx="6309360" cy="10699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06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2A" w:rsidRPr="00B00DA3" w:rsidRDefault="00D90A2A" w:rsidP="00D90A2A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304356" w:rsidRPr="00130CA4" w:rsidRDefault="009D6AF7" w:rsidP="00F242F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16843781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6.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Sửa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/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nhật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tin</w:t>
      </w:r>
      <w:r w:rsidR="009B396C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B396C" w:rsidRPr="00130CA4">
        <w:rPr>
          <w:rFonts w:ascii="Times New Roman" w:hAnsi="Times New Roman" w:cs="Times New Roman"/>
          <w:color w:val="auto"/>
          <w:sz w:val="28"/>
          <w:szCs w:val="28"/>
        </w:rPr>
        <w:t>sinh</w:t>
      </w:r>
      <w:proofErr w:type="spellEnd"/>
      <w:r w:rsidR="009B396C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B396C" w:rsidRPr="00130CA4">
        <w:rPr>
          <w:rFonts w:ascii="Times New Roman" w:hAnsi="Times New Roman" w:cs="Times New Roman"/>
          <w:color w:val="auto"/>
          <w:sz w:val="28"/>
          <w:szCs w:val="28"/>
        </w:rPr>
        <w:t>viên</w:t>
      </w:r>
      <w:bookmarkEnd w:id="32"/>
      <w:proofErr w:type="spellEnd"/>
    </w:p>
    <w:p w:rsidR="009D6AF7" w:rsidRDefault="009B396C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16843782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6.1.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33"/>
      <w:proofErr w:type="spellEnd"/>
    </w:p>
    <w:p w:rsidR="00275CDB" w:rsidRPr="00275CDB" w:rsidRDefault="00275CDB" w:rsidP="00275CDB"/>
    <w:p w:rsidR="00B00DA3" w:rsidRPr="00B00DA3" w:rsidRDefault="00B55CFB" w:rsidP="00B00DA3">
      <w:pPr>
        <w:jc w:val="center"/>
        <w:rPr>
          <w:rFonts w:ascii="Times New Roman" w:hAnsi="Times New Roman" w:cs="Times New Roman"/>
          <w:b w:val="0"/>
        </w:rPr>
      </w:pPr>
      <w:r w:rsidRPr="00B55CFB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>
            <wp:extent cx="6309360" cy="3585594"/>
            <wp:effectExtent l="0" t="0" r="0" b="0"/>
            <wp:docPr id="34" name="Picture 34" descr="C:\Users\ASUS\Downloads\Edit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wnloads\EditStudent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58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6C" w:rsidRPr="00130CA4" w:rsidRDefault="009B396C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34" w:name="_Toc116843783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6.2. Code 3 class</w:t>
      </w:r>
      <w:bookmarkEnd w:id="34"/>
    </w:p>
    <w:p w:rsidR="009B396C" w:rsidRDefault="009B396C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35" w:name="_Toc116843784"/>
      <w:r w:rsidRPr="00130CA4">
        <w:rPr>
          <w:rFonts w:ascii="Times New Roman" w:hAnsi="Times New Roman" w:cs="Times New Roman"/>
          <w:color w:val="auto"/>
          <w:szCs w:val="28"/>
        </w:rPr>
        <w:t>6.2.1. DAL</w:t>
      </w:r>
      <w:bookmarkEnd w:id="35"/>
    </w:p>
    <w:p w:rsidR="00275CDB" w:rsidRPr="00275CDB" w:rsidRDefault="00275CDB" w:rsidP="00275CDB"/>
    <w:p w:rsidR="00B55CFB" w:rsidRDefault="00B55CFB" w:rsidP="00B55CFB">
      <w:pPr>
        <w:jc w:val="center"/>
        <w:rPr>
          <w:rFonts w:ascii="Times New Roman" w:hAnsi="Times New Roman" w:cs="Times New Roman"/>
          <w:b w:val="0"/>
        </w:rPr>
      </w:pPr>
      <w:r w:rsidRPr="00B55CFB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0E14D66C" wp14:editId="507E8D7F">
            <wp:extent cx="6309360" cy="178498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F1" w:rsidRPr="00B55CFB" w:rsidRDefault="008003F1" w:rsidP="00B55CFB">
      <w:pPr>
        <w:jc w:val="center"/>
        <w:rPr>
          <w:rFonts w:ascii="Times New Roman" w:hAnsi="Times New Roman" w:cs="Times New Roman"/>
          <w:b w:val="0"/>
        </w:rPr>
      </w:pPr>
    </w:p>
    <w:p w:rsidR="009B396C" w:rsidRDefault="009B396C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36" w:name="_Toc116843785"/>
      <w:r w:rsidRPr="00130CA4">
        <w:rPr>
          <w:rFonts w:ascii="Times New Roman" w:hAnsi="Times New Roman" w:cs="Times New Roman"/>
          <w:color w:val="auto"/>
          <w:szCs w:val="28"/>
        </w:rPr>
        <w:t>6.2.2. BLL</w:t>
      </w:r>
      <w:bookmarkEnd w:id="36"/>
      <w:r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275CDB" w:rsidRPr="00275CDB" w:rsidRDefault="00275CDB" w:rsidP="00275CDB"/>
    <w:p w:rsidR="00B127C5" w:rsidRDefault="00B127C5" w:rsidP="00B127C5">
      <w:pPr>
        <w:jc w:val="center"/>
        <w:rPr>
          <w:rFonts w:ascii="Times New Roman" w:hAnsi="Times New Roman" w:cs="Times New Roman"/>
          <w:b w:val="0"/>
        </w:rPr>
      </w:pPr>
      <w:r w:rsidRPr="00B127C5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02CDF4FE" wp14:editId="6FF9A8D7">
            <wp:extent cx="6309360" cy="9474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94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3F1" w:rsidRPr="00B127C5" w:rsidRDefault="008003F1" w:rsidP="00B127C5">
      <w:pPr>
        <w:jc w:val="center"/>
        <w:rPr>
          <w:rFonts w:ascii="Times New Roman" w:hAnsi="Times New Roman" w:cs="Times New Roman"/>
          <w:b w:val="0"/>
        </w:rPr>
      </w:pPr>
    </w:p>
    <w:p w:rsidR="009B396C" w:rsidRDefault="009B396C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37" w:name="_Toc116843786"/>
      <w:r w:rsidRPr="00130CA4">
        <w:rPr>
          <w:rFonts w:ascii="Times New Roman" w:hAnsi="Times New Roman" w:cs="Times New Roman"/>
          <w:color w:val="auto"/>
          <w:szCs w:val="28"/>
        </w:rPr>
        <w:t>6.2.3. UI</w:t>
      </w:r>
      <w:bookmarkEnd w:id="37"/>
    </w:p>
    <w:p w:rsidR="00275CDB" w:rsidRDefault="00B127C5" w:rsidP="00B127C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StudentEditForm</w:t>
      </w:r>
      <w:proofErr w:type="spellEnd"/>
      <w:r>
        <w:rPr>
          <w:rFonts w:ascii="Times New Roman" w:hAnsi="Times New Roman" w:cs="Times New Roman"/>
          <w:color w:val="auto"/>
        </w:rPr>
        <w:t>:</w:t>
      </w:r>
    </w:p>
    <w:p w:rsidR="00B127C5" w:rsidRDefault="00B127C5" w:rsidP="00B127C5">
      <w:pPr>
        <w:jc w:val="center"/>
        <w:rPr>
          <w:rFonts w:ascii="Times New Roman" w:hAnsi="Times New Roman" w:cs="Times New Roman"/>
          <w:b w:val="0"/>
          <w:color w:val="auto"/>
        </w:rPr>
      </w:pPr>
      <w:r w:rsidRPr="00B127C5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15D4750E" wp14:editId="00190444">
            <wp:extent cx="6309360" cy="24872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DB" w:rsidRDefault="00275CDB" w:rsidP="00B127C5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275CDB" w:rsidRDefault="00275CDB" w:rsidP="00B127C5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8003F1" w:rsidRPr="00B127C5" w:rsidRDefault="008003F1" w:rsidP="00B127C5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B127C5" w:rsidRDefault="00B127C5" w:rsidP="00B127C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StudentForm</w:t>
      </w:r>
      <w:proofErr w:type="spellEnd"/>
      <w:r>
        <w:rPr>
          <w:rFonts w:ascii="Times New Roman" w:hAnsi="Times New Roman" w:cs="Times New Roman"/>
          <w:color w:val="auto"/>
        </w:rPr>
        <w:t>:</w:t>
      </w:r>
    </w:p>
    <w:p w:rsidR="00B127C5" w:rsidRDefault="008003F1" w:rsidP="00B127C5">
      <w:pPr>
        <w:jc w:val="center"/>
        <w:rPr>
          <w:rFonts w:ascii="Times New Roman" w:hAnsi="Times New Roman" w:cs="Times New Roman"/>
          <w:b w:val="0"/>
          <w:color w:val="auto"/>
        </w:rPr>
      </w:pPr>
      <w:r w:rsidRPr="008003F1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2F38CABF" wp14:editId="3E26546B">
            <wp:extent cx="6309360" cy="24657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DB" w:rsidRPr="00B127C5" w:rsidRDefault="00275CDB" w:rsidP="00B127C5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9B396C" w:rsidRPr="00130CA4" w:rsidRDefault="009B396C" w:rsidP="00F242F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116843787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7.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Sửa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/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nhật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38"/>
      <w:proofErr w:type="spellEnd"/>
    </w:p>
    <w:p w:rsidR="009B396C" w:rsidRDefault="009B396C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16843788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7.1.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39"/>
      <w:proofErr w:type="spellEnd"/>
    </w:p>
    <w:p w:rsidR="00275CDB" w:rsidRPr="00275CDB" w:rsidRDefault="00275CDB" w:rsidP="00275CDB"/>
    <w:p w:rsidR="008003F1" w:rsidRPr="008003F1" w:rsidRDefault="008003F1" w:rsidP="008003F1">
      <w:pPr>
        <w:jc w:val="center"/>
        <w:rPr>
          <w:rFonts w:ascii="Times New Roman" w:hAnsi="Times New Roman" w:cs="Times New Roman"/>
          <w:b w:val="0"/>
        </w:rPr>
      </w:pPr>
      <w:r w:rsidRPr="008003F1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>
            <wp:extent cx="6309360" cy="3663399"/>
            <wp:effectExtent l="0" t="0" r="0" b="0"/>
            <wp:docPr id="39" name="Picture 39" descr="C:\Users\ASUS\Downloads\Edit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SUS\Downloads\EditTeacher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663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396C" w:rsidRPr="00130CA4" w:rsidRDefault="009B396C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40" w:name="_Toc116843789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7.2. Code 3 class</w:t>
      </w:r>
      <w:bookmarkEnd w:id="40"/>
    </w:p>
    <w:p w:rsidR="009B396C" w:rsidRDefault="009B396C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41" w:name="_Toc116843790"/>
      <w:r w:rsidRPr="00130CA4">
        <w:rPr>
          <w:rFonts w:ascii="Times New Roman" w:hAnsi="Times New Roman" w:cs="Times New Roman"/>
          <w:color w:val="auto"/>
          <w:szCs w:val="28"/>
        </w:rPr>
        <w:t>7.2.1. DAL</w:t>
      </w:r>
      <w:bookmarkEnd w:id="41"/>
    </w:p>
    <w:p w:rsidR="008003F1" w:rsidRDefault="008003F1" w:rsidP="008003F1">
      <w:pPr>
        <w:jc w:val="center"/>
        <w:rPr>
          <w:rFonts w:ascii="Times New Roman" w:hAnsi="Times New Roman" w:cs="Times New Roman"/>
          <w:b w:val="0"/>
        </w:rPr>
      </w:pPr>
      <w:r w:rsidRPr="008003F1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5E98AA1B" wp14:editId="4464454F">
            <wp:extent cx="6309360" cy="17329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DB" w:rsidRPr="008003F1" w:rsidRDefault="00275CDB" w:rsidP="008003F1">
      <w:pPr>
        <w:jc w:val="center"/>
        <w:rPr>
          <w:rFonts w:ascii="Times New Roman" w:hAnsi="Times New Roman" w:cs="Times New Roman"/>
          <w:b w:val="0"/>
        </w:rPr>
      </w:pPr>
    </w:p>
    <w:p w:rsidR="009B396C" w:rsidRDefault="009B396C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42" w:name="_Toc116843791"/>
      <w:r w:rsidRPr="00130CA4">
        <w:rPr>
          <w:rFonts w:ascii="Times New Roman" w:hAnsi="Times New Roman" w:cs="Times New Roman"/>
          <w:color w:val="auto"/>
          <w:szCs w:val="28"/>
        </w:rPr>
        <w:t>7.2.2. BLL</w:t>
      </w:r>
      <w:bookmarkEnd w:id="42"/>
      <w:r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275CDB" w:rsidRPr="00275CDB" w:rsidRDefault="00275CDB" w:rsidP="00275CDB"/>
    <w:p w:rsidR="008003F1" w:rsidRPr="008003F1" w:rsidRDefault="00A66160" w:rsidP="008003F1">
      <w:pPr>
        <w:jc w:val="center"/>
        <w:rPr>
          <w:rFonts w:ascii="Times New Roman" w:hAnsi="Times New Roman" w:cs="Times New Roman"/>
          <w:b w:val="0"/>
        </w:rPr>
      </w:pPr>
      <w:r w:rsidRPr="00A66160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16C36E5F" wp14:editId="23982A99">
            <wp:extent cx="6309360" cy="10502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05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CDB" w:rsidRDefault="00275CDB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</w:p>
    <w:p w:rsidR="009B396C" w:rsidRDefault="009B396C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43" w:name="_Toc116843792"/>
      <w:r w:rsidRPr="00130CA4">
        <w:rPr>
          <w:rFonts w:ascii="Times New Roman" w:hAnsi="Times New Roman" w:cs="Times New Roman"/>
          <w:color w:val="auto"/>
          <w:szCs w:val="28"/>
        </w:rPr>
        <w:t>7.2.3. UI</w:t>
      </w:r>
      <w:bookmarkEnd w:id="43"/>
    </w:p>
    <w:p w:rsidR="00A66160" w:rsidRDefault="00A66160" w:rsidP="00A66160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TeacherEditForm</w:t>
      </w:r>
      <w:proofErr w:type="spellEnd"/>
      <w:r>
        <w:rPr>
          <w:rFonts w:ascii="Times New Roman" w:hAnsi="Times New Roman" w:cs="Times New Roman"/>
          <w:color w:val="auto"/>
        </w:rPr>
        <w:t>:</w:t>
      </w:r>
    </w:p>
    <w:p w:rsidR="00A66160" w:rsidRDefault="00A66160" w:rsidP="00A66160">
      <w:pPr>
        <w:jc w:val="center"/>
        <w:rPr>
          <w:rFonts w:ascii="Times New Roman" w:hAnsi="Times New Roman" w:cs="Times New Roman"/>
          <w:b w:val="0"/>
          <w:color w:val="auto"/>
        </w:rPr>
      </w:pPr>
      <w:r w:rsidRPr="00A66160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085D5070" wp14:editId="5D273408">
            <wp:extent cx="6309360" cy="24695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8D" w:rsidRDefault="009C388D" w:rsidP="00A66160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9C388D" w:rsidRDefault="009C388D" w:rsidP="00A66160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9C388D" w:rsidRDefault="009C388D" w:rsidP="00A66160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9C388D" w:rsidRPr="00A66160" w:rsidRDefault="009C388D" w:rsidP="00A66160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A66160" w:rsidRDefault="00A66160" w:rsidP="00A66160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TeacherForm</w:t>
      </w:r>
      <w:proofErr w:type="spellEnd"/>
      <w:r>
        <w:rPr>
          <w:rFonts w:ascii="Times New Roman" w:hAnsi="Times New Roman" w:cs="Times New Roman"/>
          <w:color w:val="auto"/>
        </w:rPr>
        <w:t>:</w:t>
      </w:r>
    </w:p>
    <w:p w:rsidR="00CF3682" w:rsidRDefault="00CF3682" w:rsidP="00CF3682">
      <w:pPr>
        <w:jc w:val="center"/>
        <w:rPr>
          <w:rFonts w:ascii="Times New Roman" w:hAnsi="Times New Roman" w:cs="Times New Roman"/>
          <w:b w:val="0"/>
          <w:color w:val="auto"/>
        </w:rPr>
      </w:pPr>
      <w:r w:rsidRPr="00CF3682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6D3DAEB2" wp14:editId="766E6B6A">
            <wp:extent cx="6309360" cy="2331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8D" w:rsidRPr="00CF3682" w:rsidRDefault="009C388D" w:rsidP="00CF3682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A66160" w:rsidRPr="00C23E61" w:rsidRDefault="00982AFD" w:rsidP="00C23E61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44" w:name="_Toc116843793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8.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sinh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viên</w:t>
      </w:r>
      <w:bookmarkEnd w:id="44"/>
      <w:proofErr w:type="spellEnd"/>
    </w:p>
    <w:p w:rsidR="00982AFD" w:rsidRDefault="00982AFD" w:rsidP="00C23E6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116843794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8.1.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45"/>
      <w:proofErr w:type="spellEnd"/>
    </w:p>
    <w:p w:rsidR="009C388D" w:rsidRPr="009C388D" w:rsidRDefault="009C388D" w:rsidP="009C388D"/>
    <w:p w:rsidR="00C23E61" w:rsidRPr="00C23E61" w:rsidRDefault="00C10C5D" w:rsidP="00C23E61">
      <w:pPr>
        <w:jc w:val="center"/>
        <w:rPr>
          <w:rFonts w:ascii="Times New Roman" w:hAnsi="Times New Roman" w:cs="Times New Roman"/>
          <w:b w:val="0"/>
          <w:color w:val="auto"/>
        </w:rPr>
      </w:pPr>
      <w:r w:rsidRPr="00C10C5D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2498156"/>
            <wp:effectExtent l="0" t="0" r="0" b="0"/>
            <wp:docPr id="77" name="Picture 77" descr="C:\Users\ASUS\Downloads\Search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Downloads\SearchStudent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49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2AFD" w:rsidRPr="00C23E61" w:rsidRDefault="00982AFD" w:rsidP="00C23E6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46" w:name="_Toc116843795"/>
      <w:r w:rsidRPr="00C23E61">
        <w:rPr>
          <w:rFonts w:ascii="Times New Roman" w:hAnsi="Times New Roman" w:cs="Times New Roman"/>
          <w:color w:val="auto"/>
          <w:sz w:val="28"/>
          <w:szCs w:val="28"/>
        </w:rPr>
        <w:lastRenderedPageBreak/>
        <w:t>8.2. Code 3 class</w:t>
      </w:r>
      <w:bookmarkEnd w:id="46"/>
    </w:p>
    <w:p w:rsidR="00982AFD" w:rsidRDefault="00982AFD" w:rsidP="00C23E6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47" w:name="_Toc116843796"/>
      <w:r w:rsidRPr="00C23E61">
        <w:rPr>
          <w:rFonts w:ascii="Times New Roman" w:hAnsi="Times New Roman" w:cs="Times New Roman"/>
          <w:color w:val="auto"/>
          <w:szCs w:val="28"/>
        </w:rPr>
        <w:t>8.2.1. DAL</w:t>
      </w:r>
      <w:bookmarkEnd w:id="47"/>
    </w:p>
    <w:p w:rsidR="00C10C5D" w:rsidRPr="00C10C5D" w:rsidRDefault="00C10C5D" w:rsidP="00C10C5D">
      <w:pPr>
        <w:jc w:val="center"/>
        <w:rPr>
          <w:rFonts w:ascii="Times New Roman" w:hAnsi="Times New Roman" w:cs="Times New Roman"/>
          <w:b w:val="0"/>
        </w:rPr>
      </w:pPr>
      <w:r w:rsidRPr="00C10C5D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0F3B7C0B" wp14:editId="2A4C5B2B">
            <wp:extent cx="6309360" cy="22053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8D" w:rsidRDefault="009C388D" w:rsidP="00C23E61">
      <w:pPr>
        <w:pStyle w:val="Heading4"/>
        <w:rPr>
          <w:rFonts w:ascii="Times New Roman" w:hAnsi="Times New Roman" w:cs="Times New Roman"/>
          <w:color w:val="auto"/>
          <w:szCs w:val="28"/>
        </w:rPr>
      </w:pPr>
    </w:p>
    <w:p w:rsidR="009C388D" w:rsidRPr="009C388D" w:rsidRDefault="00982AFD" w:rsidP="009C388D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48" w:name="_Toc116843797"/>
      <w:r w:rsidRPr="00C23E61">
        <w:rPr>
          <w:rFonts w:ascii="Times New Roman" w:hAnsi="Times New Roman" w:cs="Times New Roman"/>
          <w:color w:val="auto"/>
          <w:szCs w:val="28"/>
        </w:rPr>
        <w:t>8.2.2. BLL</w:t>
      </w:r>
      <w:bookmarkEnd w:id="48"/>
    </w:p>
    <w:p w:rsidR="00C10C5D" w:rsidRDefault="00D42242" w:rsidP="00D42242">
      <w:pPr>
        <w:jc w:val="center"/>
        <w:rPr>
          <w:rFonts w:ascii="Times New Roman" w:hAnsi="Times New Roman" w:cs="Times New Roman"/>
          <w:b w:val="0"/>
          <w:color w:val="auto"/>
        </w:rPr>
      </w:pPr>
      <w:r w:rsidRPr="00D42242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7EB8BFDF" wp14:editId="7E1C44AE">
            <wp:extent cx="6309360" cy="16021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8D" w:rsidRPr="00D42242" w:rsidRDefault="009C388D" w:rsidP="00D42242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982AFD" w:rsidRDefault="00982AFD" w:rsidP="00C23E6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49" w:name="_Toc116843798"/>
      <w:r w:rsidRPr="00C23E61">
        <w:rPr>
          <w:rFonts w:ascii="Times New Roman" w:hAnsi="Times New Roman" w:cs="Times New Roman"/>
          <w:color w:val="auto"/>
          <w:szCs w:val="28"/>
        </w:rPr>
        <w:t>8.2.3. UI</w:t>
      </w:r>
      <w:bookmarkEnd w:id="49"/>
    </w:p>
    <w:p w:rsidR="00D42242" w:rsidRPr="00D42242" w:rsidRDefault="00301047" w:rsidP="00D42242">
      <w:pPr>
        <w:jc w:val="center"/>
        <w:rPr>
          <w:rFonts w:ascii="Times New Roman" w:hAnsi="Times New Roman" w:cs="Times New Roman"/>
          <w:b w:val="0"/>
          <w:color w:val="auto"/>
        </w:rPr>
      </w:pPr>
      <w:r w:rsidRPr="00301047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20C3EAAA" wp14:editId="384CDFC4">
            <wp:extent cx="6309360" cy="22885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61" w:rsidRPr="00C23E61" w:rsidRDefault="00C23E61" w:rsidP="00C23E61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50" w:name="_Toc116843799"/>
      <w:r w:rsidRPr="00C23E61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9.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Tìm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301047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="00301047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301047"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50"/>
      <w:proofErr w:type="spellEnd"/>
    </w:p>
    <w:p w:rsidR="00C23E61" w:rsidRDefault="00C23E61" w:rsidP="00C23E6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51" w:name="_Toc116843800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9.1.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C23E6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C23E61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51"/>
      <w:proofErr w:type="spellEnd"/>
    </w:p>
    <w:p w:rsidR="009C388D" w:rsidRPr="009C388D" w:rsidRDefault="009C388D" w:rsidP="009C388D"/>
    <w:p w:rsidR="00301047" w:rsidRDefault="00301047" w:rsidP="00301047">
      <w:pPr>
        <w:jc w:val="center"/>
        <w:rPr>
          <w:rFonts w:ascii="Times New Roman" w:hAnsi="Times New Roman" w:cs="Times New Roman"/>
          <w:b w:val="0"/>
          <w:color w:val="auto"/>
        </w:rPr>
      </w:pPr>
      <w:r w:rsidRPr="00301047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2498156"/>
            <wp:effectExtent l="0" t="0" r="0" b="0"/>
            <wp:docPr id="81" name="Picture 81" descr="C:\Users\ASUS\Downloads\Search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SUS\Downloads\SearchTeacher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49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88D" w:rsidRPr="00301047" w:rsidRDefault="009C388D" w:rsidP="00301047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23E61" w:rsidRPr="00C23E61" w:rsidRDefault="00C23E61" w:rsidP="00C23E6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52" w:name="_Toc116843801"/>
      <w:r w:rsidRPr="00C23E61">
        <w:rPr>
          <w:rFonts w:ascii="Times New Roman" w:hAnsi="Times New Roman" w:cs="Times New Roman"/>
          <w:color w:val="auto"/>
          <w:sz w:val="28"/>
          <w:szCs w:val="28"/>
        </w:rPr>
        <w:t>9.2. Code 3 class</w:t>
      </w:r>
      <w:bookmarkEnd w:id="52"/>
    </w:p>
    <w:p w:rsidR="00C23E61" w:rsidRDefault="00C23E61" w:rsidP="00C23E6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53" w:name="_Toc116843802"/>
      <w:r w:rsidRPr="00C23E61">
        <w:rPr>
          <w:rFonts w:ascii="Times New Roman" w:hAnsi="Times New Roman" w:cs="Times New Roman"/>
          <w:color w:val="auto"/>
          <w:szCs w:val="28"/>
        </w:rPr>
        <w:t>9.2.1. DAL</w:t>
      </w:r>
      <w:bookmarkEnd w:id="53"/>
    </w:p>
    <w:p w:rsidR="00301047" w:rsidRPr="00301047" w:rsidRDefault="0087011B" w:rsidP="00301047">
      <w:pPr>
        <w:jc w:val="center"/>
        <w:rPr>
          <w:rFonts w:ascii="Times New Roman" w:hAnsi="Times New Roman" w:cs="Times New Roman"/>
          <w:b w:val="0"/>
          <w:color w:val="auto"/>
        </w:rPr>
      </w:pPr>
      <w:r w:rsidRPr="0087011B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5E98A674" wp14:editId="08BBFA0E">
            <wp:extent cx="6309360" cy="234251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61" w:rsidRDefault="00C23E61" w:rsidP="00C23E6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54" w:name="_Toc116843803"/>
      <w:r w:rsidRPr="00C23E61">
        <w:rPr>
          <w:rFonts w:ascii="Times New Roman" w:hAnsi="Times New Roman" w:cs="Times New Roman"/>
          <w:color w:val="auto"/>
          <w:szCs w:val="28"/>
        </w:rPr>
        <w:t>9.2.2. BLL</w:t>
      </w:r>
      <w:bookmarkEnd w:id="54"/>
    </w:p>
    <w:p w:rsidR="0087011B" w:rsidRPr="0087011B" w:rsidRDefault="00400289" w:rsidP="0087011B">
      <w:pPr>
        <w:jc w:val="center"/>
        <w:rPr>
          <w:rFonts w:ascii="Times New Roman" w:hAnsi="Times New Roman" w:cs="Times New Roman"/>
          <w:b w:val="0"/>
          <w:color w:val="auto"/>
        </w:rPr>
      </w:pPr>
      <w:r w:rsidRPr="00400289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2196A2F7" wp14:editId="1F85C0C6">
            <wp:extent cx="6309360" cy="160591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61" w:rsidRDefault="00C23E61" w:rsidP="00C23E6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55" w:name="_Toc116843804"/>
      <w:r w:rsidRPr="00C23E61">
        <w:rPr>
          <w:rFonts w:ascii="Times New Roman" w:hAnsi="Times New Roman" w:cs="Times New Roman"/>
          <w:color w:val="auto"/>
          <w:szCs w:val="28"/>
        </w:rPr>
        <w:lastRenderedPageBreak/>
        <w:t>9.2.3. UI</w:t>
      </w:r>
      <w:bookmarkEnd w:id="55"/>
    </w:p>
    <w:p w:rsidR="00400289" w:rsidRPr="00400289" w:rsidRDefault="00400289" w:rsidP="00400289">
      <w:pPr>
        <w:jc w:val="center"/>
        <w:rPr>
          <w:rFonts w:ascii="Times New Roman" w:hAnsi="Times New Roman" w:cs="Times New Roman"/>
          <w:b w:val="0"/>
          <w:color w:val="auto"/>
        </w:rPr>
      </w:pPr>
      <w:r w:rsidRPr="00400289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23D6CC2E" wp14:editId="398BB8DF">
            <wp:extent cx="6309360" cy="2336800"/>
            <wp:effectExtent l="0" t="0" r="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E61" w:rsidRPr="00982AFD" w:rsidRDefault="00C23E61" w:rsidP="00A66160">
      <w:pPr>
        <w:rPr>
          <w:rFonts w:ascii="Times New Roman" w:hAnsi="Times New Roman" w:cs="Times New Roman"/>
          <w:b w:val="0"/>
          <w:color w:val="auto"/>
        </w:rPr>
      </w:pPr>
    </w:p>
    <w:p w:rsidR="009B396C" w:rsidRPr="00130CA4" w:rsidRDefault="00C23E61" w:rsidP="00F242F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56" w:name="_Toc116843805"/>
      <w:r>
        <w:rPr>
          <w:rFonts w:ascii="Times New Roman" w:hAnsi="Times New Roman" w:cs="Times New Roman"/>
          <w:color w:val="auto"/>
          <w:sz w:val="28"/>
          <w:szCs w:val="28"/>
        </w:rPr>
        <w:t>10</w:t>
      </w:r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record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sinh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viên</w:t>
      </w:r>
      <w:bookmarkEnd w:id="56"/>
      <w:proofErr w:type="spellEnd"/>
    </w:p>
    <w:p w:rsidR="00994F19" w:rsidRDefault="00C23E61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16843806"/>
      <w:r>
        <w:rPr>
          <w:rFonts w:ascii="Times New Roman" w:hAnsi="Times New Roman" w:cs="Times New Roman"/>
          <w:color w:val="auto"/>
          <w:sz w:val="28"/>
          <w:szCs w:val="28"/>
        </w:rPr>
        <w:t>10</w:t>
      </w:r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57"/>
      <w:proofErr w:type="spellEnd"/>
    </w:p>
    <w:p w:rsidR="009C388D" w:rsidRPr="009C388D" w:rsidRDefault="009C388D" w:rsidP="009C388D"/>
    <w:p w:rsidR="009C388D" w:rsidRDefault="00CF3682" w:rsidP="009C388D">
      <w:pPr>
        <w:jc w:val="center"/>
        <w:rPr>
          <w:rFonts w:ascii="Times New Roman" w:hAnsi="Times New Roman" w:cs="Times New Roman"/>
          <w:b w:val="0"/>
        </w:rPr>
      </w:pPr>
      <w:r w:rsidRPr="00CF3682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>
            <wp:extent cx="6309360" cy="2989214"/>
            <wp:effectExtent l="0" t="0" r="0" b="1905"/>
            <wp:docPr id="44" name="Picture 44" descr="C:\Users\ASUS\Downloads\Xoa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Downloads\XoaStudent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98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88D" w:rsidRPr="00CF3682" w:rsidRDefault="009C388D" w:rsidP="009C388D">
      <w:pPr>
        <w:spacing w:after="200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br w:type="page"/>
      </w:r>
    </w:p>
    <w:p w:rsidR="00994F19" w:rsidRPr="00130CA4" w:rsidRDefault="00C23E61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58" w:name="_Toc11684380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58"/>
    </w:p>
    <w:p w:rsidR="00994F19" w:rsidRDefault="00C23E61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59" w:name="_Toc116843808"/>
      <w:r>
        <w:rPr>
          <w:rFonts w:ascii="Times New Roman" w:hAnsi="Times New Roman" w:cs="Times New Roman"/>
          <w:color w:val="auto"/>
          <w:szCs w:val="28"/>
        </w:rPr>
        <w:t>10</w:t>
      </w:r>
      <w:r w:rsidR="00994F19"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59"/>
    </w:p>
    <w:p w:rsidR="00984C4A" w:rsidRPr="00FF3D48" w:rsidRDefault="009C388D" w:rsidP="00FF3D48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StudentDAL</w:t>
      </w:r>
      <w:proofErr w:type="spellEnd"/>
    </w:p>
    <w:p w:rsidR="00CC1835" w:rsidRDefault="00320FB0" w:rsidP="009C388D">
      <w:pPr>
        <w:jc w:val="center"/>
        <w:rPr>
          <w:rFonts w:ascii="Times New Roman" w:hAnsi="Times New Roman" w:cs="Times New Roman"/>
          <w:b w:val="0"/>
        </w:rPr>
      </w:pPr>
      <w:r w:rsidRPr="00320FB0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6CAA8179" wp14:editId="2650C197">
            <wp:extent cx="6309360" cy="1250315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25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8D" w:rsidRDefault="009C388D" w:rsidP="009C388D">
      <w:pPr>
        <w:jc w:val="center"/>
        <w:rPr>
          <w:rFonts w:ascii="Times New Roman" w:hAnsi="Times New Roman" w:cs="Times New Roman"/>
          <w:b w:val="0"/>
        </w:rPr>
      </w:pPr>
    </w:p>
    <w:p w:rsidR="00FF3D48" w:rsidRDefault="00FF3D48" w:rsidP="00FF3D48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StudentGradeDAL</w:t>
      </w:r>
      <w:proofErr w:type="spellEnd"/>
    </w:p>
    <w:p w:rsidR="00CC1835" w:rsidRDefault="00FF3D48" w:rsidP="009C388D">
      <w:pPr>
        <w:jc w:val="center"/>
        <w:rPr>
          <w:rFonts w:ascii="Times New Roman" w:hAnsi="Times New Roman" w:cs="Times New Roman"/>
          <w:b w:val="0"/>
          <w:color w:val="auto"/>
        </w:rPr>
      </w:pPr>
      <w:r w:rsidRPr="00FF3D48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7F886FB7" wp14:editId="4EC03C03">
            <wp:extent cx="6309360" cy="351790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8D" w:rsidRPr="00FF3D48" w:rsidRDefault="009C388D" w:rsidP="009C388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994F19" w:rsidRDefault="00C23E61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60" w:name="_Toc116843809"/>
      <w:r>
        <w:rPr>
          <w:rFonts w:ascii="Times New Roman" w:hAnsi="Times New Roman" w:cs="Times New Roman"/>
          <w:color w:val="auto"/>
          <w:szCs w:val="28"/>
        </w:rPr>
        <w:t>10</w:t>
      </w:r>
      <w:r w:rsidR="00994F19"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60"/>
      <w:r w:rsidR="00994F19"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9C388D" w:rsidRPr="00320FB0" w:rsidRDefault="009C388D" w:rsidP="00320FB0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StudentBLL</w:t>
      </w:r>
      <w:proofErr w:type="spellEnd"/>
    </w:p>
    <w:p w:rsidR="00320FB0" w:rsidRDefault="00320FB0" w:rsidP="00320FB0">
      <w:pPr>
        <w:jc w:val="center"/>
        <w:rPr>
          <w:rFonts w:ascii="Times New Roman" w:hAnsi="Times New Roman" w:cs="Times New Roman"/>
          <w:b w:val="0"/>
        </w:rPr>
      </w:pPr>
      <w:r w:rsidRPr="00320FB0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385CEED9" wp14:editId="2EFA3C82">
            <wp:extent cx="6309360" cy="15735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835" w:rsidRDefault="00CC1835" w:rsidP="00320FB0">
      <w:pPr>
        <w:rPr>
          <w:rFonts w:ascii="Times New Roman" w:hAnsi="Times New Roman" w:cs="Times New Roman"/>
          <w:color w:val="auto"/>
        </w:rPr>
      </w:pPr>
    </w:p>
    <w:p w:rsidR="00CC1835" w:rsidRDefault="009C388D" w:rsidP="00320FB0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StudentGradeBLL</w:t>
      </w:r>
      <w:proofErr w:type="spellEnd"/>
    </w:p>
    <w:p w:rsidR="00D620A1" w:rsidRPr="00320FB0" w:rsidRDefault="00D620A1" w:rsidP="00320FB0">
      <w:pPr>
        <w:rPr>
          <w:rFonts w:ascii="Times New Roman" w:hAnsi="Times New Roman" w:cs="Times New Roman"/>
          <w:color w:val="auto"/>
        </w:rPr>
      </w:pPr>
    </w:p>
    <w:p w:rsidR="00320FB0" w:rsidRDefault="00320FB0" w:rsidP="00320FB0">
      <w:pPr>
        <w:jc w:val="center"/>
        <w:rPr>
          <w:rFonts w:ascii="Times New Roman" w:hAnsi="Times New Roman" w:cs="Times New Roman"/>
          <w:b w:val="0"/>
        </w:rPr>
      </w:pPr>
      <w:r w:rsidRPr="00320FB0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1CDD6708" wp14:editId="541BAE7D">
            <wp:extent cx="6309360" cy="91821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88D" w:rsidRPr="00320FB0" w:rsidRDefault="009C388D" w:rsidP="00320FB0">
      <w:pPr>
        <w:jc w:val="center"/>
        <w:rPr>
          <w:rFonts w:ascii="Times New Roman" w:hAnsi="Times New Roman" w:cs="Times New Roman"/>
          <w:b w:val="0"/>
        </w:rPr>
      </w:pPr>
    </w:p>
    <w:p w:rsidR="00994F19" w:rsidRDefault="00C23E61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61" w:name="_Toc116843810"/>
      <w:r>
        <w:rPr>
          <w:rFonts w:ascii="Times New Roman" w:hAnsi="Times New Roman" w:cs="Times New Roman"/>
          <w:color w:val="auto"/>
          <w:szCs w:val="28"/>
        </w:rPr>
        <w:t>10</w:t>
      </w:r>
      <w:r w:rsidR="00994F19"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61"/>
    </w:p>
    <w:p w:rsidR="009C388D" w:rsidRPr="009C388D" w:rsidRDefault="009C388D" w:rsidP="009C388D"/>
    <w:p w:rsidR="00233B76" w:rsidRPr="00233B76" w:rsidRDefault="00233B76" w:rsidP="00233B76">
      <w:pPr>
        <w:jc w:val="center"/>
        <w:rPr>
          <w:rFonts w:ascii="Times New Roman" w:hAnsi="Times New Roman" w:cs="Times New Roman"/>
          <w:b w:val="0"/>
        </w:rPr>
      </w:pPr>
      <w:r w:rsidRPr="00233B76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 wp14:anchorId="55697008" wp14:editId="26130E5B">
            <wp:extent cx="6309360" cy="305816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F19" w:rsidRPr="00130CA4" w:rsidRDefault="00C23E61" w:rsidP="00F242F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62" w:name="_Toc11684381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11</w:t>
      </w:r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record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62"/>
      <w:proofErr w:type="spellEnd"/>
    </w:p>
    <w:p w:rsidR="00994F19" w:rsidRDefault="00C23E61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63" w:name="_Toc116843812"/>
      <w:r>
        <w:rPr>
          <w:rFonts w:ascii="Times New Roman" w:hAnsi="Times New Roman" w:cs="Times New Roman"/>
          <w:color w:val="auto"/>
          <w:sz w:val="28"/>
          <w:szCs w:val="28"/>
        </w:rPr>
        <w:t>11</w:t>
      </w:r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63"/>
      <w:proofErr w:type="spellEnd"/>
    </w:p>
    <w:p w:rsidR="00CC1835" w:rsidRDefault="00AB5844" w:rsidP="009C388D">
      <w:pPr>
        <w:jc w:val="center"/>
        <w:rPr>
          <w:rFonts w:ascii="Times New Roman" w:hAnsi="Times New Roman" w:cs="Times New Roman"/>
          <w:b w:val="0"/>
        </w:rPr>
      </w:pPr>
      <w:r w:rsidRPr="00AB5844">
        <w:rPr>
          <w:rFonts w:ascii="Times New Roman" w:hAnsi="Times New Roman" w:cs="Times New Roman"/>
          <w:b w:val="0"/>
          <w:noProof/>
          <w:lang w:val="en-GB" w:eastAsia="en-GB"/>
        </w:rPr>
        <w:drawing>
          <wp:inline distT="0" distB="0" distL="0" distR="0">
            <wp:extent cx="6309360" cy="2991597"/>
            <wp:effectExtent l="0" t="0" r="0" b="0"/>
            <wp:docPr id="50" name="Picture 50" descr="C:\Users\ASUS\Downloads\Xoa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SUS\Downloads\XoaTeacher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991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388D" w:rsidRPr="00233B76" w:rsidRDefault="009C388D" w:rsidP="009C388D">
      <w:pPr>
        <w:jc w:val="center"/>
        <w:rPr>
          <w:rFonts w:ascii="Times New Roman" w:hAnsi="Times New Roman" w:cs="Times New Roman"/>
          <w:b w:val="0"/>
        </w:rPr>
      </w:pPr>
    </w:p>
    <w:p w:rsidR="00994F19" w:rsidRPr="00130CA4" w:rsidRDefault="00C23E61" w:rsidP="00CD0B9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64" w:name="_Toc116843813"/>
      <w:r>
        <w:rPr>
          <w:rFonts w:ascii="Times New Roman" w:hAnsi="Times New Roman" w:cs="Times New Roman"/>
          <w:color w:val="auto"/>
          <w:sz w:val="28"/>
          <w:szCs w:val="28"/>
        </w:rPr>
        <w:t>11</w:t>
      </w:r>
      <w:r w:rsidR="00994F19"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64"/>
    </w:p>
    <w:p w:rsidR="005E3C8D" w:rsidRPr="00D620A1" w:rsidRDefault="00C23E61" w:rsidP="00D620A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65" w:name="_Toc116843814"/>
      <w:r>
        <w:rPr>
          <w:rFonts w:ascii="Times New Roman" w:hAnsi="Times New Roman" w:cs="Times New Roman"/>
          <w:color w:val="auto"/>
          <w:szCs w:val="28"/>
        </w:rPr>
        <w:t>11</w:t>
      </w:r>
      <w:r w:rsidR="00994F19"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65"/>
    </w:p>
    <w:p w:rsidR="00987418" w:rsidRDefault="00987418" w:rsidP="00987418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TeacherDAL</w:t>
      </w:r>
      <w:proofErr w:type="spellEnd"/>
    </w:p>
    <w:p w:rsidR="00D620A1" w:rsidRDefault="00D620A1" w:rsidP="00987418">
      <w:pPr>
        <w:rPr>
          <w:rFonts w:ascii="Times New Roman" w:hAnsi="Times New Roman" w:cs="Times New Roman"/>
          <w:color w:val="auto"/>
        </w:rPr>
      </w:pPr>
    </w:p>
    <w:p w:rsidR="009C388D" w:rsidRDefault="00C55083" w:rsidP="009C388D">
      <w:pPr>
        <w:jc w:val="center"/>
        <w:rPr>
          <w:rFonts w:ascii="Times New Roman" w:hAnsi="Times New Roman" w:cs="Times New Roman"/>
          <w:b w:val="0"/>
          <w:color w:val="auto"/>
        </w:rPr>
      </w:pPr>
      <w:r w:rsidRPr="00C55083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788879E7" wp14:editId="5FD6F6C7">
            <wp:extent cx="6309360" cy="12452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71" w:rsidRPr="00987418" w:rsidRDefault="009C388D" w:rsidP="009C388D">
      <w:pPr>
        <w:spacing w:after="200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br w:type="page"/>
      </w:r>
    </w:p>
    <w:p w:rsidR="00987418" w:rsidRDefault="00987418" w:rsidP="00987418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 w:rsidR="00C55083" w:rsidRPr="00C55083">
        <w:rPr>
          <w:rFonts w:ascii="Times New Roman" w:hAnsi="Times New Roman" w:cs="Times New Roman"/>
          <w:color w:val="auto"/>
        </w:rPr>
        <w:t>CourseInstructor</w:t>
      </w:r>
      <w:r w:rsidR="00C55083">
        <w:rPr>
          <w:rFonts w:ascii="Times New Roman" w:hAnsi="Times New Roman" w:cs="Times New Roman"/>
          <w:color w:val="auto"/>
        </w:rPr>
        <w:t>DAL</w:t>
      </w:r>
      <w:proofErr w:type="spellEnd"/>
    </w:p>
    <w:p w:rsidR="00D620A1" w:rsidRDefault="00D620A1" w:rsidP="00987418">
      <w:pPr>
        <w:rPr>
          <w:rFonts w:ascii="Times New Roman" w:hAnsi="Times New Roman" w:cs="Times New Roman"/>
          <w:color w:val="auto"/>
        </w:rPr>
      </w:pPr>
    </w:p>
    <w:p w:rsidR="00C55083" w:rsidRDefault="00C55083" w:rsidP="00C55083">
      <w:pPr>
        <w:jc w:val="center"/>
        <w:rPr>
          <w:rFonts w:ascii="Times New Roman" w:hAnsi="Times New Roman" w:cs="Times New Roman"/>
          <w:b w:val="0"/>
          <w:color w:val="auto"/>
        </w:rPr>
      </w:pPr>
      <w:r w:rsidRPr="00C55083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663B52AA" wp14:editId="07B5E7DA">
            <wp:extent cx="6309360" cy="30092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8D" w:rsidRPr="00C55083" w:rsidRDefault="005E3C8D" w:rsidP="00C55083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994F19" w:rsidRDefault="00C23E61" w:rsidP="00A27FC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66" w:name="_Toc116843815"/>
      <w:r>
        <w:rPr>
          <w:rFonts w:ascii="Times New Roman" w:hAnsi="Times New Roman" w:cs="Times New Roman"/>
          <w:color w:val="auto"/>
          <w:szCs w:val="28"/>
        </w:rPr>
        <w:t>11</w:t>
      </w:r>
      <w:r w:rsidR="00994F19"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66"/>
      <w:r w:rsidR="00994F19"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C55083" w:rsidRDefault="00705871" w:rsidP="00C55083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TeacherBLL</w:t>
      </w:r>
      <w:proofErr w:type="spellEnd"/>
    </w:p>
    <w:p w:rsidR="00D620A1" w:rsidRDefault="00D620A1" w:rsidP="00C55083">
      <w:pPr>
        <w:rPr>
          <w:rFonts w:ascii="Times New Roman" w:hAnsi="Times New Roman" w:cs="Times New Roman"/>
          <w:color w:val="auto"/>
        </w:rPr>
      </w:pPr>
    </w:p>
    <w:p w:rsidR="00705871" w:rsidRPr="00705871" w:rsidRDefault="00661A19" w:rsidP="00705871">
      <w:pPr>
        <w:jc w:val="center"/>
        <w:rPr>
          <w:rFonts w:ascii="Times New Roman" w:hAnsi="Times New Roman" w:cs="Times New Roman"/>
          <w:b w:val="0"/>
          <w:color w:val="auto"/>
        </w:rPr>
      </w:pPr>
      <w:r w:rsidRPr="00661A19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403A2B7E" wp14:editId="4C1259AE">
            <wp:extent cx="6309360" cy="16948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8D" w:rsidRDefault="005E3C8D" w:rsidP="00C55083">
      <w:pPr>
        <w:rPr>
          <w:rFonts w:ascii="Times New Roman" w:hAnsi="Times New Roman" w:cs="Times New Roman"/>
          <w:color w:val="auto"/>
        </w:rPr>
      </w:pPr>
    </w:p>
    <w:p w:rsidR="00705871" w:rsidRDefault="00705871" w:rsidP="00C55083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C55083">
        <w:rPr>
          <w:rFonts w:ascii="Times New Roman" w:hAnsi="Times New Roman" w:cs="Times New Roman"/>
          <w:color w:val="auto"/>
        </w:rPr>
        <w:t>CourseInstructor</w:t>
      </w:r>
      <w:r>
        <w:rPr>
          <w:rFonts w:ascii="Times New Roman" w:hAnsi="Times New Roman" w:cs="Times New Roman"/>
          <w:color w:val="auto"/>
        </w:rPr>
        <w:t>BLL</w:t>
      </w:r>
      <w:proofErr w:type="spellEnd"/>
    </w:p>
    <w:p w:rsidR="00D620A1" w:rsidRDefault="00D620A1" w:rsidP="00C55083">
      <w:pPr>
        <w:rPr>
          <w:rFonts w:ascii="Times New Roman" w:hAnsi="Times New Roman" w:cs="Times New Roman"/>
          <w:color w:val="auto"/>
        </w:rPr>
      </w:pPr>
    </w:p>
    <w:p w:rsidR="00661A19" w:rsidRPr="00661A19" w:rsidRDefault="00661A19" w:rsidP="00661A19">
      <w:pPr>
        <w:jc w:val="center"/>
        <w:rPr>
          <w:rFonts w:ascii="Times New Roman" w:hAnsi="Times New Roman" w:cs="Times New Roman"/>
          <w:b w:val="0"/>
          <w:color w:val="auto"/>
        </w:rPr>
      </w:pPr>
      <w:r w:rsidRPr="00661A19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45372BCA" wp14:editId="1478FDD3">
            <wp:extent cx="6309360" cy="8845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871" w:rsidRPr="00705871" w:rsidRDefault="00705871" w:rsidP="00C55083">
      <w:pPr>
        <w:rPr>
          <w:rFonts w:ascii="Times New Roman" w:hAnsi="Times New Roman" w:cs="Times New Roman"/>
          <w:color w:val="auto"/>
        </w:rPr>
      </w:pPr>
    </w:p>
    <w:p w:rsidR="00994F19" w:rsidRDefault="00C23E61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67" w:name="_Toc116843816"/>
      <w:r>
        <w:rPr>
          <w:rFonts w:ascii="Times New Roman" w:hAnsi="Times New Roman" w:cs="Times New Roman"/>
          <w:color w:val="auto"/>
          <w:szCs w:val="28"/>
        </w:rPr>
        <w:lastRenderedPageBreak/>
        <w:t>11</w:t>
      </w:r>
      <w:r w:rsidR="00994F19"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67"/>
    </w:p>
    <w:p w:rsidR="00661A19" w:rsidRDefault="006405E9" w:rsidP="00661A19">
      <w:pPr>
        <w:jc w:val="center"/>
        <w:rPr>
          <w:rFonts w:ascii="Times New Roman" w:hAnsi="Times New Roman" w:cs="Times New Roman"/>
          <w:b w:val="0"/>
          <w:color w:val="auto"/>
        </w:rPr>
      </w:pPr>
      <w:r w:rsidRPr="006405E9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 wp14:anchorId="69DD60A6" wp14:editId="60916B01">
            <wp:extent cx="6309360" cy="3463925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8D" w:rsidRPr="00661A19" w:rsidRDefault="005E3C8D" w:rsidP="00661A19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E15478" w:rsidRDefault="0077238D" w:rsidP="00E15478">
      <w:pPr>
        <w:pStyle w:val="Heading1"/>
        <w:rPr>
          <w:rFonts w:ascii="Times New Roman" w:hAnsi="Times New Roman" w:cs="Times New Roman"/>
          <w:color w:val="auto"/>
          <w:sz w:val="28"/>
          <w:szCs w:val="28"/>
        </w:rPr>
      </w:pPr>
      <w:bookmarkStart w:id="68" w:name="_Toc116843817"/>
      <w:r w:rsidRPr="0077238D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II.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2: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online, onsite</w:t>
      </w:r>
      <w:bookmarkEnd w:id="68"/>
    </w:p>
    <w:p w:rsidR="00130CA4" w:rsidRDefault="00130CA4" w:rsidP="00130C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69" w:name="_Toc116843818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class</w:t>
      </w:r>
      <w:bookmarkEnd w:id="69"/>
    </w:p>
    <w:p w:rsidR="008B0B09" w:rsidRDefault="008B0B09" w:rsidP="00A42098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70" w:name="_Toc116843819"/>
      <w:r w:rsidRPr="00A42098">
        <w:rPr>
          <w:rFonts w:ascii="Times New Roman" w:hAnsi="Times New Roman" w:cs="Times New Roman"/>
          <w:color w:val="auto"/>
          <w:sz w:val="28"/>
          <w:szCs w:val="28"/>
        </w:rPr>
        <w:t>1.1. Online</w:t>
      </w:r>
      <w:bookmarkEnd w:id="70"/>
    </w:p>
    <w:p w:rsidR="00A42098" w:rsidRPr="00A42098" w:rsidRDefault="00A42098" w:rsidP="00A42098">
      <w:pPr>
        <w:jc w:val="center"/>
        <w:rPr>
          <w:rFonts w:ascii="Times New Roman" w:hAnsi="Times New Roman" w:cs="Times New Roman"/>
          <w:b w:val="0"/>
          <w:color w:val="auto"/>
        </w:rPr>
      </w:pPr>
      <w:r w:rsidRPr="00A42098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3632297"/>
            <wp:effectExtent l="0" t="0" r="0" b="6350"/>
            <wp:docPr id="26" name="Picture 26" descr="C:\Users\ASUS\Downloads\classONLI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classONLIN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63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0B09" w:rsidRDefault="008B0B09" w:rsidP="00A42098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71" w:name="_Toc116843820"/>
      <w:r w:rsidRPr="00A42098">
        <w:rPr>
          <w:rFonts w:ascii="Times New Roman" w:hAnsi="Times New Roman" w:cs="Times New Roman"/>
          <w:color w:val="auto"/>
          <w:sz w:val="28"/>
          <w:szCs w:val="28"/>
        </w:rPr>
        <w:lastRenderedPageBreak/>
        <w:t>1.2. Onsite</w:t>
      </w:r>
      <w:bookmarkEnd w:id="71"/>
    </w:p>
    <w:p w:rsidR="00A42098" w:rsidRDefault="00A42098" w:rsidP="00A42098">
      <w:pPr>
        <w:jc w:val="center"/>
        <w:rPr>
          <w:rFonts w:ascii="Times New Roman" w:hAnsi="Times New Roman" w:cs="Times New Roman"/>
          <w:b w:val="0"/>
          <w:color w:val="auto"/>
        </w:rPr>
      </w:pPr>
      <w:r w:rsidRPr="00A42098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3975098"/>
            <wp:effectExtent l="0" t="0" r="0" b="6985"/>
            <wp:docPr id="27" name="Picture 27" descr="C:\Users\ASUS\Downloads\classONSI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SUS\Downloads\classONSIT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97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3C8D" w:rsidRPr="00A42098" w:rsidRDefault="005E3C8D" w:rsidP="00A420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Pr="00130CA4" w:rsidRDefault="00130CA4" w:rsidP="00130C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72" w:name="_Toc116843821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2.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online</w:t>
      </w:r>
      <w:bookmarkEnd w:id="72"/>
    </w:p>
    <w:p w:rsid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73" w:name="_Toc116843822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2.1.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73"/>
      <w:proofErr w:type="spellEnd"/>
    </w:p>
    <w:p w:rsidR="006B15DF" w:rsidRPr="006B15DF" w:rsidRDefault="006B15DF" w:rsidP="006B15DF">
      <w:pPr>
        <w:jc w:val="center"/>
        <w:rPr>
          <w:rFonts w:ascii="Times New Roman" w:hAnsi="Times New Roman" w:cs="Times New Roman"/>
          <w:b w:val="0"/>
          <w:color w:val="auto"/>
        </w:rPr>
      </w:pPr>
      <w:r w:rsidRPr="006B15DF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3125389"/>
            <wp:effectExtent l="0" t="0" r="0" b="0"/>
            <wp:docPr id="55" name="Picture 55" descr="C:\Users\ASUS\Downloads\LoadOnlin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Downloads\LoadOnlineCours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12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CA4" w:rsidRP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74" w:name="_Toc116843823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2.2. Code 3 class:</w:t>
      </w:r>
      <w:bookmarkEnd w:id="74"/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75" w:name="_Toc116843824"/>
      <w:r w:rsidRPr="00130CA4">
        <w:rPr>
          <w:rFonts w:ascii="Times New Roman" w:hAnsi="Times New Roman" w:cs="Times New Roman"/>
          <w:color w:val="auto"/>
          <w:szCs w:val="28"/>
        </w:rPr>
        <w:t>2.2.1. DAL</w:t>
      </w:r>
      <w:bookmarkEnd w:id="75"/>
    </w:p>
    <w:p w:rsidR="00D620A1" w:rsidRPr="00D620A1" w:rsidRDefault="00D620A1" w:rsidP="00D620A1"/>
    <w:p w:rsidR="006B15DF" w:rsidRDefault="004D3A5B" w:rsidP="006B15DF">
      <w:pPr>
        <w:jc w:val="center"/>
        <w:rPr>
          <w:rFonts w:ascii="Times New Roman" w:hAnsi="Times New Roman" w:cs="Times New Roman"/>
          <w:b w:val="0"/>
        </w:rPr>
      </w:pPr>
      <w:r w:rsidRPr="00D87D1A">
        <w:rPr>
          <w:noProof/>
          <w:lang w:val="en-GB" w:eastAsia="en-GB"/>
        </w:rPr>
        <w:drawing>
          <wp:inline distT="0" distB="0" distL="0" distR="0" wp14:anchorId="5E2F5E8D" wp14:editId="5A4B4194">
            <wp:extent cx="5943600" cy="3631565"/>
            <wp:effectExtent l="0" t="0" r="0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8D" w:rsidRPr="006B15DF" w:rsidRDefault="005E3C8D" w:rsidP="006B15DF">
      <w:pPr>
        <w:jc w:val="center"/>
        <w:rPr>
          <w:rFonts w:ascii="Times New Roman" w:hAnsi="Times New Roman" w:cs="Times New Roman"/>
          <w:b w:val="0"/>
        </w:rPr>
      </w:pP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76" w:name="_Toc116843825"/>
      <w:r w:rsidRPr="00130CA4">
        <w:rPr>
          <w:rFonts w:ascii="Times New Roman" w:hAnsi="Times New Roman" w:cs="Times New Roman"/>
          <w:color w:val="auto"/>
          <w:szCs w:val="28"/>
        </w:rPr>
        <w:t>2.2.2. BLL</w:t>
      </w:r>
      <w:bookmarkEnd w:id="76"/>
    </w:p>
    <w:p w:rsidR="00D620A1" w:rsidRPr="00D620A1" w:rsidRDefault="00D620A1" w:rsidP="00D620A1"/>
    <w:p w:rsidR="004D3A5B" w:rsidRPr="004D3A5B" w:rsidRDefault="004D3A5B" w:rsidP="004D3A5B">
      <w:pPr>
        <w:jc w:val="center"/>
        <w:rPr>
          <w:rFonts w:ascii="Times New Roman" w:hAnsi="Times New Roman" w:cs="Times New Roman"/>
          <w:b w:val="0"/>
          <w:color w:val="auto"/>
        </w:rPr>
      </w:pPr>
      <w:r w:rsidRPr="00D87D1A">
        <w:rPr>
          <w:noProof/>
          <w:lang w:val="en-GB" w:eastAsia="en-GB"/>
        </w:rPr>
        <w:drawing>
          <wp:inline distT="0" distB="0" distL="0" distR="0" wp14:anchorId="676EBE36" wp14:editId="1E8405D8">
            <wp:extent cx="4026107" cy="692186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6107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77" w:name="_Toc116843826"/>
      <w:r w:rsidRPr="00130CA4">
        <w:rPr>
          <w:rFonts w:ascii="Times New Roman" w:hAnsi="Times New Roman" w:cs="Times New Roman"/>
          <w:color w:val="auto"/>
          <w:szCs w:val="28"/>
        </w:rPr>
        <w:lastRenderedPageBreak/>
        <w:t>2.2.3. UI</w:t>
      </w:r>
      <w:bookmarkEnd w:id="77"/>
    </w:p>
    <w:p w:rsidR="004D3A5B" w:rsidRDefault="004D3A5B" w:rsidP="004D3A5B">
      <w:pPr>
        <w:jc w:val="center"/>
        <w:rPr>
          <w:rFonts w:ascii="Times New Roman" w:hAnsi="Times New Roman" w:cs="Times New Roman"/>
          <w:b w:val="0"/>
          <w:color w:val="auto"/>
        </w:rPr>
      </w:pPr>
      <w:r w:rsidRPr="00D87D1A">
        <w:rPr>
          <w:noProof/>
          <w:lang w:val="en-GB" w:eastAsia="en-GB"/>
        </w:rPr>
        <w:drawing>
          <wp:inline distT="0" distB="0" distL="0" distR="0" wp14:anchorId="72BF9FD0" wp14:editId="3C62EF11">
            <wp:extent cx="5943600" cy="32067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8D" w:rsidRPr="004D3A5B" w:rsidRDefault="005E3C8D" w:rsidP="004D3A5B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Pr="00130CA4" w:rsidRDefault="00130CA4" w:rsidP="00130C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78" w:name="_Toc116843827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3.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onsite</w:t>
      </w:r>
      <w:bookmarkEnd w:id="78"/>
    </w:p>
    <w:p w:rsid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79" w:name="_Toc116843828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3.1.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79"/>
      <w:proofErr w:type="spellEnd"/>
    </w:p>
    <w:p w:rsidR="006B15DF" w:rsidRPr="006B15DF" w:rsidRDefault="00DA1D50" w:rsidP="006B15DF">
      <w:pPr>
        <w:jc w:val="center"/>
        <w:rPr>
          <w:rFonts w:ascii="Times New Roman" w:hAnsi="Times New Roman" w:cs="Times New Roman"/>
          <w:b w:val="0"/>
          <w:color w:val="auto"/>
        </w:rPr>
      </w:pPr>
      <w:r w:rsidRPr="00DA1D50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3169533"/>
            <wp:effectExtent l="0" t="0" r="0" b="0"/>
            <wp:docPr id="57" name="Picture 57" descr="C:\Users\ASUS\Downloads\LoadOnsit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SUS\Downloads\LoadOnsiteCours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16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CA4" w:rsidRP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80" w:name="_Toc116843829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3.2. Code 3 class</w:t>
      </w:r>
      <w:bookmarkEnd w:id="80"/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81" w:name="_Toc116843830"/>
      <w:r w:rsidRPr="00130CA4">
        <w:rPr>
          <w:rFonts w:ascii="Times New Roman" w:hAnsi="Times New Roman" w:cs="Times New Roman"/>
          <w:color w:val="auto"/>
          <w:szCs w:val="28"/>
        </w:rPr>
        <w:t>3.3.1. DAL</w:t>
      </w:r>
      <w:bookmarkEnd w:id="81"/>
    </w:p>
    <w:p w:rsidR="004D3A5B" w:rsidRDefault="00CF25F8" w:rsidP="004D3A5B">
      <w:pPr>
        <w:jc w:val="center"/>
        <w:rPr>
          <w:rFonts w:ascii="Times New Roman" w:hAnsi="Times New Roman" w:cs="Times New Roman"/>
          <w:b w:val="0"/>
          <w:color w:val="auto"/>
        </w:rPr>
      </w:pPr>
      <w:r w:rsidRPr="003603B3">
        <w:rPr>
          <w:noProof/>
          <w:lang w:val="en-GB" w:eastAsia="en-GB"/>
        </w:rPr>
        <w:drawing>
          <wp:inline distT="0" distB="0" distL="0" distR="0" wp14:anchorId="465C0389" wp14:editId="5300692C">
            <wp:extent cx="5943600" cy="3198495"/>
            <wp:effectExtent l="0" t="0" r="0" b="190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8D" w:rsidRPr="004D3A5B" w:rsidRDefault="005E3C8D" w:rsidP="004D3A5B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82" w:name="_Toc116843831"/>
      <w:r w:rsidRPr="00130CA4">
        <w:rPr>
          <w:rFonts w:ascii="Times New Roman" w:hAnsi="Times New Roman" w:cs="Times New Roman"/>
          <w:color w:val="auto"/>
          <w:szCs w:val="28"/>
        </w:rPr>
        <w:t>3.3.2. BLL</w:t>
      </w:r>
      <w:bookmarkEnd w:id="82"/>
    </w:p>
    <w:p w:rsidR="00CF25F8" w:rsidRPr="00CF25F8" w:rsidRDefault="00CF25F8" w:rsidP="00CF25F8">
      <w:pPr>
        <w:jc w:val="center"/>
        <w:rPr>
          <w:rFonts w:ascii="Times New Roman" w:hAnsi="Times New Roman" w:cs="Times New Roman"/>
          <w:b w:val="0"/>
          <w:color w:val="auto"/>
        </w:rPr>
      </w:pPr>
      <w:r w:rsidRPr="003603B3">
        <w:rPr>
          <w:noProof/>
          <w:lang w:val="en-GB" w:eastAsia="en-GB"/>
        </w:rPr>
        <w:drawing>
          <wp:inline distT="0" distB="0" distL="0" distR="0" wp14:anchorId="611C56B3" wp14:editId="1736EFAA">
            <wp:extent cx="4140413" cy="730288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40413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83" w:name="_Toc116843832"/>
      <w:r w:rsidRPr="00130CA4">
        <w:rPr>
          <w:rFonts w:ascii="Times New Roman" w:hAnsi="Times New Roman" w:cs="Times New Roman"/>
          <w:color w:val="auto"/>
          <w:szCs w:val="28"/>
        </w:rPr>
        <w:t>3.3.3. UI</w:t>
      </w:r>
      <w:bookmarkEnd w:id="83"/>
    </w:p>
    <w:p w:rsidR="00CF25F8" w:rsidRPr="00CF25F8" w:rsidRDefault="00CF25F8" w:rsidP="00CF25F8">
      <w:pPr>
        <w:jc w:val="center"/>
        <w:rPr>
          <w:rFonts w:ascii="Times New Roman" w:hAnsi="Times New Roman" w:cs="Times New Roman"/>
          <w:b w:val="0"/>
          <w:color w:val="auto"/>
        </w:rPr>
      </w:pPr>
      <w:r w:rsidRPr="003603B3">
        <w:rPr>
          <w:noProof/>
          <w:lang w:val="en-GB" w:eastAsia="en-GB"/>
        </w:rPr>
        <w:drawing>
          <wp:inline distT="0" distB="0" distL="0" distR="0" wp14:anchorId="01CB4EEB" wp14:editId="6F9F378E">
            <wp:extent cx="5943600" cy="289623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A4" w:rsidRPr="00130CA4" w:rsidRDefault="00130CA4" w:rsidP="00130C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84" w:name="_Toc116843833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4.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online</w:t>
      </w:r>
      <w:bookmarkEnd w:id="84"/>
    </w:p>
    <w:p w:rsid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85" w:name="_Toc116843834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4.1.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85"/>
      <w:proofErr w:type="spellEnd"/>
    </w:p>
    <w:p w:rsidR="00DA1D50" w:rsidRDefault="00DA1D50" w:rsidP="00DA1D50">
      <w:pPr>
        <w:jc w:val="center"/>
        <w:rPr>
          <w:rFonts w:ascii="Times New Roman" w:hAnsi="Times New Roman" w:cs="Times New Roman"/>
          <w:b w:val="0"/>
          <w:color w:val="auto"/>
        </w:rPr>
      </w:pPr>
      <w:r w:rsidRPr="00DA1D50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4341148"/>
            <wp:effectExtent l="0" t="0" r="0" b="2540"/>
            <wp:docPr id="60" name="Picture 60" descr="C:\Users\ASUS\Downloads\AddOnlin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AddOnlineCourse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34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648" w:rsidRPr="00DA1D50" w:rsidRDefault="000B2648" w:rsidP="00DA1D50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P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86" w:name="_Toc116843835"/>
      <w:r w:rsidRPr="00130CA4">
        <w:rPr>
          <w:rFonts w:ascii="Times New Roman" w:hAnsi="Times New Roman" w:cs="Times New Roman"/>
          <w:color w:val="auto"/>
          <w:sz w:val="28"/>
          <w:szCs w:val="28"/>
        </w:rPr>
        <w:t>4.2. Code 3 class</w:t>
      </w:r>
      <w:bookmarkEnd w:id="86"/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87" w:name="_Toc116843836"/>
      <w:r w:rsidRPr="00130CA4">
        <w:rPr>
          <w:rFonts w:ascii="Times New Roman" w:hAnsi="Times New Roman" w:cs="Times New Roman"/>
          <w:color w:val="auto"/>
          <w:szCs w:val="28"/>
        </w:rPr>
        <w:t>4.2.1. DAL</w:t>
      </w:r>
      <w:bookmarkEnd w:id="87"/>
    </w:p>
    <w:p w:rsidR="00CF25F8" w:rsidRPr="00CF25F8" w:rsidRDefault="00CF25F8" w:rsidP="00CF25F8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CF25F8">
        <w:rPr>
          <w:rFonts w:ascii="Times New Roman" w:hAnsi="Times New Roman" w:cs="Times New Roman"/>
          <w:color w:val="auto"/>
        </w:rPr>
        <w:t>Course</w:t>
      </w:r>
      <w:r>
        <w:rPr>
          <w:rFonts w:ascii="Times New Roman" w:hAnsi="Times New Roman" w:cs="Times New Roman"/>
          <w:color w:val="auto"/>
        </w:rPr>
        <w:t xml:space="preserve"> </w:t>
      </w:r>
    </w:p>
    <w:p w:rsidR="000B2648" w:rsidRDefault="00DA1D50" w:rsidP="000B2648">
      <w:pPr>
        <w:jc w:val="center"/>
        <w:rPr>
          <w:rFonts w:ascii="Times New Roman" w:hAnsi="Times New Roman" w:cs="Times New Roman"/>
          <w:b w:val="0"/>
          <w:color w:val="auto"/>
        </w:rPr>
      </w:pPr>
      <w:r w:rsidRPr="00F1292D">
        <w:rPr>
          <w:noProof/>
          <w:lang w:val="en-GB" w:eastAsia="en-GB"/>
        </w:rPr>
        <w:drawing>
          <wp:inline distT="0" distB="0" distL="0" distR="0" wp14:anchorId="60B79243" wp14:editId="7D73057A">
            <wp:extent cx="5943600" cy="14154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8" w:rsidRDefault="000B2648" w:rsidP="000B2648">
      <w:pPr>
        <w:spacing w:after="200"/>
        <w:rPr>
          <w:rFonts w:ascii="Times New Roman" w:hAnsi="Times New Roman" w:cs="Times New Roman"/>
          <w:b w:val="0"/>
          <w:color w:val="auto"/>
        </w:rPr>
      </w:pPr>
    </w:p>
    <w:p w:rsidR="000B2648" w:rsidRDefault="000B2648" w:rsidP="000B2648">
      <w:pPr>
        <w:spacing w:after="200"/>
        <w:rPr>
          <w:rFonts w:ascii="Times New Roman" w:hAnsi="Times New Roman" w:cs="Times New Roman"/>
          <w:b w:val="0"/>
          <w:color w:val="auto"/>
        </w:rPr>
      </w:pPr>
    </w:p>
    <w:p w:rsidR="000B2648" w:rsidRDefault="000B2648" w:rsidP="000B2648">
      <w:pPr>
        <w:spacing w:after="200"/>
        <w:rPr>
          <w:rFonts w:ascii="Times New Roman" w:hAnsi="Times New Roman" w:cs="Times New Roman"/>
          <w:b w:val="0"/>
          <w:color w:val="auto"/>
        </w:rPr>
      </w:pPr>
    </w:p>
    <w:p w:rsidR="00D4264F" w:rsidRPr="00D4264F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 w:rsidRPr="00D4264F">
        <w:rPr>
          <w:rFonts w:ascii="Times New Roman" w:hAnsi="Times New Roman" w:cs="Times New Roman"/>
          <w:color w:val="auto"/>
        </w:rPr>
        <w:t>OnlineCourse</w:t>
      </w:r>
      <w:proofErr w:type="spellEnd"/>
    </w:p>
    <w:p w:rsidR="00DA1D50" w:rsidRDefault="00DA1D50" w:rsidP="00DA1D50">
      <w:pPr>
        <w:jc w:val="center"/>
        <w:rPr>
          <w:rFonts w:ascii="Times New Roman" w:hAnsi="Times New Roman" w:cs="Times New Roman"/>
          <w:b w:val="0"/>
          <w:color w:val="auto"/>
        </w:rPr>
      </w:pPr>
      <w:r w:rsidRPr="00F1292D">
        <w:rPr>
          <w:noProof/>
          <w:lang w:val="en-GB" w:eastAsia="en-GB"/>
        </w:rPr>
        <w:drawing>
          <wp:inline distT="0" distB="0" distL="0" distR="0" wp14:anchorId="0D22216F" wp14:editId="716951E6">
            <wp:extent cx="5943600" cy="12528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8" w:rsidRPr="00DA1D50" w:rsidRDefault="000B2648" w:rsidP="00DA1D50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88" w:name="_Toc116843837"/>
      <w:r w:rsidRPr="00130CA4">
        <w:rPr>
          <w:rFonts w:ascii="Times New Roman" w:hAnsi="Times New Roman" w:cs="Times New Roman"/>
          <w:color w:val="auto"/>
          <w:szCs w:val="28"/>
        </w:rPr>
        <w:t>4.2.2. BLL</w:t>
      </w:r>
      <w:bookmarkEnd w:id="88"/>
    </w:p>
    <w:p w:rsidR="00D4264F" w:rsidRPr="00D4264F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D4264F">
        <w:rPr>
          <w:rFonts w:ascii="Times New Roman" w:hAnsi="Times New Roman" w:cs="Times New Roman"/>
          <w:color w:val="auto"/>
        </w:rPr>
        <w:t>Course</w:t>
      </w:r>
    </w:p>
    <w:p w:rsidR="00DA1D50" w:rsidRDefault="00DA1D50" w:rsidP="00DA1D50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0954FEFE" wp14:editId="1CC6FE4A">
            <wp:extent cx="4057859" cy="749339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4F" w:rsidRPr="00D4264F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D4264F">
        <w:rPr>
          <w:rFonts w:ascii="Times New Roman" w:hAnsi="Times New Roman" w:cs="Times New Roman"/>
          <w:color w:val="auto"/>
        </w:rPr>
        <w:t>OnlineCourse</w:t>
      </w:r>
      <w:proofErr w:type="spellEnd"/>
    </w:p>
    <w:p w:rsidR="00DA1D50" w:rsidRDefault="00DA1D50" w:rsidP="00DA1D50">
      <w:pPr>
        <w:jc w:val="center"/>
        <w:rPr>
          <w:rFonts w:ascii="Times New Roman" w:hAnsi="Times New Roman" w:cs="Times New Roman"/>
          <w:b w:val="0"/>
          <w:color w:val="auto"/>
        </w:rPr>
      </w:pPr>
      <w:r w:rsidRPr="00D71045">
        <w:rPr>
          <w:noProof/>
          <w:lang w:val="en-GB" w:eastAsia="en-GB"/>
        </w:rPr>
        <w:drawing>
          <wp:inline distT="0" distB="0" distL="0" distR="0" wp14:anchorId="76527D53" wp14:editId="559ECD11">
            <wp:extent cx="4997707" cy="120656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8" w:rsidRPr="00DA1D50" w:rsidRDefault="000B2648" w:rsidP="00DA1D50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89" w:name="_Toc116843838"/>
      <w:r w:rsidRPr="00130CA4">
        <w:rPr>
          <w:rFonts w:ascii="Times New Roman" w:hAnsi="Times New Roman" w:cs="Times New Roman"/>
          <w:color w:val="auto"/>
          <w:szCs w:val="28"/>
        </w:rPr>
        <w:t>4.2.3. UI</w:t>
      </w:r>
      <w:bookmarkEnd w:id="89"/>
    </w:p>
    <w:p w:rsidR="00CF25F8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D4264F">
        <w:rPr>
          <w:rFonts w:ascii="Times New Roman" w:hAnsi="Times New Roman" w:cs="Times New Roman"/>
          <w:color w:val="auto"/>
        </w:rPr>
        <w:t>OnlineCourseForm</w:t>
      </w:r>
      <w:proofErr w:type="spellEnd"/>
    </w:p>
    <w:p w:rsidR="00D4264F" w:rsidRDefault="00D4264F" w:rsidP="00D4264F">
      <w:pPr>
        <w:jc w:val="center"/>
        <w:rPr>
          <w:rFonts w:ascii="Times New Roman" w:hAnsi="Times New Roman" w:cs="Times New Roman"/>
          <w:b w:val="0"/>
          <w:color w:val="auto"/>
        </w:rPr>
      </w:pPr>
      <w:r w:rsidRPr="00D55F90">
        <w:rPr>
          <w:noProof/>
          <w:lang w:val="en-GB" w:eastAsia="en-GB"/>
        </w:rPr>
        <w:drawing>
          <wp:inline distT="0" distB="0" distL="0" distR="0" wp14:anchorId="67D62E0F" wp14:editId="1EB1DC2E">
            <wp:extent cx="5943600" cy="396875"/>
            <wp:effectExtent l="0" t="0" r="0" b="317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8" w:rsidRPr="00D4264F" w:rsidRDefault="000B2648" w:rsidP="00D4264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4264F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D4264F">
        <w:rPr>
          <w:rFonts w:ascii="Times New Roman" w:hAnsi="Times New Roman" w:cs="Times New Roman"/>
          <w:color w:val="auto"/>
        </w:rPr>
        <w:t>OnlineCourseAddForm</w:t>
      </w:r>
      <w:proofErr w:type="spellEnd"/>
    </w:p>
    <w:p w:rsidR="00D4264F" w:rsidRPr="00D4264F" w:rsidRDefault="00D4264F" w:rsidP="00D4264F">
      <w:pPr>
        <w:jc w:val="center"/>
        <w:rPr>
          <w:rFonts w:ascii="Times New Roman" w:hAnsi="Times New Roman" w:cs="Times New Roman"/>
          <w:b w:val="0"/>
          <w:color w:val="auto"/>
        </w:rPr>
      </w:pPr>
      <w:r w:rsidRPr="00D55F90">
        <w:rPr>
          <w:noProof/>
          <w:lang w:val="en-GB" w:eastAsia="en-GB"/>
        </w:rPr>
        <w:drawing>
          <wp:inline distT="0" distB="0" distL="0" distR="0" wp14:anchorId="62DBFAEB" wp14:editId="2C360395">
            <wp:extent cx="5943600" cy="1896110"/>
            <wp:effectExtent l="0" t="0" r="0" b="889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A4" w:rsidRPr="00130CA4" w:rsidRDefault="00130CA4" w:rsidP="00130C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90" w:name="_Toc116843839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5.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onsite</w:t>
      </w:r>
      <w:bookmarkEnd w:id="90"/>
    </w:p>
    <w:p w:rsid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91" w:name="_Toc116843840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5.1.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91"/>
      <w:proofErr w:type="spellEnd"/>
    </w:p>
    <w:p w:rsidR="00DA1D50" w:rsidRPr="00DA1D50" w:rsidRDefault="00850B76" w:rsidP="00DA1D50">
      <w:pPr>
        <w:jc w:val="center"/>
        <w:rPr>
          <w:rFonts w:ascii="Times New Roman" w:hAnsi="Times New Roman" w:cs="Times New Roman"/>
          <w:b w:val="0"/>
          <w:color w:val="auto"/>
        </w:rPr>
      </w:pPr>
      <w:r w:rsidRPr="00850B76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4416823"/>
            <wp:effectExtent l="0" t="0" r="0" b="3175"/>
            <wp:docPr id="90" name="Picture 90" descr="C:\Users\ASUS\Downloads\AddOnsit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AddOnsiteCourse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41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CA4" w:rsidRP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92" w:name="_Toc116843841"/>
      <w:r w:rsidRPr="00130CA4">
        <w:rPr>
          <w:rFonts w:ascii="Times New Roman" w:hAnsi="Times New Roman" w:cs="Times New Roman"/>
          <w:color w:val="auto"/>
          <w:sz w:val="28"/>
          <w:szCs w:val="28"/>
        </w:rPr>
        <w:t>5.2. Code 3 class</w:t>
      </w:r>
      <w:bookmarkEnd w:id="92"/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93" w:name="_Toc116843842"/>
      <w:r w:rsidRPr="00130CA4">
        <w:rPr>
          <w:rFonts w:ascii="Times New Roman" w:hAnsi="Times New Roman" w:cs="Times New Roman"/>
          <w:color w:val="auto"/>
          <w:szCs w:val="28"/>
        </w:rPr>
        <w:t>5.2.1. DAL</w:t>
      </w:r>
      <w:bookmarkEnd w:id="93"/>
    </w:p>
    <w:p w:rsidR="00D4264F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D4264F">
        <w:rPr>
          <w:rFonts w:ascii="Times New Roman" w:hAnsi="Times New Roman" w:cs="Times New Roman"/>
          <w:color w:val="auto"/>
        </w:rPr>
        <w:t>Course</w:t>
      </w:r>
    </w:p>
    <w:p w:rsidR="00D620A1" w:rsidRPr="00D4264F" w:rsidRDefault="00D620A1" w:rsidP="00D4264F">
      <w:pPr>
        <w:rPr>
          <w:rFonts w:ascii="Times New Roman" w:hAnsi="Times New Roman" w:cs="Times New Roman"/>
          <w:color w:val="auto"/>
        </w:rPr>
      </w:pPr>
    </w:p>
    <w:p w:rsidR="000B2648" w:rsidRDefault="00850B76" w:rsidP="000B2648">
      <w:pPr>
        <w:jc w:val="center"/>
        <w:rPr>
          <w:rFonts w:ascii="Times New Roman" w:hAnsi="Times New Roman" w:cs="Times New Roman"/>
          <w:b w:val="0"/>
          <w:color w:val="auto"/>
        </w:rPr>
      </w:pPr>
      <w:r w:rsidRPr="00F1292D">
        <w:rPr>
          <w:noProof/>
          <w:lang w:val="en-GB" w:eastAsia="en-GB"/>
        </w:rPr>
        <w:drawing>
          <wp:inline distT="0" distB="0" distL="0" distR="0" wp14:anchorId="2721F24D" wp14:editId="5C593083">
            <wp:extent cx="5943600" cy="141541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4F" w:rsidRDefault="000B2648" w:rsidP="000B2648">
      <w:pPr>
        <w:spacing w:after="200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br w:type="page"/>
      </w:r>
    </w:p>
    <w:p w:rsidR="00D4264F" w:rsidRDefault="00D4264F" w:rsidP="00D4264F">
      <w:pPr>
        <w:rPr>
          <w:rFonts w:ascii="Times New Roman" w:hAnsi="Times New Roman" w:cs="Times New Roman"/>
          <w:color w:val="auto"/>
        </w:rPr>
      </w:pPr>
      <w:r w:rsidRPr="00D4264F"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 w:rsidRPr="00D4264F">
        <w:rPr>
          <w:rFonts w:ascii="Times New Roman" w:hAnsi="Times New Roman" w:cs="Times New Roman"/>
          <w:color w:val="auto"/>
        </w:rPr>
        <w:t>OnsiteCourse</w:t>
      </w:r>
      <w:proofErr w:type="spellEnd"/>
    </w:p>
    <w:p w:rsidR="00D620A1" w:rsidRPr="00D4264F" w:rsidRDefault="00D620A1" w:rsidP="00D4264F">
      <w:pPr>
        <w:rPr>
          <w:rFonts w:ascii="Times New Roman" w:hAnsi="Times New Roman" w:cs="Times New Roman"/>
          <w:color w:val="auto"/>
        </w:rPr>
      </w:pPr>
    </w:p>
    <w:p w:rsidR="00850B76" w:rsidRDefault="00850B76" w:rsidP="00850B76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4197C162" wp14:editId="75E2944E">
            <wp:extent cx="5943600" cy="14116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8" w:rsidRPr="00850B76" w:rsidRDefault="000B2648" w:rsidP="00850B76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94" w:name="_Toc116843843"/>
      <w:r w:rsidRPr="00130CA4">
        <w:rPr>
          <w:rFonts w:ascii="Times New Roman" w:hAnsi="Times New Roman" w:cs="Times New Roman"/>
          <w:color w:val="auto"/>
          <w:szCs w:val="28"/>
        </w:rPr>
        <w:t>5.2.2. BLL</w:t>
      </w:r>
      <w:bookmarkEnd w:id="94"/>
    </w:p>
    <w:p w:rsidR="00D4264F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D4264F">
        <w:rPr>
          <w:rFonts w:ascii="Times New Roman" w:hAnsi="Times New Roman" w:cs="Times New Roman"/>
          <w:color w:val="auto"/>
        </w:rPr>
        <w:t>Course</w:t>
      </w:r>
    </w:p>
    <w:p w:rsidR="00D620A1" w:rsidRPr="00D4264F" w:rsidRDefault="00D620A1" w:rsidP="00D4264F">
      <w:pPr>
        <w:rPr>
          <w:rFonts w:ascii="Times New Roman" w:hAnsi="Times New Roman" w:cs="Times New Roman"/>
          <w:color w:val="auto"/>
        </w:rPr>
      </w:pPr>
    </w:p>
    <w:p w:rsidR="00850B76" w:rsidRDefault="00850B76" w:rsidP="00850B76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12A1F2BE" wp14:editId="69EA10A7">
            <wp:extent cx="4057859" cy="749339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7859" cy="74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8" w:rsidRDefault="000B2648" w:rsidP="00850B76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4264F" w:rsidRDefault="00D4264F" w:rsidP="00D4264F">
      <w:pPr>
        <w:rPr>
          <w:rFonts w:ascii="Times New Roman" w:hAnsi="Times New Roman" w:cs="Times New Roman"/>
          <w:color w:val="auto"/>
          <w:lang w:val="vi-VN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D4264F">
        <w:rPr>
          <w:rFonts w:ascii="Times New Roman" w:hAnsi="Times New Roman" w:cs="Times New Roman"/>
          <w:color w:val="auto"/>
          <w:lang w:val="vi-VN"/>
        </w:rPr>
        <w:t>OnsiteCourse</w:t>
      </w:r>
    </w:p>
    <w:p w:rsidR="00D620A1" w:rsidRPr="00D4264F" w:rsidRDefault="00D620A1" w:rsidP="00D4264F">
      <w:pPr>
        <w:rPr>
          <w:rFonts w:ascii="Times New Roman" w:hAnsi="Times New Roman" w:cs="Times New Roman"/>
          <w:color w:val="auto"/>
          <w:lang w:val="vi-VN"/>
        </w:rPr>
      </w:pPr>
    </w:p>
    <w:p w:rsidR="00850B76" w:rsidRDefault="00850B76" w:rsidP="00850B76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53933C49" wp14:editId="527C8E6B">
            <wp:extent cx="4883401" cy="114940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83401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8" w:rsidRPr="00850B76" w:rsidRDefault="000B2648" w:rsidP="00850B76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95" w:name="_Toc116843844"/>
      <w:r w:rsidRPr="00130CA4">
        <w:rPr>
          <w:rFonts w:ascii="Times New Roman" w:hAnsi="Times New Roman" w:cs="Times New Roman"/>
          <w:color w:val="auto"/>
          <w:szCs w:val="28"/>
        </w:rPr>
        <w:t>5.2.3. UI</w:t>
      </w:r>
      <w:bookmarkEnd w:id="95"/>
    </w:p>
    <w:p w:rsidR="00D4264F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D4264F">
        <w:rPr>
          <w:rFonts w:ascii="Times New Roman" w:hAnsi="Times New Roman" w:cs="Times New Roman"/>
          <w:color w:val="auto"/>
        </w:rPr>
        <w:t>OnsiteCourseForm</w:t>
      </w:r>
      <w:proofErr w:type="spellEnd"/>
    </w:p>
    <w:p w:rsidR="00D620A1" w:rsidRDefault="00D620A1" w:rsidP="00D4264F">
      <w:pPr>
        <w:rPr>
          <w:rFonts w:ascii="Times New Roman" w:hAnsi="Times New Roman" w:cs="Times New Roman"/>
          <w:color w:val="auto"/>
        </w:rPr>
      </w:pPr>
    </w:p>
    <w:p w:rsidR="00D4264F" w:rsidRDefault="00D4264F" w:rsidP="00D4264F">
      <w:pPr>
        <w:jc w:val="center"/>
        <w:rPr>
          <w:rFonts w:ascii="Times New Roman" w:hAnsi="Times New Roman" w:cs="Times New Roman"/>
          <w:b w:val="0"/>
          <w:color w:val="auto"/>
        </w:rPr>
      </w:pPr>
      <w:r w:rsidRPr="00DB4968">
        <w:rPr>
          <w:noProof/>
          <w:lang w:val="en-GB" w:eastAsia="en-GB"/>
        </w:rPr>
        <w:drawing>
          <wp:inline distT="0" distB="0" distL="0" distR="0" wp14:anchorId="099D4C83" wp14:editId="728D02E5">
            <wp:extent cx="5073911" cy="73028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73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8" w:rsidRPr="00D4264F" w:rsidRDefault="000B2648" w:rsidP="000B2648">
      <w:pPr>
        <w:spacing w:after="200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br w:type="page"/>
      </w:r>
    </w:p>
    <w:p w:rsidR="00D4264F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 w:rsidRPr="00D4264F">
        <w:rPr>
          <w:rFonts w:ascii="Times New Roman" w:hAnsi="Times New Roman" w:cs="Times New Roman"/>
          <w:color w:val="auto"/>
        </w:rPr>
        <w:t>OnsiteCourseAddForm</w:t>
      </w:r>
      <w:proofErr w:type="spellEnd"/>
    </w:p>
    <w:p w:rsidR="00D4264F" w:rsidRDefault="00D4264F" w:rsidP="00D4264F">
      <w:pPr>
        <w:jc w:val="center"/>
        <w:rPr>
          <w:rFonts w:ascii="Times New Roman" w:hAnsi="Times New Roman" w:cs="Times New Roman"/>
          <w:b w:val="0"/>
          <w:color w:val="auto"/>
        </w:rPr>
      </w:pPr>
      <w:r w:rsidRPr="00DB4968">
        <w:rPr>
          <w:noProof/>
          <w:lang w:val="en-GB" w:eastAsia="en-GB"/>
        </w:rPr>
        <w:drawing>
          <wp:inline distT="0" distB="0" distL="0" distR="0" wp14:anchorId="3D38C931" wp14:editId="468B2E66">
            <wp:extent cx="5943600" cy="242506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648" w:rsidRPr="00D4264F" w:rsidRDefault="000B2648" w:rsidP="00D4264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4264F" w:rsidRPr="00D4264F" w:rsidRDefault="00D4264F" w:rsidP="00D4264F">
      <w:pPr>
        <w:rPr>
          <w:rFonts w:ascii="Times New Roman" w:hAnsi="Times New Roman" w:cs="Times New Roman"/>
          <w:color w:val="auto"/>
        </w:rPr>
      </w:pPr>
    </w:p>
    <w:p w:rsidR="00130CA4" w:rsidRPr="00130CA4" w:rsidRDefault="00130CA4" w:rsidP="00130C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96" w:name="_Toc116843845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6.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Sửa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/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nhật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online</w:t>
      </w:r>
      <w:bookmarkEnd w:id="96"/>
    </w:p>
    <w:p w:rsid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97" w:name="_Toc116843846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6.1.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97"/>
      <w:proofErr w:type="spellEnd"/>
    </w:p>
    <w:p w:rsidR="00850B76" w:rsidRPr="006F307A" w:rsidRDefault="006F307A" w:rsidP="006F307A">
      <w:pPr>
        <w:jc w:val="center"/>
        <w:rPr>
          <w:rFonts w:ascii="Times New Roman" w:hAnsi="Times New Roman" w:cs="Times New Roman"/>
          <w:b w:val="0"/>
          <w:color w:val="auto"/>
        </w:rPr>
      </w:pPr>
      <w:r w:rsidRPr="006F307A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4416823"/>
            <wp:effectExtent l="0" t="0" r="0" b="3175"/>
            <wp:docPr id="95" name="Picture 95" descr="C:\Users\ASUS\Downloads\EditOnlin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SUS\Downloads\EditOnlineCourse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41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CA4" w:rsidRP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98" w:name="_Toc116843847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6.2. Code 3 class</w:t>
      </w:r>
      <w:bookmarkEnd w:id="98"/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99" w:name="_Toc116843848"/>
      <w:r w:rsidRPr="00130CA4">
        <w:rPr>
          <w:rFonts w:ascii="Times New Roman" w:hAnsi="Times New Roman" w:cs="Times New Roman"/>
          <w:color w:val="auto"/>
          <w:szCs w:val="28"/>
        </w:rPr>
        <w:t>6.2.1. DAL</w:t>
      </w:r>
      <w:bookmarkEnd w:id="99"/>
    </w:p>
    <w:p w:rsidR="00D4264F" w:rsidRDefault="00D4264F" w:rsidP="00D4264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D4264F">
        <w:rPr>
          <w:rFonts w:ascii="Times New Roman" w:hAnsi="Times New Roman" w:cs="Times New Roman"/>
          <w:color w:val="auto"/>
        </w:rPr>
        <w:t>Course</w:t>
      </w:r>
    </w:p>
    <w:p w:rsidR="00D620A1" w:rsidRPr="00D4264F" w:rsidRDefault="00D620A1" w:rsidP="00D4264F">
      <w:pPr>
        <w:rPr>
          <w:rFonts w:ascii="Times New Roman" w:hAnsi="Times New Roman" w:cs="Times New Roman"/>
          <w:color w:val="auto"/>
        </w:rPr>
      </w:pPr>
    </w:p>
    <w:p w:rsidR="006F307A" w:rsidRDefault="00966F09" w:rsidP="006F307A">
      <w:pPr>
        <w:jc w:val="center"/>
        <w:rPr>
          <w:rFonts w:ascii="Times New Roman" w:hAnsi="Times New Roman" w:cs="Times New Roman"/>
          <w:b w:val="0"/>
          <w:color w:val="auto"/>
        </w:rPr>
      </w:pPr>
      <w:r w:rsidRPr="00F1292D">
        <w:rPr>
          <w:noProof/>
          <w:lang w:val="en-GB" w:eastAsia="en-GB"/>
        </w:rPr>
        <w:drawing>
          <wp:inline distT="0" distB="0" distL="0" distR="0" wp14:anchorId="791355AF" wp14:editId="75CB0498">
            <wp:extent cx="5943600" cy="17919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05" w:rsidRDefault="00A56505" w:rsidP="00A56505">
      <w:pPr>
        <w:rPr>
          <w:rFonts w:ascii="Times New Roman" w:hAnsi="Times New Roman" w:cs="Times New Roman"/>
          <w:b w:val="0"/>
          <w:color w:val="auto"/>
        </w:rPr>
      </w:pPr>
    </w:p>
    <w:p w:rsid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A56505">
        <w:rPr>
          <w:rFonts w:ascii="Times New Roman" w:hAnsi="Times New Roman" w:cs="Times New Roman"/>
          <w:color w:val="auto"/>
        </w:rPr>
        <w:t>OnlineCourse</w:t>
      </w:r>
      <w:proofErr w:type="spellEnd"/>
    </w:p>
    <w:p w:rsidR="00D620A1" w:rsidRPr="00A56505" w:rsidRDefault="00D620A1" w:rsidP="00A56505">
      <w:pPr>
        <w:rPr>
          <w:rFonts w:ascii="Times New Roman" w:hAnsi="Times New Roman" w:cs="Times New Roman"/>
          <w:color w:val="auto"/>
        </w:rPr>
      </w:pPr>
    </w:p>
    <w:p w:rsidR="00966F09" w:rsidRDefault="00966F09" w:rsidP="006F307A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5421C73A" wp14:editId="2EE4F109">
            <wp:extent cx="5943600" cy="142621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6F307A" w:rsidRDefault="00366026" w:rsidP="006F307A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00" w:name="_Toc116843849"/>
      <w:r w:rsidRPr="00130CA4">
        <w:rPr>
          <w:rFonts w:ascii="Times New Roman" w:hAnsi="Times New Roman" w:cs="Times New Roman"/>
          <w:color w:val="auto"/>
          <w:szCs w:val="28"/>
        </w:rPr>
        <w:t>6.2.2. BLL</w:t>
      </w:r>
      <w:bookmarkEnd w:id="100"/>
      <w:r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A56505" w:rsidRP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A56505">
        <w:rPr>
          <w:rFonts w:ascii="Times New Roman" w:hAnsi="Times New Roman" w:cs="Times New Roman"/>
          <w:color w:val="auto"/>
        </w:rPr>
        <w:t>Course</w:t>
      </w:r>
    </w:p>
    <w:p w:rsidR="00966F09" w:rsidRDefault="00966F09" w:rsidP="00966F09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6CB7DA8D" wp14:editId="64483C7F">
            <wp:extent cx="4064209" cy="68583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Default="00366026" w:rsidP="00966F09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A56505" w:rsidRDefault="00A56505" w:rsidP="00A56505">
      <w:pPr>
        <w:rPr>
          <w:rFonts w:ascii="Times New Roman" w:hAnsi="Times New Roman" w:cs="Times New Roman"/>
          <w:color w:val="auto"/>
          <w:szCs w:val="28"/>
          <w:lang w:val="vi-VN"/>
        </w:rPr>
      </w:pPr>
      <w:r w:rsidRPr="00A56505">
        <w:rPr>
          <w:rFonts w:ascii="Times New Roman" w:hAnsi="Times New Roman" w:cs="Times New Roman"/>
          <w:color w:val="auto"/>
        </w:rPr>
        <w:t xml:space="preserve">- </w:t>
      </w:r>
      <w:r w:rsidRPr="00A56505">
        <w:rPr>
          <w:rFonts w:ascii="Times New Roman" w:hAnsi="Times New Roman" w:cs="Times New Roman"/>
          <w:color w:val="auto"/>
          <w:szCs w:val="28"/>
          <w:lang w:val="vi-VN"/>
        </w:rPr>
        <w:t>OnlineCourse</w:t>
      </w:r>
    </w:p>
    <w:p w:rsidR="00D620A1" w:rsidRPr="00A56505" w:rsidRDefault="00D620A1" w:rsidP="00A56505">
      <w:pPr>
        <w:rPr>
          <w:rFonts w:ascii="Times New Roman" w:hAnsi="Times New Roman" w:cs="Times New Roman"/>
          <w:color w:val="auto"/>
          <w:szCs w:val="28"/>
          <w:lang w:val="vi-VN"/>
        </w:rPr>
      </w:pPr>
    </w:p>
    <w:p w:rsidR="00966F09" w:rsidRDefault="00966F09" w:rsidP="00966F09">
      <w:pPr>
        <w:jc w:val="center"/>
        <w:rPr>
          <w:rFonts w:ascii="Times New Roman" w:hAnsi="Times New Roman" w:cs="Times New Roman"/>
          <w:b w:val="0"/>
          <w:color w:val="auto"/>
        </w:rPr>
      </w:pPr>
      <w:r w:rsidRPr="00D71045">
        <w:rPr>
          <w:noProof/>
          <w:lang w:val="en-GB" w:eastAsia="en-GB"/>
        </w:rPr>
        <w:drawing>
          <wp:inline distT="0" distB="0" distL="0" distR="0" wp14:anchorId="28A99093" wp14:editId="0C1C26FB">
            <wp:extent cx="5016758" cy="863644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966F09" w:rsidRDefault="00366026" w:rsidP="00366026">
      <w:pPr>
        <w:spacing w:after="200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br w:type="page"/>
      </w: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01" w:name="_Toc116843850"/>
      <w:r w:rsidRPr="00130CA4">
        <w:rPr>
          <w:rFonts w:ascii="Times New Roman" w:hAnsi="Times New Roman" w:cs="Times New Roman"/>
          <w:color w:val="auto"/>
          <w:szCs w:val="28"/>
        </w:rPr>
        <w:lastRenderedPageBreak/>
        <w:t>6.2.3. UI</w:t>
      </w:r>
      <w:bookmarkEnd w:id="101"/>
    </w:p>
    <w:p w:rsid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A56505">
        <w:rPr>
          <w:rFonts w:ascii="Times New Roman" w:hAnsi="Times New Roman" w:cs="Times New Roman"/>
          <w:color w:val="auto"/>
        </w:rPr>
        <w:t>OnlineCourseForm</w:t>
      </w:r>
      <w:proofErr w:type="spellEnd"/>
    </w:p>
    <w:p w:rsidR="00D620A1" w:rsidRDefault="00D620A1" w:rsidP="00A56505">
      <w:pPr>
        <w:rPr>
          <w:rFonts w:ascii="Times New Roman" w:hAnsi="Times New Roman" w:cs="Times New Roman"/>
          <w:color w:val="auto"/>
        </w:rPr>
      </w:pPr>
    </w:p>
    <w:p w:rsidR="00A56505" w:rsidRDefault="00A56505" w:rsidP="00A56505">
      <w:pPr>
        <w:jc w:val="center"/>
        <w:rPr>
          <w:rFonts w:ascii="Times New Roman" w:hAnsi="Times New Roman" w:cs="Times New Roman"/>
          <w:b w:val="0"/>
          <w:color w:val="auto"/>
        </w:rPr>
      </w:pPr>
      <w:r w:rsidRPr="003C5A71">
        <w:rPr>
          <w:rFonts w:ascii="Times New Roman" w:hAnsi="Times New Roman" w:cs="Times New Roman"/>
          <w:noProof/>
          <w:szCs w:val="28"/>
          <w:lang w:val="en-GB" w:eastAsia="en-GB"/>
        </w:rPr>
        <w:drawing>
          <wp:inline distT="0" distB="0" distL="0" distR="0" wp14:anchorId="7720D6FE" wp14:editId="41E4BFB7">
            <wp:extent cx="5943600" cy="1613535"/>
            <wp:effectExtent l="0" t="0" r="0" b="571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A56505" w:rsidRDefault="00366026" w:rsidP="00A56505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A56505">
        <w:rPr>
          <w:rFonts w:ascii="Times New Roman" w:hAnsi="Times New Roman" w:cs="Times New Roman"/>
          <w:color w:val="auto"/>
        </w:rPr>
        <w:t>OnlineCourseEditForm</w:t>
      </w:r>
      <w:proofErr w:type="spellEnd"/>
    </w:p>
    <w:p w:rsidR="00D620A1" w:rsidRDefault="00D620A1" w:rsidP="00A56505">
      <w:pPr>
        <w:rPr>
          <w:rFonts w:ascii="Times New Roman" w:hAnsi="Times New Roman" w:cs="Times New Roman"/>
          <w:color w:val="auto"/>
        </w:rPr>
      </w:pPr>
    </w:p>
    <w:p w:rsidR="00A56505" w:rsidRPr="00A56505" w:rsidRDefault="00A56505" w:rsidP="00A56505">
      <w:pPr>
        <w:jc w:val="center"/>
        <w:rPr>
          <w:rFonts w:ascii="Times New Roman" w:hAnsi="Times New Roman" w:cs="Times New Roman"/>
          <w:b w:val="0"/>
          <w:color w:val="auto"/>
          <w:lang w:val="vi-VN"/>
        </w:rPr>
      </w:pPr>
      <w:r w:rsidRPr="003C5A71">
        <w:rPr>
          <w:rFonts w:ascii="Times New Roman" w:hAnsi="Times New Roman" w:cs="Times New Roman"/>
          <w:noProof/>
          <w:szCs w:val="28"/>
          <w:lang w:val="en-GB" w:eastAsia="en-GB"/>
        </w:rPr>
        <w:drawing>
          <wp:inline distT="0" distB="0" distL="0" distR="0" wp14:anchorId="1A55AFF9" wp14:editId="644C9AC1">
            <wp:extent cx="5943600" cy="1979930"/>
            <wp:effectExtent l="0" t="0" r="0" b="127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A4" w:rsidRPr="00A56505" w:rsidRDefault="00130CA4" w:rsidP="00130CA4">
      <w:pPr>
        <w:pStyle w:val="Heading2"/>
        <w:rPr>
          <w:rFonts w:ascii="Times New Roman" w:hAnsi="Times New Roman" w:cs="Times New Roman"/>
          <w:color w:val="auto"/>
          <w:sz w:val="28"/>
          <w:szCs w:val="28"/>
          <w:lang w:val="vi-VN"/>
        </w:rPr>
      </w:pPr>
      <w:bookmarkStart w:id="102" w:name="_Toc116843851"/>
      <w:r w:rsidRPr="00A56505">
        <w:rPr>
          <w:rFonts w:ascii="Times New Roman" w:hAnsi="Times New Roman" w:cs="Times New Roman"/>
          <w:color w:val="auto"/>
          <w:sz w:val="28"/>
          <w:szCs w:val="28"/>
          <w:lang w:val="vi-VN"/>
        </w:rPr>
        <w:lastRenderedPageBreak/>
        <w:t xml:space="preserve">7. Sửa / Cập nhật thông tin </w:t>
      </w:r>
      <w:r w:rsidR="007637C1" w:rsidRPr="00A56505">
        <w:rPr>
          <w:rFonts w:ascii="Times New Roman" w:hAnsi="Times New Roman" w:cs="Times New Roman"/>
          <w:color w:val="auto"/>
          <w:sz w:val="28"/>
          <w:szCs w:val="28"/>
          <w:lang w:val="vi-VN"/>
        </w:rPr>
        <w:t>các khóa học onsite</w:t>
      </w:r>
      <w:bookmarkEnd w:id="102"/>
    </w:p>
    <w:p w:rsid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03" w:name="_Toc116843852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7.1.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03"/>
      <w:proofErr w:type="spellEnd"/>
    </w:p>
    <w:p w:rsidR="00966F09" w:rsidRPr="00966F09" w:rsidRDefault="00966F09" w:rsidP="00966F09">
      <w:pPr>
        <w:jc w:val="center"/>
        <w:rPr>
          <w:rFonts w:ascii="Times New Roman" w:hAnsi="Times New Roman" w:cs="Times New Roman"/>
          <w:b w:val="0"/>
          <w:color w:val="auto"/>
        </w:rPr>
      </w:pPr>
      <w:r w:rsidRPr="00966F09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4416823"/>
            <wp:effectExtent l="0" t="0" r="0" b="3175"/>
            <wp:docPr id="100" name="Picture 100" descr="C:\Users\ASUS\Downloads\EditOnsit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SUS\Downloads\EditOnsiteCourse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41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CA4" w:rsidRPr="00130CA4" w:rsidRDefault="00130CA4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04" w:name="_Toc116843853"/>
      <w:r w:rsidRPr="00130CA4">
        <w:rPr>
          <w:rFonts w:ascii="Times New Roman" w:hAnsi="Times New Roman" w:cs="Times New Roman"/>
          <w:color w:val="auto"/>
          <w:sz w:val="28"/>
          <w:szCs w:val="28"/>
        </w:rPr>
        <w:t>7.2. Code 3 class</w:t>
      </w:r>
      <w:bookmarkEnd w:id="104"/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05" w:name="_Toc116843854"/>
      <w:r w:rsidRPr="00130CA4">
        <w:rPr>
          <w:rFonts w:ascii="Times New Roman" w:hAnsi="Times New Roman" w:cs="Times New Roman"/>
          <w:color w:val="auto"/>
          <w:szCs w:val="28"/>
        </w:rPr>
        <w:t>7.2.1. DAL</w:t>
      </w:r>
      <w:bookmarkEnd w:id="105"/>
    </w:p>
    <w:p w:rsidR="00A56505" w:rsidRP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A56505">
        <w:rPr>
          <w:rFonts w:ascii="Times New Roman" w:hAnsi="Times New Roman" w:cs="Times New Roman"/>
          <w:color w:val="auto"/>
        </w:rPr>
        <w:t>Course</w:t>
      </w:r>
    </w:p>
    <w:p w:rsidR="00966F09" w:rsidRDefault="00966F09" w:rsidP="00966F09">
      <w:pPr>
        <w:jc w:val="center"/>
        <w:rPr>
          <w:rFonts w:ascii="Times New Roman" w:hAnsi="Times New Roman" w:cs="Times New Roman"/>
          <w:b w:val="0"/>
          <w:color w:val="auto"/>
        </w:rPr>
      </w:pPr>
      <w:r w:rsidRPr="00F1292D">
        <w:rPr>
          <w:noProof/>
          <w:lang w:val="en-GB" w:eastAsia="en-GB"/>
        </w:rPr>
        <w:drawing>
          <wp:inline distT="0" distB="0" distL="0" distR="0" wp14:anchorId="61B16223" wp14:editId="6D0ECF06">
            <wp:extent cx="5943600" cy="17919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05" w:rsidRDefault="00A56505" w:rsidP="00A56505">
      <w:pPr>
        <w:rPr>
          <w:rFonts w:ascii="Times New Roman" w:hAnsi="Times New Roman" w:cs="Times New Roman"/>
          <w:b w:val="0"/>
          <w:color w:val="auto"/>
        </w:rPr>
      </w:pPr>
    </w:p>
    <w:p w:rsidR="00A56505" w:rsidRDefault="00A56505" w:rsidP="00A56505">
      <w:pPr>
        <w:rPr>
          <w:rFonts w:ascii="Times New Roman" w:hAnsi="Times New Roman" w:cs="Times New Roman"/>
          <w:b w:val="0"/>
          <w:color w:val="auto"/>
        </w:rPr>
      </w:pPr>
    </w:p>
    <w:p w:rsidR="00A56505" w:rsidRDefault="00A56505" w:rsidP="00A56505">
      <w:pPr>
        <w:rPr>
          <w:rFonts w:ascii="Times New Roman" w:hAnsi="Times New Roman" w:cs="Times New Roman"/>
          <w:b w:val="0"/>
          <w:color w:val="auto"/>
        </w:rPr>
      </w:pPr>
    </w:p>
    <w:p w:rsidR="00A56505" w:rsidRPr="00A56505" w:rsidRDefault="00A56505" w:rsidP="00A56505">
      <w:pPr>
        <w:rPr>
          <w:rFonts w:ascii="Times New Roman" w:hAnsi="Times New Roman" w:cs="Times New Roman"/>
          <w:color w:val="auto"/>
        </w:rPr>
      </w:pPr>
      <w:r w:rsidRPr="00A56505"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 w:rsidRPr="00A56505">
        <w:rPr>
          <w:rFonts w:ascii="Times New Roman" w:hAnsi="Times New Roman" w:cs="Times New Roman"/>
          <w:color w:val="auto"/>
        </w:rPr>
        <w:t>OnsiteCourse</w:t>
      </w:r>
      <w:proofErr w:type="spellEnd"/>
    </w:p>
    <w:p w:rsidR="00966F09" w:rsidRDefault="00966F09" w:rsidP="00966F09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2B4C753E" wp14:editId="2F3A9A93">
            <wp:extent cx="5943600" cy="173164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966F09" w:rsidRDefault="00366026" w:rsidP="00966F09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06" w:name="_Toc116843855"/>
      <w:r w:rsidRPr="00130CA4">
        <w:rPr>
          <w:rFonts w:ascii="Times New Roman" w:hAnsi="Times New Roman" w:cs="Times New Roman"/>
          <w:color w:val="auto"/>
          <w:szCs w:val="28"/>
        </w:rPr>
        <w:t>7.2.2. BLL</w:t>
      </w:r>
      <w:bookmarkEnd w:id="106"/>
    </w:p>
    <w:p w:rsidR="00A56505" w:rsidRP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A56505">
        <w:rPr>
          <w:rFonts w:ascii="Times New Roman" w:hAnsi="Times New Roman" w:cs="Times New Roman"/>
          <w:color w:val="auto"/>
        </w:rPr>
        <w:t>Course</w:t>
      </w:r>
    </w:p>
    <w:p w:rsidR="00966F09" w:rsidRDefault="00966F09" w:rsidP="00966F09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603D014B" wp14:editId="1F67755C">
            <wp:extent cx="4064209" cy="6858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Default="00366026" w:rsidP="00966F09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A56505" w:rsidRP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A56505">
        <w:rPr>
          <w:rFonts w:ascii="Times New Roman" w:hAnsi="Times New Roman" w:cs="Times New Roman"/>
          <w:color w:val="auto"/>
        </w:rPr>
        <w:t>OnsiteCourse</w:t>
      </w:r>
      <w:proofErr w:type="spellEnd"/>
    </w:p>
    <w:p w:rsidR="00966F09" w:rsidRDefault="00966F09" w:rsidP="00966F09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3417037A" wp14:editId="71ED3BEE">
            <wp:extent cx="5029458" cy="1054154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029458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966F09" w:rsidRDefault="00366026" w:rsidP="00966F09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130CA4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07" w:name="_Toc116843856"/>
      <w:r w:rsidRPr="00130CA4">
        <w:rPr>
          <w:rFonts w:ascii="Times New Roman" w:hAnsi="Times New Roman" w:cs="Times New Roman"/>
          <w:color w:val="auto"/>
          <w:szCs w:val="28"/>
        </w:rPr>
        <w:t>7.2.3. UI</w:t>
      </w:r>
      <w:bookmarkEnd w:id="107"/>
    </w:p>
    <w:p w:rsid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A56505">
        <w:rPr>
          <w:rFonts w:ascii="Times New Roman" w:hAnsi="Times New Roman" w:cs="Times New Roman"/>
          <w:color w:val="auto"/>
        </w:rPr>
        <w:t>OnsiteCourseForm</w:t>
      </w:r>
      <w:proofErr w:type="spellEnd"/>
    </w:p>
    <w:p w:rsidR="00366026" w:rsidRDefault="00A56505" w:rsidP="00A56505">
      <w:pPr>
        <w:jc w:val="center"/>
        <w:rPr>
          <w:rFonts w:ascii="Times New Roman" w:hAnsi="Times New Roman" w:cs="Times New Roman"/>
          <w:b w:val="0"/>
          <w:color w:val="auto"/>
        </w:rPr>
      </w:pPr>
      <w:r w:rsidRPr="003C5A71">
        <w:rPr>
          <w:rFonts w:ascii="Times New Roman" w:hAnsi="Times New Roman" w:cs="Times New Roman"/>
          <w:noProof/>
          <w:szCs w:val="28"/>
          <w:lang w:val="en-GB" w:eastAsia="en-GB"/>
        </w:rPr>
        <w:drawing>
          <wp:inline distT="0" distB="0" distL="0" distR="0" wp14:anchorId="02202B89" wp14:editId="2732CF62">
            <wp:extent cx="5943600" cy="1635760"/>
            <wp:effectExtent l="0" t="0" r="0" b="2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05" w:rsidRPr="00A56505" w:rsidRDefault="00366026" w:rsidP="00366026">
      <w:pPr>
        <w:spacing w:after="200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br w:type="page"/>
      </w:r>
    </w:p>
    <w:p w:rsid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 w:rsidRPr="00A56505">
        <w:rPr>
          <w:rFonts w:ascii="Times New Roman" w:hAnsi="Times New Roman" w:cs="Times New Roman"/>
          <w:color w:val="auto"/>
        </w:rPr>
        <w:t>OnsiteCourseEditForm</w:t>
      </w:r>
      <w:proofErr w:type="spellEnd"/>
    </w:p>
    <w:p w:rsidR="00A56505" w:rsidRDefault="00A56505" w:rsidP="00A56505">
      <w:pPr>
        <w:jc w:val="center"/>
        <w:rPr>
          <w:rFonts w:ascii="Times New Roman" w:hAnsi="Times New Roman" w:cs="Times New Roman"/>
          <w:b w:val="0"/>
          <w:color w:val="auto"/>
        </w:rPr>
      </w:pPr>
      <w:r w:rsidRPr="003C5A71">
        <w:rPr>
          <w:rFonts w:ascii="Times New Roman" w:hAnsi="Times New Roman" w:cs="Times New Roman"/>
          <w:noProof/>
          <w:szCs w:val="28"/>
          <w:lang w:val="en-GB" w:eastAsia="en-GB"/>
        </w:rPr>
        <w:drawing>
          <wp:inline distT="0" distB="0" distL="0" distR="0" wp14:anchorId="4FD2C1BA" wp14:editId="635ED50F">
            <wp:extent cx="5943600" cy="26492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A56505" w:rsidRDefault="00366026" w:rsidP="00A56505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C1835" w:rsidRPr="00130CA4" w:rsidRDefault="00CC1835" w:rsidP="00CC183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08" w:name="_Toc116843857"/>
      <w:r>
        <w:rPr>
          <w:rFonts w:ascii="Times New Roman" w:hAnsi="Times New Roman" w:cs="Times New Roman"/>
          <w:color w:val="auto"/>
          <w:sz w:val="28"/>
          <w:szCs w:val="28"/>
        </w:rPr>
        <w:t xml:space="preserve">8.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online</w:t>
      </w:r>
      <w:bookmarkEnd w:id="108"/>
    </w:p>
    <w:p w:rsidR="00CC1835" w:rsidRDefault="00CC1835" w:rsidP="00CC183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09" w:name="_Toc116843858"/>
      <w:r>
        <w:rPr>
          <w:rFonts w:ascii="Times New Roman" w:hAnsi="Times New Roman" w:cs="Times New Roman"/>
          <w:color w:val="auto"/>
          <w:sz w:val="28"/>
          <w:szCs w:val="28"/>
        </w:rPr>
        <w:t>8.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09"/>
      <w:proofErr w:type="spellEnd"/>
    </w:p>
    <w:p w:rsidR="00966F09" w:rsidRPr="00966F09" w:rsidRDefault="00E5395C" w:rsidP="00966F09">
      <w:pPr>
        <w:jc w:val="center"/>
        <w:rPr>
          <w:rFonts w:ascii="Times New Roman" w:hAnsi="Times New Roman" w:cs="Times New Roman"/>
          <w:b w:val="0"/>
          <w:color w:val="auto"/>
        </w:rPr>
      </w:pPr>
      <w:r w:rsidRPr="00E5395C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4022132"/>
            <wp:effectExtent l="0" t="0" r="0" b="0"/>
            <wp:docPr id="105" name="Picture 105" descr="C:\Users\ASUS\Downloads\FindOnlin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SUS\Downloads\FindOnlineCourse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02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835" w:rsidRPr="00130CA4" w:rsidRDefault="00CC1835" w:rsidP="00CC183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10" w:name="_Toc11684385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8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10"/>
    </w:p>
    <w:p w:rsidR="00CC1835" w:rsidRDefault="00CC1835" w:rsidP="00CC1835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11" w:name="_Toc116843860"/>
      <w:r>
        <w:rPr>
          <w:rFonts w:ascii="Times New Roman" w:hAnsi="Times New Roman" w:cs="Times New Roman"/>
          <w:color w:val="auto"/>
          <w:szCs w:val="28"/>
        </w:rPr>
        <w:t>8</w:t>
      </w:r>
      <w:r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11"/>
    </w:p>
    <w:p w:rsidR="00E5395C" w:rsidRDefault="00E5395C" w:rsidP="00E5395C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61DCD3F9" wp14:editId="6FBCED3E">
            <wp:extent cx="5943600" cy="36995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E5395C" w:rsidRDefault="00366026" w:rsidP="00E5395C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C1835" w:rsidRDefault="00CC1835" w:rsidP="00CC1835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12" w:name="_Toc116843861"/>
      <w:r>
        <w:rPr>
          <w:rFonts w:ascii="Times New Roman" w:hAnsi="Times New Roman" w:cs="Times New Roman"/>
          <w:color w:val="auto"/>
          <w:szCs w:val="28"/>
        </w:rPr>
        <w:t>8</w:t>
      </w:r>
      <w:r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12"/>
      <w:r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E5395C" w:rsidRPr="00E5395C" w:rsidRDefault="00E5395C" w:rsidP="00E5395C">
      <w:pPr>
        <w:jc w:val="center"/>
        <w:rPr>
          <w:rFonts w:ascii="Times New Roman" w:hAnsi="Times New Roman" w:cs="Times New Roman"/>
          <w:b w:val="0"/>
          <w:color w:val="auto"/>
        </w:rPr>
      </w:pPr>
      <w:r w:rsidRPr="00D71045">
        <w:rPr>
          <w:noProof/>
          <w:lang w:val="en-GB" w:eastAsia="en-GB"/>
        </w:rPr>
        <w:drawing>
          <wp:inline distT="0" distB="0" distL="0" distR="0" wp14:anchorId="68386D96" wp14:editId="57D0F845">
            <wp:extent cx="5943600" cy="27381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835" w:rsidRDefault="00CC1835" w:rsidP="00CC1835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13" w:name="_Toc116843862"/>
      <w:r>
        <w:rPr>
          <w:rFonts w:ascii="Times New Roman" w:hAnsi="Times New Roman" w:cs="Times New Roman"/>
          <w:color w:val="auto"/>
          <w:szCs w:val="28"/>
        </w:rPr>
        <w:lastRenderedPageBreak/>
        <w:t>8</w:t>
      </w:r>
      <w:r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13"/>
    </w:p>
    <w:p w:rsidR="00A56505" w:rsidRDefault="00A56505" w:rsidP="00A56505">
      <w:pPr>
        <w:jc w:val="center"/>
        <w:rPr>
          <w:rFonts w:ascii="Times New Roman" w:hAnsi="Times New Roman" w:cs="Times New Roman"/>
          <w:b w:val="0"/>
          <w:color w:val="auto"/>
        </w:rPr>
      </w:pPr>
      <w:r w:rsidRPr="003C5A71">
        <w:rPr>
          <w:rFonts w:ascii="Times New Roman" w:hAnsi="Times New Roman" w:cs="Times New Roman"/>
          <w:noProof/>
          <w:szCs w:val="28"/>
          <w:lang w:val="en-GB" w:eastAsia="en-GB"/>
        </w:rPr>
        <w:drawing>
          <wp:inline distT="0" distB="0" distL="0" distR="0" wp14:anchorId="47B6D000" wp14:editId="4B5674C7">
            <wp:extent cx="5943600" cy="23507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A56505" w:rsidRDefault="00366026" w:rsidP="00A56505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C1835" w:rsidRPr="00130CA4" w:rsidRDefault="00CC1835" w:rsidP="00CC1835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14" w:name="_Toc116843863"/>
      <w:r>
        <w:rPr>
          <w:rFonts w:ascii="Times New Roman" w:hAnsi="Times New Roman" w:cs="Times New Roman"/>
          <w:color w:val="auto"/>
          <w:sz w:val="28"/>
          <w:szCs w:val="28"/>
        </w:rPr>
        <w:t xml:space="preserve">9.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onsite</w:t>
      </w:r>
      <w:bookmarkEnd w:id="114"/>
    </w:p>
    <w:p w:rsidR="00CC1835" w:rsidRDefault="00CC1835" w:rsidP="00CC183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15" w:name="_Toc116843864"/>
      <w:r>
        <w:rPr>
          <w:rFonts w:ascii="Times New Roman" w:hAnsi="Times New Roman" w:cs="Times New Roman"/>
          <w:color w:val="auto"/>
          <w:sz w:val="28"/>
          <w:szCs w:val="28"/>
        </w:rPr>
        <w:t>9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15"/>
      <w:proofErr w:type="spellEnd"/>
    </w:p>
    <w:p w:rsidR="00E5395C" w:rsidRPr="00E5395C" w:rsidRDefault="00E5395C" w:rsidP="00E5395C">
      <w:pPr>
        <w:jc w:val="center"/>
        <w:rPr>
          <w:rFonts w:ascii="Times New Roman" w:hAnsi="Times New Roman" w:cs="Times New Roman"/>
          <w:b w:val="0"/>
          <w:color w:val="auto"/>
        </w:rPr>
      </w:pPr>
      <w:r w:rsidRPr="00E5395C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4022132"/>
            <wp:effectExtent l="0" t="0" r="0" b="0"/>
            <wp:docPr id="108" name="Picture 108" descr="C:\Users\ASUS\Downloads\FindOnsit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SUS\Downloads\FindOnsiteCourse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022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835" w:rsidRPr="00130CA4" w:rsidRDefault="00CC1835" w:rsidP="00CC1835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16" w:name="_Toc11684386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9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16"/>
    </w:p>
    <w:p w:rsidR="00CC1835" w:rsidRDefault="00CC1835" w:rsidP="00CC1835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17" w:name="_Toc116843866"/>
      <w:r>
        <w:rPr>
          <w:rFonts w:ascii="Times New Roman" w:hAnsi="Times New Roman" w:cs="Times New Roman"/>
          <w:color w:val="auto"/>
          <w:szCs w:val="28"/>
        </w:rPr>
        <w:t>9</w:t>
      </w:r>
      <w:r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17"/>
    </w:p>
    <w:p w:rsidR="00E5395C" w:rsidRDefault="00E5395C" w:rsidP="00E5395C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3B0DDC19" wp14:editId="1DC17F27">
            <wp:extent cx="5943600" cy="405066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E5395C" w:rsidRDefault="00366026" w:rsidP="00E5395C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C1835" w:rsidRDefault="00CC1835" w:rsidP="00CC1835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18" w:name="_Toc116843867"/>
      <w:r>
        <w:rPr>
          <w:rFonts w:ascii="Times New Roman" w:hAnsi="Times New Roman" w:cs="Times New Roman"/>
          <w:color w:val="auto"/>
          <w:szCs w:val="28"/>
        </w:rPr>
        <w:t>9</w:t>
      </w:r>
      <w:r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18"/>
      <w:r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E5395C" w:rsidRPr="00E5395C" w:rsidRDefault="00E5395C" w:rsidP="00E5395C">
      <w:pPr>
        <w:jc w:val="center"/>
        <w:rPr>
          <w:rFonts w:ascii="Times New Roman" w:hAnsi="Times New Roman" w:cs="Times New Roman"/>
          <w:b w:val="0"/>
          <w:color w:val="auto"/>
        </w:rPr>
      </w:pPr>
      <w:r w:rsidRPr="00D71045">
        <w:rPr>
          <w:noProof/>
          <w:lang w:val="en-GB" w:eastAsia="en-GB"/>
        </w:rPr>
        <w:drawing>
          <wp:inline distT="0" distB="0" distL="0" distR="0" wp14:anchorId="3B5D1499" wp14:editId="7CEBFFF4">
            <wp:extent cx="5943600" cy="2795270"/>
            <wp:effectExtent l="0" t="0" r="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835" w:rsidRDefault="00CC1835" w:rsidP="00CC1835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19" w:name="_Toc116843868"/>
      <w:r>
        <w:rPr>
          <w:rFonts w:ascii="Times New Roman" w:hAnsi="Times New Roman" w:cs="Times New Roman"/>
          <w:color w:val="auto"/>
          <w:szCs w:val="28"/>
        </w:rPr>
        <w:lastRenderedPageBreak/>
        <w:t>9</w:t>
      </w:r>
      <w:r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19"/>
    </w:p>
    <w:p w:rsidR="00A56505" w:rsidRDefault="00A56505" w:rsidP="00A56505">
      <w:pPr>
        <w:jc w:val="center"/>
        <w:rPr>
          <w:rFonts w:ascii="Times New Roman" w:hAnsi="Times New Roman" w:cs="Times New Roman"/>
          <w:b w:val="0"/>
          <w:color w:val="auto"/>
        </w:rPr>
      </w:pPr>
      <w:r w:rsidRPr="003C5A71">
        <w:rPr>
          <w:rFonts w:ascii="Times New Roman" w:hAnsi="Times New Roman" w:cs="Times New Roman"/>
          <w:noProof/>
          <w:szCs w:val="28"/>
          <w:lang w:val="en-GB" w:eastAsia="en-GB"/>
        </w:rPr>
        <w:drawing>
          <wp:inline distT="0" distB="0" distL="0" distR="0" wp14:anchorId="03480268" wp14:editId="7C910C18">
            <wp:extent cx="5943600" cy="21920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A56505" w:rsidRDefault="00366026" w:rsidP="00A56505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Pr="00130CA4" w:rsidRDefault="00CC1835" w:rsidP="00130C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20" w:name="_Toc116843869"/>
      <w:r>
        <w:rPr>
          <w:rFonts w:ascii="Times New Roman" w:hAnsi="Times New Roman" w:cs="Times New Roman"/>
          <w:color w:val="auto"/>
          <w:sz w:val="28"/>
          <w:szCs w:val="28"/>
        </w:rPr>
        <w:t>10</w:t>
      </w:r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record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online</w:t>
      </w:r>
      <w:bookmarkEnd w:id="120"/>
    </w:p>
    <w:p w:rsidR="00E5395C" w:rsidRDefault="00CC1835" w:rsidP="00E5395C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21" w:name="_Toc116843870"/>
      <w:r>
        <w:rPr>
          <w:rFonts w:ascii="Times New Roman" w:hAnsi="Times New Roman" w:cs="Times New Roman"/>
          <w:color w:val="auto"/>
          <w:sz w:val="28"/>
          <w:szCs w:val="28"/>
        </w:rPr>
        <w:t>10.</w:t>
      </w:r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1.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21"/>
      <w:proofErr w:type="spellEnd"/>
    </w:p>
    <w:p w:rsidR="00A56505" w:rsidRDefault="003C4B7D" w:rsidP="00E5395C">
      <w:pPr>
        <w:jc w:val="center"/>
        <w:rPr>
          <w:rFonts w:ascii="Times New Roman" w:hAnsi="Times New Roman" w:cs="Times New Roman"/>
          <w:b w:val="0"/>
          <w:color w:val="auto"/>
        </w:rPr>
      </w:pPr>
      <w:r w:rsidRPr="003C4B7D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4385442"/>
            <wp:effectExtent l="0" t="0" r="0" b="0"/>
            <wp:docPr id="111" name="Picture 111" descr="C:\Users\ASUS\Downloads\DeleteOnlin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SUS\Downloads\DeleteOnlineCourse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38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395C" w:rsidRPr="00E5395C" w:rsidRDefault="00A56505" w:rsidP="00A56505">
      <w:pPr>
        <w:spacing w:after="200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br w:type="page"/>
      </w:r>
    </w:p>
    <w:p w:rsidR="00130CA4" w:rsidRPr="00130CA4" w:rsidRDefault="00CC1835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22" w:name="_Toc11684387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10</w:t>
      </w:r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22"/>
    </w:p>
    <w:p w:rsidR="00130CA4" w:rsidRDefault="00CC1835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23" w:name="_Toc116843872"/>
      <w:r>
        <w:rPr>
          <w:rFonts w:ascii="Times New Roman" w:hAnsi="Times New Roman" w:cs="Times New Roman"/>
          <w:color w:val="auto"/>
          <w:szCs w:val="28"/>
        </w:rPr>
        <w:t>10</w:t>
      </w:r>
      <w:r w:rsidR="00130CA4"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23"/>
    </w:p>
    <w:p w:rsidR="00A56505" w:rsidRP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A56505">
        <w:rPr>
          <w:rFonts w:ascii="Times New Roman" w:hAnsi="Times New Roman" w:cs="Times New Roman"/>
          <w:color w:val="auto"/>
        </w:rPr>
        <w:t>Course</w:t>
      </w:r>
    </w:p>
    <w:p w:rsidR="003C4B7D" w:rsidRDefault="003C4B7D" w:rsidP="003C4B7D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0F890FF2" wp14:editId="183566CC">
            <wp:extent cx="5943600" cy="1229995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Default="00366026" w:rsidP="003C4B7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A56505" w:rsidRPr="00A56505" w:rsidRDefault="00A56505" w:rsidP="00A56505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="00B96C74" w:rsidRPr="00B96C74">
        <w:rPr>
          <w:rFonts w:ascii="Times New Roman" w:hAnsi="Times New Roman" w:cs="Times New Roman"/>
          <w:color w:val="auto"/>
        </w:rPr>
        <w:t>OnlineCourse</w:t>
      </w:r>
      <w:proofErr w:type="spellEnd"/>
    </w:p>
    <w:p w:rsidR="003C4B7D" w:rsidRDefault="003C4B7D" w:rsidP="003C4B7D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4C7365D2" wp14:editId="021604A1">
            <wp:extent cx="5943600" cy="107251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3C4B7D" w:rsidRDefault="00366026" w:rsidP="003C4B7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CC1835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24" w:name="_Toc116843873"/>
      <w:r>
        <w:rPr>
          <w:rFonts w:ascii="Times New Roman" w:hAnsi="Times New Roman" w:cs="Times New Roman"/>
          <w:color w:val="auto"/>
          <w:szCs w:val="28"/>
        </w:rPr>
        <w:t>10</w:t>
      </w:r>
      <w:r w:rsidR="00130CA4"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24"/>
      <w:r w:rsidR="00130CA4"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B96C74" w:rsidRPr="00B96C74" w:rsidRDefault="00B96C74" w:rsidP="00B96C74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B96C74">
        <w:rPr>
          <w:rFonts w:ascii="Times New Roman" w:hAnsi="Times New Roman" w:cs="Times New Roman"/>
          <w:color w:val="auto"/>
        </w:rPr>
        <w:t>Course</w:t>
      </w:r>
    </w:p>
    <w:p w:rsidR="003C4B7D" w:rsidRDefault="003C4B7D" w:rsidP="003C4B7D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75366E4D" wp14:editId="44326F51">
            <wp:extent cx="4597636" cy="723937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Default="00366026" w:rsidP="003C4B7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B96C74" w:rsidRPr="00B96C74" w:rsidRDefault="00B96C74" w:rsidP="00B96C74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B96C74">
        <w:rPr>
          <w:rFonts w:ascii="Times New Roman" w:hAnsi="Times New Roman" w:cs="Times New Roman"/>
          <w:color w:val="auto"/>
        </w:rPr>
        <w:t>OnlineCourse</w:t>
      </w:r>
      <w:proofErr w:type="spellEnd"/>
    </w:p>
    <w:p w:rsidR="00366026" w:rsidRPr="003C4B7D" w:rsidRDefault="003C4B7D" w:rsidP="00366026">
      <w:pPr>
        <w:jc w:val="center"/>
        <w:rPr>
          <w:rFonts w:ascii="Times New Roman" w:hAnsi="Times New Roman" w:cs="Times New Roman"/>
          <w:b w:val="0"/>
          <w:color w:val="auto"/>
        </w:rPr>
      </w:pPr>
      <w:r w:rsidRPr="00D71045">
        <w:rPr>
          <w:noProof/>
          <w:lang w:val="en-GB" w:eastAsia="en-GB"/>
        </w:rPr>
        <w:drawing>
          <wp:inline distT="0" distB="0" distL="0" distR="0" wp14:anchorId="56DE3AA3" wp14:editId="267C64D2">
            <wp:extent cx="5943600" cy="144843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CA4" w:rsidRDefault="00CC1835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25" w:name="_Toc116843874"/>
      <w:r>
        <w:rPr>
          <w:rFonts w:ascii="Times New Roman" w:hAnsi="Times New Roman" w:cs="Times New Roman"/>
          <w:color w:val="auto"/>
          <w:szCs w:val="28"/>
        </w:rPr>
        <w:lastRenderedPageBreak/>
        <w:t>10</w:t>
      </w:r>
      <w:r w:rsidR="00130CA4"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25"/>
    </w:p>
    <w:p w:rsidR="00B96C74" w:rsidRDefault="00B96C74" w:rsidP="00B96C74">
      <w:pPr>
        <w:jc w:val="center"/>
        <w:rPr>
          <w:rFonts w:ascii="Times New Roman" w:hAnsi="Times New Roman" w:cs="Times New Roman"/>
          <w:b w:val="0"/>
          <w:color w:val="auto"/>
        </w:rPr>
      </w:pPr>
      <w:r w:rsidRPr="003C5A71">
        <w:rPr>
          <w:rFonts w:ascii="Times New Roman" w:hAnsi="Times New Roman" w:cs="Times New Roman"/>
          <w:noProof/>
          <w:szCs w:val="28"/>
          <w:lang w:val="en-GB" w:eastAsia="en-GB"/>
        </w:rPr>
        <w:drawing>
          <wp:inline distT="0" distB="0" distL="0" distR="0" wp14:anchorId="74E24D93" wp14:editId="28C6FC09">
            <wp:extent cx="5943600" cy="257492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B96C74" w:rsidRDefault="00366026" w:rsidP="00B96C74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Pr="00130CA4" w:rsidRDefault="00CC1835" w:rsidP="00130CA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26" w:name="_Toc116843875"/>
      <w:r>
        <w:rPr>
          <w:rFonts w:ascii="Times New Roman" w:hAnsi="Times New Roman" w:cs="Times New Roman"/>
          <w:color w:val="auto"/>
          <w:sz w:val="28"/>
          <w:szCs w:val="28"/>
        </w:rPr>
        <w:t>11.</w:t>
      </w:r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record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7637C1"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 w:rsidR="007637C1">
        <w:rPr>
          <w:rFonts w:ascii="Times New Roman" w:hAnsi="Times New Roman" w:cs="Times New Roman"/>
          <w:color w:val="auto"/>
          <w:sz w:val="28"/>
          <w:szCs w:val="28"/>
        </w:rPr>
        <w:t xml:space="preserve"> onsite</w:t>
      </w:r>
      <w:bookmarkEnd w:id="126"/>
    </w:p>
    <w:p w:rsidR="00130CA4" w:rsidRDefault="00CC1835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27" w:name="_Toc116843876"/>
      <w:r>
        <w:rPr>
          <w:rFonts w:ascii="Times New Roman" w:hAnsi="Times New Roman" w:cs="Times New Roman"/>
          <w:color w:val="auto"/>
          <w:sz w:val="28"/>
          <w:szCs w:val="28"/>
        </w:rPr>
        <w:t>11</w:t>
      </w:r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27"/>
      <w:proofErr w:type="spellEnd"/>
    </w:p>
    <w:p w:rsidR="003C4B7D" w:rsidRPr="003C4B7D" w:rsidRDefault="003C4B7D" w:rsidP="003C4B7D">
      <w:pPr>
        <w:jc w:val="center"/>
        <w:rPr>
          <w:rFonts w:ascii="Times New Roman" w:hAnsi="Times New Roman" w:cs="Times New Roman"/>
          <w:b w:val="0"/>
          <w:color w:val="auto"/>
        </w:rPr>
      </w:pPr>
      <w:r w:rsidRPr="003C4B7D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4385442"/>
            <wp:effectExtent l="0" t="0" r="0" b="0"/>
            <wp:docPr id="116" name="Picture 116" descr="C:\Users\ASUS\Downloads\DeleteOnsite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Downloads\DeleteOnsiteCourse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4385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CA4" w:rsidRPr="00130CA4" w:rsidRDefault="00CC1835" w:rsidP="00130CA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28" w:name="_Toc11684387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11</w:t>
      </w:r>
      <w:r w:rsidR="00130CA4"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28"/>
    </w:p>
    <w:p w:rsidR="00130CA4" w:rsidRDefault="00CC1835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29" w:name="_Toc116843878"/>
      <w:r>
        <w:rPr>
          <w:rFonts w:ascii="Times New Roman" w:hAnsi="Times New Roman" w:cs="Times New Roman"/>
          <w:color w:val="auto"/>
          <w:szCs w:val="28"/>
        </w:rPr>
        <w:t>11</w:t>
      </w:r>
      <w:r w:rsidR="00130CA4"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29"/>
    </w:p>
    <w:p w:rsidR="00B96C74" w:rsidRPr="00B96C74" w:rsidRDefault="00B96C74" w:rsidP="00B96C74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B96C74">
        <w:rPr>
          <w:rFonts w:ascii="Times New Roman" w:hAnsi="Times New Roman" w:cs="Times New Roman"/>
          <w:color w:val="auto"/>
        </w:rPr>
        <w:t>Course</w:t>
      </w:r>
    </w:p>
    <w:p w:rsidR="003C4B7D" w:rsidRDefault="003C4B7D" w:rsidP="003C4B7D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1AF9B18C" wp14:editId="781CFB2F">
            <wp:extent cx="5943600" cy="1229995"/>
            <wp:effectExtent l="0" t="0" r="0" b="825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Default="00366026" w:rsidP="003C4B7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B96C74" w:rsidRPr="00B96C74" w:rsidRDefault="00B96C74" w:rsidP="00B96C74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B96C74">
        <w:rPr>
          <w:rFonts w:ascii="Times New Roman" w:hAnsi="Times New Roman" w:cs="Times New Roman"/>
          <w:color w:val="auto"/>
        </w:rPr>
        <w:t>OnsiteCourse</w:t>
      </w:r>
      <w:proofErr w:type="spellEnd"/>
    </w:p>
    <w:p w:rsidR="003C4B7D" w:rsidRDefault="003C4B7D" w:rsidP="003C4B7D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7C62B3DF" wp14:editId="719B6B2B">
            <wp:extent cx="5943600" cy="116586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3C4B7D" w:rsidRDefault="00366026" w:rsidP="003C4B7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CC1835" w:rsidP="00130CA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30" w:name="_Toc116843879"/>
      <w:r>
        <w:rPr>
          <w:rFonts w:ascii="Times New Roman" w:hAnsi="Times New Roman" w:cs="Times New Roman"/>
          <w:color w:val="auto"/>
          <w:szCs w:val="28"/>
        </w:rPr>
        <w:t>11</w:t>
      </w:r>
      <w:r w:rsidR="00130CA4"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30"/>
      <w:r w:rsidR="00130CA4"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B96C74" w:rsidRPr="00B96C74" w:rsidRDefault="00B96C74" w:rsidP="00B96C74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r w:rsidRPr="00B96C74">
        <w:rPr>
          <w:rFonts w:ascii="Times New Roman" w:hAnsi="Times New Roman" w:cs="Times New Roman"/>
          <w:color w:val="auto"/>
        </w:rPr>
        <w:t>Course</w:t>
      </w:r>
    </w:p>
    <w:p w:rsidR="003C4B7D" w:rsidRDefault="003C4B7D" w:rsidP="003C4B7D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6F0A4573" wp14:editId="781733E0">
            <wp:extent cx="4597636" cy="72393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Default="00366026" w:rsidP="003C4B7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366026" w:rsidRDefault="003C4B7D" w:rsidP="003C4B7D">
      <w:pPr>
        <w:jc w:val="center"/>
        <w:rPr>
          <w:rFonts w:ascii="Times New Roman" w:hAnsi="Times New Roman" w:cs="Times New Roman"/>
          <w:b w:val="0"/>
          <w:color w:val="auto"/>
        </w:rPr>
      </w:pPr>
      <w:r w:rsidRPr="00976B03">
        <w:rPr>
          <w:noProof/>
          <w:lang w:val="en-GB" w:eastAsia="en-GB"/>
        </w:rPr>
        <w:drawing>
          <wp:inline distT="0" distB="0" distL="0" distR="0" wp14:anchorId="48CCC072" wp14:editId="71FFB9E4">
            <wp:extent cx="5302523" cy="863644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02523" cy="86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B7D" w:rsidRDefault="00366026" w:rsidP="00366026">
      <w:pPr>
        <w:spacing w:after="200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br w:type="page"/>
      </w:r>
    </w:p>
    <w:p w:rsidR="00B96C74" w:rsidRPr="00B96C74" w:rsidRDefault="00B96C74" w:rsidP="00B96C74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 w:rsidR="007372E7" w:rsidRPr="007372E7">
        <w:rPr>
          <w:rFonts w:ascii="Times New Roman" w:hAnsi="Times New Roman" w:cs="Times New Roman"/>
          <w:color w:val="auto"/>
        </w:rPr>
        <w:t>OnsiteCourse</w:t>
      </w:r>
      <w:proofErr w:type="spellEnd"/>
      <w:r w:rsidR="007372E7">
        <w:rPr>
          <w:rFonts w:ascii="Times New Roman" w:hAnsi="Times New Roman" w:cs="Times New Roman"/>
          <w:color w:val="auto"/>
        </w:rPr>
        <w:t xml:space="preserve"> </w:t>
      </w:r>
    </w:p>
    <w:p w:rsidR="003C4B7D" w:rsidRDefault="003C4B7D" w:rsidP="003C4B7D">
      <w:pPr>
        <w:jc w:val="center"/>
        <w:rPr>
          <w:rFonts w:ascii="Times New Roman" w:hAnsi="Times New Roman" w:cs="Times New Roman"/>
          <w:b w:val="0"/>
          <w:color w:val="auto"/>
        </w:rPr>
      </w:pPr>
      <w:r w:rsidRPr="00D71045">
        <w:rPr>
          <w:noProof/>
          <w:lang w:val="en-GB" w:eastAsia="en-GB"/>
        </w:rPr>
        <w:drawing>
          <wp:inline distT="0" distB="0" distL="0" distR="0" wp14:anchorId="23FDECBD" wp14:editId="5F6FE008">
            <wp:extent cx="5943600" cy="2625090"/>
            <wp:effectExtent l="0" t="0" r="0" b="381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3C4B7D" w:rsidRDefault="00366026" w:rsidP="003C4B7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130CA4" w:rsidRDefault="00CC1835" w:rsidP="007637C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31" w:name="_Toc116843880"/>
      <w:r>
        <w:rPr>
          <w:rFonts w:ascii="Times New Roman" w:hAnsi="Times New Roman" w:cs="Times New Roman"/>
          <w:color w:val="auto"/>
          <w:szCs w:val="28"/>
        </w:rPr>
        <w:t>11</w:t>
      </w:r>
      <w:r w:rsidR="00130CA4"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31"/>
    </w:p>
    <w:p w:rsidR="007372E7" w:rsidRPr="007372E7" w:rsidRDefault="007372E7" w:rsidP="007372E7">
      <w:pPr>
        <w:jc w:val="center"/>
        <w:rPr>
          <w:rFonts w:ascii="Times New Roman" w:hAnsi="Times New Roman" w:cs="Times New Roman"/>
          <w:b w:val="0"/>
          <w:color w:val="auto"/>
        </w:rPr>
      </w:pPr>
      <w:r w:rsidRPr="003C5A71">
        <w:rPr>
          <w:rFonts w:ascii="Times New Roman" w:hAnsi="Times New Roman" w:cs="Times New Roman"/>
          <w:noProof/>
          <w:szCs w:val="28"/>
          <w:lang w:val="en-GB" w:eastAsia="en-GB"/>
        </w:rPr>
        <w:drawing>
          <wp:inline distT="0" distB="0" distL="0" distR="0" wp14:anchorId="50E2F1E2" wp14:editId="2D663B47">
            <wp:extent cx="5943600" cy="2510790"/>
            <wp:effectExtent l="0" t="0" r="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8D" w:rsidRDefault="0077238D" w:rsidP="00E15478">
      <w:pPr>
        <w:pStyle w:val="Heading1"/>
        <w:rPr>
          <w:rFonts w:ascii="Times New Roman" w:hAnsi="Times New Roman" w:cs="Times New Roman"/>
          <w:color w:val="auto"/>
          <w:sz w:val="28"/>
          <w:szCs w:val="28"/>
        </w:rPr>
      </w:pPr>
      <w:bookmarkStart w:id="132" w:name="_Toc116843881"/>
      <w:r w:rsidRPr="0077238D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III.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3: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phân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công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giảng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dạy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(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CourseIntructor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>)</w:t>
      </w:r>
      <w:bookmarkEnd w:id="132"/>
    </w:p>
    <w:p w:rsidR="00F50C71" w:rsidRDefault="00F50C71" w:rsidP="00F50C71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33" w:name="_Toc116843882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class</w:t>
      </w:r>
      <w:bookmarkEnd w:id="133"/>
    </w:p>
    <w:p w:rsidR="00DD41C9" w:rsidRDefault="00DD41C9" w:rsidP="00DD41C9">
      <w:pPr>
        <w:jc w:val="center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noProof/>
          <w:sz w:val="26"/>
          <w:szCs w:val="26"/>
          <w:lang w:val="en-GB" w:eastAsia="en-GB"/>
        </w:rPr>
        <w:drawing>
          <wp:inline distT="0" distB="0" distL="0" distR="0" wp14:anchorId="56A2C76D" wp14:editId="3DC98D78">
            <wp:extent cx="5943600" cy="42481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DD41C9" w:rsidRDefault="00366026" w:rsidP="00DD41C9">
      <w:pPr>
        <w:jc w:val="center"/>
        <w:rPr>
          <w:rFonts w:ascii="Times New Roman" w:hAnsi="Times New Roman" w:cs="Times New Roman"/>
          <w:b w:val="0"/>
        </w:rPr>
      </w:pPr>
    </w:p>
    <w:p w:rsidR="00F50C71" w:rsidRPr="00130CA4" w:rsidRDefault="00F50C71" w:rsidP="00F50C71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34" w:name="_Toc116843883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2.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134"/>
      <w:proofErr w:type="spellEnd"/>
    </w:p>
    <w:p w:rsidR="00F50C71" w:rsidRDefault="00F50C71" w:rsidP="00F50C7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35" w:name="_Toc116843884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2.1.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35"/>
      <w:proofErr w:type="spellEnd"/>
    </w:p>
    <w:p w:rsidR="00366026" w:rsidRPr="00366026" w:rsidRDefault="00366026" w:rsidP="00366026"/>
    <w:p w:rsidR="00DD41C9" w:rsidRPr="00DD41C9" w:rsidRDefault="00CA3BAC" w:rsidP="00DD41C9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81BE9EC" wp14:editId="71E9DF7E">
            <wp:extent cx="5943600" cy="165671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71" w:rsidRPr="00130CA4" w:rsidRDefault="00F50C71" w:rsidP="00F50C7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36" w:name="_Toc116843885"/>
      <w:r w:rsidRPr="00130CA4">
        <w:rPr>
          <w:rFonts w:ascii="Times New Roman" w:hAnsi="Times New Roman" w:cs="Times New Roman"/>
          <w:color w:val="auto"/>
          <w:sz w:val="28"/>
          <w:szCs w:val="28"/>
        </w:rPr>
        <w:lastRenderedPageBreak/>
        <w:t>2.2. Code 3 class:</w:t>
      </w:r>
      <w:bookmarkEnd w:id="136"/>
    </w:p>
    <w:p w:rsidR="00F50C71" w:rsidRDefault="00F50C71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37" w:name="_Toc116843886"/>
      <w:r w:rsidRPr="00130CA4">
        <w:rPr>
          <w:rFonts w:ascii="Times New Roman" w:hAnsi="Times New Roman" w:cs="Times New Roman"/>
          <w:color w:val="auto"/>
          <w:szCs w:val="28"/>
        </w:rPr>
        <w:t>2.2.1. DAL</w:t>
      </w:r>
      <w:bookmarkEnd w:id="137"/>
    </w:p>
    <w:p w:rsidR="00CA3BAC" w:rsidRDefault="00CA3BAC" w:rsidP="00CA3BAC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0" distR="0" wp14:anchorId="5AA39EB9" wp14:editId="520CFFDD">
            <wp:extent cx="5943600" cy="16871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CA3BAC" w:rsidRDefault="00366026" w:rsidP="00CA3BAC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F50C71" w:rsidRDefault="00F50C71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38" w:name="_Toc116843887"/>
      <w:r w:rsidRPr="00130CA4">
        <w:rPr>
          <w:rFonts w:ascii="Times New Roman" w:hAnsi="Times New Roman" w:cs="Times New Roman"/>
          <w:color w:val="auto"/>
          <w:szCs w:val="28"/>
        </w:rPr>
        <w:t>2.2.2. BLL</w:t>
      </w:r>
      <w:bookmarkEnd w:id="138"/>
    </w:p>
    <w:p w:rsidR="00366026" w:rsidRPr="00CA3BAC" w:rsidRDefault="00CA3BAC" w:rsidP="00366026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0" distR="0" wp14:anchorId="1403FB4A" wp14:editId="77CC0412">
            <wp:extent cx="5943600" cy="19551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71" w:rsidRDefault="00F50C71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39" w:name="_Toc116843888"/>
      <w:r w:rsidRPr="00130CA4">
        <w:rPr>
          <w:rFonts w:ascii="Times New Roman" w:hAnsi="Times New Roman" w:cs="Times New Roman"/>
          <w:color w:val="auto"/>
          <w:szCs w:val="28"/>
        </w:rPr>
        <w:lastRenderedPageBreak/>
        <w:t>2.2.3. UI</w:t>
      </w:r>
      <w:bookmarkEnd w:id="139"/>
    </w:p>
    <w:p w:rsidR="00CA3BAC" w:rsidRDefault="00CA3BAC" w:rsidP="00CA3BAC">
      <w:pPr>
        <w:jc w:val="center"/>
        <w:rPr>
          <w:rFonts w:ascii="Times New Roman" w:hAnsi="Times New Roman" w:cs="Times New Roman"/>
          <w:b w:val="0"/>
        </w:rPr>
      </w:pPr>
      <w:r>
        <w:rPr>
          <w:noProof/>
          <w:lang w:val="en-GB" w:eastAsia="en-GB"/>
        </w:rPr>
        <w:drawing>
          <wp:inline distT="0" distB="0" distL="0" distR="0" wp14:anchorId="3670A744" wp14:editId="1ACD9E78">
            <wp:extent cx="5943600" cy="42214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CA3BAC" w:rsidRDefault="00366026" w:rsidP="00CA3BAC">
      <w:pPr>
        <w:jc w:val="center"/>
        <w:rPr>
          <w:rFonts w:ascii="Times New Roman" w:hAnsi="Times New Roman" w:cs="Times New Roman"/>
          <w:b w:val="0"/>
        </w:rPr>
      </w:pPr>
    </w:p>
    <w:p w:rsidR="00F50C71" w:rsidRPr="00130CA4" w:rsidRDefault="00CA2342" w:rsidP="00F50C71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40" w:name="_Toc116843889"/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F50C71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F50C71">
        <w:rPr>
          <w:rFonts w:ascii="Times New Roman" w:hAnsi="Times New Roman" w:cs="Times New Roman"/>
          <w:color w:val="auto"/>
          <w:sz w:val="28"/>
          <w:szCs w:val="28"/>
        </w:rPr>
        <w:t>phân</w:t>
      </w:r>
      <w:proofErr w:type="spellEnd"/>
      <w:r w:rsidR="00F50C7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>
        <w:rPr>
          <w:rFonts w:ascii="Times New Roman" w:hAnsi="Times New Roman" w:cs="Times New Roman"/>
          <w:color w:val="auto"/>
          <w:sz w:val="28"/>
          <w:szCs w:val="28"/>
        </w:rPr>
        <w:t>công</w:t>
      </w:r>
      <w:proofErr w:type="spellEnd"/>
      <w:r w:rsidR="00F50C7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>
        <w:rPr>
          <w:rFonts w:ascii="Times New Roman" w:hAnsi="Times New Roman" w:cs="Times New Roman"/>
          <w:color w:val="auto"/>
          <w:sz w:val="28"/>
          <w:szCs w:val="28"/>
        </w:rPr>
        <w:t>giảng</w:t>
      </w:r>
      <w:proofErr w:type="spellEnd"/>
      <w:r w:rsidR="00F50C7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140"/>
      <w:proofErr w:type="spellEnd"/>
    </w:p>
    <w:p w:rsidR="00F50C71" w:rsidRDefault="00CA2342" w:rsidP="00F50C7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41" w:name="_Toc116843890"/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41"/>
      <w:proofErr w:type="spellEnd"/>
    </w:p>
    <w:p w:rsidR="00CA3BAC" w:rsidRPr="00CA3BAC" w:rsidRDefault="00C64BAC" w:rsidP="00CA3BA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4179EA7E" wp14:editId="7D25BF1C">
            <wp:extent cx="5943600" cy="305498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71" w:rsidRPr="00130CA4" w:rsidRDefault="00CA2342" w:rsidP="00F50C7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42" w:name="_Toc11684389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42"/>
    </w:p>
    <w:p w:rsidR="00F50C71" w:rsidRDefault="00CA2342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43" w:name="_Toc116843892"/>
      <w:r>
        <w:rPr>
          <w:rFonts w:ascii="Times New Roman" w:hAnsi="Times New Roman" w:cs="Times New Roman"/>
          <w:color w:val="auto"/>
          <w:szCs w:val="28"/>
        </w:rPr>
        <w:t>3</w:t>
      </w:r>
      <w:r w:rsidR="00F50C71"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43"/>
    </w:p>
    <w:p w:rsidR="00C64BAC" w:rsidRPr="00C64BAC" w:rsidRDefault="00C64BAC" w:rsidP="00C64BAC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0" distR="0" wp14:anchorId="2A6F9B77" wp14:editId="16ABEE0A">
            <wp:extent cx="5943600" cy="16059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71" w:rsidRDefault="00CA2342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44" w:name="_Toc116843893"/>
      <w:r>
        <w:rPr>
          <w:rFonts w:ascii="Times New Roman" w:hAnsi="Times New Roman" w:cs="Times New Roman"/>
          <w:color w:val="auto"/>
          <w:szCs w:val="28"/>
        </w:rPr>
        <w:t>3</w:t>
      </w:r>
      <w:r w:rsidR="00F50C71"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44"/>
    </w:p>
    <w:p w:rsidR="00C64BAC" w:rsidRPr="00C64BAC" w:rsidRDefault="00C64BAC" w:rsidP="00C64BAC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0" distR="0" wp14:anchorId="25123690" wp14:editId="46C3F06E">
            <wp:extent cx="5943600" cy="141541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71" w:rsidRDefault="00CA2342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45" w:name="_Toc116843894"/>
      <w:r>
        <w:rPr>
          <w:rFonts w:ascii="Times New Roman" w:hAnsi="Times New Roman" w:cs="Times New Roman"/>
          <w:color w:val="auto"/>
          <w:szCs w:val="28"/>
        </w:rPr>
        <w:t>3</w:t>
      </w:r>
      <w:r w:rsidR="00F50C71"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45"/>
    </w:p>
    <w:p w:rsidR="00C64BAC" w:rsidRDefault="0058732D" w:rsidP="00C64BAC">
      <w:pPr>
        <w:rPr>
          <w:rFonts w:ascii="Times New Roman" w:hAnsi="Times New Roman" w:cs="Times New Roman"/>
          <w:color w:val="auto"/>
        </w:rPr>
      </w:pPr>
      <w:r w:rsidRPr="0058732D"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58732D">
        <w:rPr>
          <w:rFonts w:ascii="Times New Roman" w:hAnsi="Times New Roman" w:cs="Times New Roman"/>
          <w:color w:val="auto"/>
        </w:rPr>
        <w:t>CourseInstructorAddForm</w:t>
      </w:r>
      <w:proofErr w:type="spellEnd"/>
    </w:p>
    <w:p w:rsidR="0058732D" w:rsidRDefault="0058732D" w:rsidP="0058732D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114300" distR="114300" wp14:anchorId="2EA5007F" wp14:editId="0B10D996">
            <wp:extent cx="5941060" cy="3587750"/>
            <wp:effectExtent l="0" t="0" r="2540" b="8890"/>
            <wp:docPr id="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Default="00366026" w:rsidP="0058732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58732D" w:rsidRPr="0058732D" w:rsidRDefault="0058732D" w:rsidP="0058732D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58732D" w:rsidRDefault="0058732D" w:rsidP="00C64BAC">
      <w:pPr>
        <w:rPr>
          <w:rFonts w:ascii="Times New Roman" w:hAnsi="Times New Roman" w:cs="Times New Roman"/>
          <w:color w:val="auto"/>
        </w:rPr>
      </w:pPr>
      <w:r w:rsidRPr="0058732D"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CourseInstructorF</w:t>
      </w:r>
      <w:r w:rsidRPr="0058732D">
        <w:rPr>
          <w:rFonts w:ascii="Times New Roman" w:hAnsi="Times New Roman" w:cs="Times New Roman"/>
          <w:color w:val="auto"/>
        </w:rPr>
        <w:t>orm</w:t>
      </w:r>
      <w:proofErr w:type="spellEnd"/>
    </w:p>
    <w:p w:rsidR="0058732D" w:rsidRPr="0058732D" w:rsidRDefault="0058732D" w:rsidP="0058732D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114300" distR="114300" wp14:anchorId="45B7DEC6" wp14:editId="39EA2879">
            <wp:extent cx="5936615" cy="688975"/>
            <wp:effectExtent l="0" t="0" r="6985" b="12065"/>
            <wp:docPr id="6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8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732D" w:rsidRPr="0058732D" w:rsidRDefault="0058732D" w:rsidP="00C64BAC">
      <w:pPr>
        <w:rPr>
          <w:rFonts w:ascii="Times New Roman" w:hAnsi="Times New Roman" w:cs="Times New Roman"/>
          <w:color w:val="auto"/>
        </w:rPr>
      </w:pPr>
    </w:p>
    <w:p w:rsidR="00F50C71" w:rsidRPr="00130CA4" w:rsidRDefault="00CA2342" w:rsidP="00F50C71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46" w:name="_Toc116843895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Sửa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/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Cập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nhật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146"/>
      <w:proofErr w:type="spellEnd"/>
    </w:p>
    <w:p w:rsidR="00F50C71" w:rsidRDefault="00CA2342" w:rsidP="00F50C7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47" w:name="_Toc116843896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47"/>
      <w:proofErr w:type="spellEnd"/>
    </w:p>
    <w:p w:rsidR="0058732D" w:rsidRDefault="00324F98" w:rsidP="00324F98">
      <w:pPr>
        <w:jc w:val="center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7AF34428" wp14:editId="618AA180">
            <wp:extent cx="5943600" cy="25882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324F98" w:rsidRDefault="00366026" w:rsidP="00324F98">
      <w:pPr>
        <w:jc w:val="center"/>
        <w:rPr>
          <w:rFonts w:ascii="Times New Roman" w:hAnsi="Times New Roman" w:cs="Times New Roman"/>
          <w:b w:val="0"/>
        </w:rPr>
      </w:pPr>
    </w:p>
    <w:p w:rsidR="00F50C71" w:rsidRPr="00130CA4" w:rsidRDefault="00CA2342" w:rsidP="00F50C7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48" w:name="_Toc116843897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48"/>
    </w:p>
    <w:p w:rsidR="00F50C71" w:rsidRDefault="00CA2342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49" w:name="_Toc116843898"/>
      <w:r>
        <w:rPr>
          <w:rFonts w:ascii="Times New Roman" w:hAnsi="Times New Roman" w:cs="Times New Roman"/>
          <w:color w:val="auto"/>
          <w:szCs w:val="28"/>
        </w:rPr>
        <w:t>4</w:t>
      </w:r>
      <w:r w:rsidR="00F50C71"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49"/>
    </w:p>
    <w:p w:rsidR="00324F98" w:rsidRDefault="00324F98" w:rsidP="00324F98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0" distR="0" wp14:anchorId="322FF487" wp14:editId="74C4AF83">
            <wp:extent cx="5943600" cy="131826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324F98" w:rsidRDefault="00366026" w:rsidP="00324F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F50C71" w:rsidRDefault="00CA2342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50" w:name="_Toc116843899"/>
      <w:r>
        <w:rPr>
          <w:rFonts w:ascii="Times New Roman" w:hAnsi="Times New Roman" w:cs="Times New Roman"/>
          <w:color w:val="auto"/>
          <w:szCs w:val="28"/>
        </w:rPr>
        <w:t>4</w:t>
      </w:r>
      <w:r w:rsidR="00F50C71"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50"/>
      <w:r w:rsidR="00F50C71"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324F98" w:rsidRPr="00324F98" w:rsidRDefault="00324F98" w:rsidP="00324F98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0" distR="0" wp14:anchorId="2C7B1E8A" wp14:editId="0A4F6DFA">
            <wp:extent cx="5943600" cy="11938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71" w:rsidRDefault="00CA2342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51" w:name="_Toc116843900"/>
      <w:r>
        <w:rPr>
          <w:rFonts w:ascii="Times New Roman" w:hAnsi="Times New Roman" w:cs="Times New Roman"/>
          <w:color w:val="auto"/>
          <w:szCs w:val="28"/>
        </w:rPr>
        <w:lastRenderedPageBreak/>
        <w:t>4</w:t>
      </w:r>
      <w:r w:rsidR="00F50C71"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51"/>
    </w:p>
    <w:p w:rsidR="00324F98" w:rsidRDefault="00324F98" w:rsidP="00324F98">
      <w:pPr>
        <w:rPr>
          <w:rFonts w:ascii="Times New Roman" w:hAnsi="Times New Roman" w:cs="Times New Roman"/>
          <w:color w:val="auto"/>
        </w:rPr>
      </w:pPr>
      <w:r w:rsidRPr="00324F98"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324F98">
        <w:rPr>
          <w:rFonts w:ascii="Times New Roman" w:hAnsi="Times New Roman" w:cs="Times New Roman"/>
          <w:color w:val="auto"/>
        </w:rPr>
        <w:t>CourseInstructorEditForm</w:t>
      </w:r>
      <w:proofErr w:type="spellEnd"/>
    </w:p>
    <w:p w:rsidR="00324F98" w:rsidRDefault="00324F98" w:rsidP="00324F98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114300" distR="114300" wp14:anchorId="35E5A086" wp14:editId="454C1590">
            <wp:extent cx="5942330" cy="3959860"/>
            <wp:effectExtent l="0" t="0" r="1270" b="2540"/>
            <wp:docPr id="7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Pr="00324F98" w:rsidRDefault="00366026" w:rsidP="00324F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324F98" w:rsidRDefault="00324F98" w:rsidP="00324F98">
      <w:pPr>
        <w:rPr>
          <w:rFonts w:ascii="Times New Roman" w:hAnsi="Times New Roman" w:cs="Times New Roman"/>
          <w:color w:val="auto"/>
        </w:rPr>
      </w:pPr>
      <w:r w:rsidRPr="00324F98">
        <w:rPr>
          <w:rFonts w:ascii="Times New Roman" w:hAnsi="Times New Roman" w:cs="Times New Roman"/>
          <w:color w:val="auto"/>
        </w:rPr>
        <w:t xml:space="preserve">- </w:t>
      </w:r>
      <w:proofErr w:type="spellStart"/>
      <w:r>
        <w:rPr>
          <w:rFonts w:ascii="Times New Roman" w:hAnsi="Times New Roman" w:cs="Times New Roman"/>
          <w:color w:val="auto"/>
        </w:rPr>
        <w:t>CourseInstructor</w:t>
      </w:r>
      <w:r w:rsidRPr="00324F98">
        <w:rPr>
          <w:rFonts w:ascii="Times New Roman" w:hAnsi="Times New Roman" w:cs="Times New Roman"/>
          <w:color w:val="auto"/>
        </w:rPr>
        <w:t>Form</w:t>
      </w:r>
      <w:proofErr w:type="spellEnd"/>
    </w:p>
    <w:p w:rsidR="00324F98" w:rsidRDefault="00A54772" w:rsidP="00324F98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114300" distR="114300" wp14:anchorId="20E9E817" wp14:editId="48797F37">
            <wp:extent cx="5938520" cy="2233930"/>
            <wp:effectExtent l="0" t="0" r="5080" b="635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4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5A" w:rsidRPr="00130CA4" w:rsidRDefault="00C4535A" w:rsidP="00C4535A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52" w:name="_Toc11684390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giảng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152"/>
      <w:proofErr w:type="spellEnd"/>
    </w:p>
    <w:p w:rsidR="00C4535A" w:rsidRDefault="00C4535A" w:rsidP="00C4535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53" w:name="_Toc116843902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53"/>
      <w:proofErr w:type="spellEnd"/>
    </w:p>
    <w:p w:rsidR="00C4535A" w:rsidRDefault="00C4535A" w:rsidP="00C4535A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38ED89C7" wp14:editId="0BCB7A20">
            <wp:extent cx="5943600" cy="34791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C4535A" w:rsidRDefault="00366026" w:rsidP="00C4535A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4535A" w:rsidRPr="00130CA4" w:rsidRDefault="00C4535A" w:rsidP="00C4535A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54" w:name="_Toc116843903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54"/>
    </w:p>
    <w:p w:rsidR="00C4535A" w:rsidRDefault="00C4535A" w:rsidP="00C4535A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55" w:name="_Toc116843904"/>
      <w:r>
        <w:rPr>
          <w:rFonts w:ascii="Times New Roman" w:hAnsi="Times New Roman" w:cs="Times New Roman"/>
          <w:color w:val="auto"/>
          <w:szCs w:val="28"/>
        </w:rPr>
        <w:t>5</w:t>
      </w:r>
      <w:r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55"/>
    </w:p>
    <w:p w:rsidR="00366026" w:rsidRPr="00366026" w:rsidRDefault="00366026" w:rsidP="00366026"/>
    <w:p w:rsidR="00C4535A" w:rsidRPr="00C4535A" w:rsidRDefault="00C4535A" w:rsidP="00C4535A">
      <w:pPr>
        <w:jc w:val="center"/>
        <w:rPr>
          <w:rFonts w:ascii="Times New Roman" w:hAnsi="Times New Roman" w:cs="Times New Roman"/>
          <w:b w:val="0"/>
        </w:rPr>
      </w:pPr>
      <w:r>
        <w:rPr>
          <w:noProof/>
          <w:lang w:val="en-GB" w:eastAsia="en-GB"/>
        </w:rPr>
        <w:drawing>
          <wp:inline distT="0" distB="0" distL="0" distR="0" wp14:anchorId="64549998" wp14:editId="1C954DBD">
            <wp:extent cx="5943600" cy="16598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35A" w:rsidRDefault="00C4535A" w:rsidP="00C4535A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56" w:name="_Toc116843905"/>
      <w:r>
        <w:rPr>
          <w:rFonts w:ascii="Times New Roman" w:hAnsi="Times New Roman" w:cs="Times New Roman"/>
          <w:color w:val="auto"/>
          <w:szCs w:val="28"/>
        </w:rPr>
        <w:lastRenderedPageBreak/>
        <w:t>5</w:t>
      </w:r>
      <w:r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56"/>
      <w:r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C4535A" w:rsidRDefault="00C4535A" w:rsidP="00C4535A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0" distR="0" wp14:anchorId="4BE301F8" wp14:editId="5ECF528C">
            <wp:extent cx="5943600" cy="32880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C4535A" w:rsidRDefault="00366026" w:rsidP="00C4535A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4535A" w:rsidRDefault="00C4535A" w:rsidP="00C4535A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57" w:name="_Toc116843906"/>
      <w:r>
        <w:rPr>
          <w:rFonts w:ascii="Times New Roman" w:hAnsi="Times New Roman" w:cs="Times New Roman"/>
          <w:color w:val="auto"/>
          <w:szCs w:val="28"/>
        </w:rPr>
        <w:t>5</w:t>
      </w:r>
      <w:r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57"/>
    </w:p>
    <w:p w:rsidR="00366026" w:rsidRPr="00366026" w:rsidRDefault="00366026" w:rsidP="00366026"/>
    <w:p w:rsidR="00C4535A" w:rsidRPr="00C4535A" w:rsidRDefault="00C4535A" w:rsidP="00C4535A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114300" distR="114300" wp14:anchorId="53B5B156" wp14:editId="7C6113F8">
            <wp:extent cx="5941060" cy="2079625"/>
            <wp:effectExtent l="0" t="0" r="2540" b="8255"/>
            <wp:docPr id="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535A" w:rsidRPr="00324F98" w:rsidRDefault="00C4535A" w:rsidP="00C4535A">
      <w:pPr>
        <w:rPr>
          <w:rFonts w:ascii="Times New Roman" w:hAnsi="Times New Roman" w:cs="Times New Roman"/>
          <w:b w:val="0"/>
          <w:color w:val="auto"/>
        </w:rPr>
      </w:pPr>
    </w:p>
    <w:p w:rsidR="00F50C71" w:rsidRPr="00130CA4" w:rsidRDefault="00C4535A" w:rsidP="00F50C71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58" w:name="_Toc116843907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record </w:t>
      </w:r>
      <w:proofErr w:type="spellStart"/>
      <w:r w:rsidR="00CA2342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CA2342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CA2342">
        <w:rPr>
          <w:rFonts w:ascii="Times New Roman" w:hAnsi="Times New Roman" w:cs="Times New Roman"/>
          <w:color w:val="auto"/>
          <w:sz w:val="28"/>
          <w:szCs w:val="28"/>
        </w:rPr>
        <w:t>phân</w:t>
      </w:r>
      <w:proofErr w:type="spellEnd"/>
      <w:r w:rsidR="00CA234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A2342">
        <w:rPr>
          <w:rFonts w:ascii="Times New Roman" w:hAnsi="Times New Roman" w:cs="Times New Roman"/>
          <w:color w:val="auto"/>
          <w:sz w:val="28"/>
          <w:szCs w:val="28"/>
        </w:rPr>
        <w:t>công</w:t>
      </w:r>
      <w:proofErr w:type="spellEnd"/>
      <w:r w:rsidR="00CA234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A2342">
        <w:rPr>
          <w:rFonts w:ascii="Times New Roman" w:hAnsi="Times New Roman" w:cs="Times New Roman"/>
          <w:color w:val="auto"/>
          <w:sz w:val="28"/>
          <w:szCs w:val="28"/>
        </w:rPr>
        <w:t>giảng</w:t>
      </w:r>
      <w:proofErr w:type="spellEnd"/>
      <w:r w:rsidR="00CA234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CA2342">
        <w:rPr>
          <w:rFonts w:ascii="Times New Roman" w:hAnsi="Times New Roman" w:cs="Times New Roman"/>
          <w:color w:val="auto"/>
          <w:sz w:val="28"/>
          <w:szCs w:val="28"/>
        </w:rPr>
        <w:t>dạy</w:t>
      </w:r>
      <w:bookmarkEnd w:id="158"/>
      <w:proofErr w:type="spellEnd"/>
    </w:p>
    <w:p w:rsidR="00F50C71" w:rsidRDefault="00C4535A" w:rsidP="00F50C7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59" w:name="_Toc116843908"/>
      <w:r>
        <w:rPr>
          <w:rFonts w:ascii="Times New Roman" w:hAnsi="Times New Roman" w:cs="Times New Roman"/>
          <w:color w:val="auto"/>
          <w:sz w:val="28"/>
          <w:szCs w:val="28"/>
        </w:rPr>
        <w:t>6</w:t>
      </w:r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59"/>
      <w:proofErr w:type="spellEnd"/>
    </w:p>
    <w:p w:rsidR="00A54772" w:rsidRDefault="00A54772" w:rsidP="00A54772">
      <w:pPr>
        <w:jc w:val="center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noProof/>
          <w:lang w:val="en-GB" w:eastAsia="en-GB"/>
        </w:rPr>
        <w:drawing>
          <wp:inline distT="0" distB="0" distL="0" distR="0" wp14:anchorId="1E1277E1" wp14:editId="458DBA25">
            <wp:extent cx="5943600" cy="28346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A54772" w:rsidRDefault="00366026" w:rsidP="00A54772">
      <w:pPr>
        <w:jc w:val="center"/>
        <w:rPr>
          <w:rFonts w:ascii="Times New Roman" w:hAnsi="Times New Roman" w:cs="Times New Roman"/>
          <w:color w:val="auto"/>
        </w:rPr>
      </w:pPr>
    </w:p>
    <w:p w:rsidR="00F50C71" w:rsidRPr="00130CA4" w:rsidRDefault="00C4535A" w:rsidP="00F50C7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60" w:name="_Toc116843909"/>
      <w:r>
        <w:rPr>
          <w:rFonts w:ascii="Times New Roman" w:hAnsi="Times New Roman" w:cs="Times New Roman"/>
          <w:color w:val="auto"/>
          <w:sz w:val="28"/>
          <w:szCs w:val="28"/>
        </w:rPr>
        <w:t>6</w:t>
      </w:r>
      <w:r w:rsidR="00F50C71"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60"/>
    </w:p>
    <w:p w:rsidR="00F50C71" w:rsidRDefault="00C4535A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61" w:name="_Toc116843910"/>
      <w:r>
        <w:rPr>
          <w:rFonts w:ascii="Times New Roman" w:hAnsi="Times New Roman" w:cs="Times New Roman"/>
          <w:color w:val="auto"/>
          <w:szCs w:val="28"/>
        </w:rPr>
        <w:t>6</w:t>
      </w:r>
      <w:r w:rsidR="00F50C71"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61"/>
    </w:p>
    <w:p w:rsidR="00A54772" w:rsidRDefault="00A54772" w:rsidP="00A54772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0" distR="0" wp14:anchorId="5C6CC89C" wp14:editId="5458EAC1">
            <wp:extent cx="5943600" cy="16224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026" w:rsidRPr="00A54772" w:rsidRDefault="00366026" w:rsidP="00A54772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F50C71" w:rsidRDefault="00C4535A" w:rsidP="00F50C7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62" w:name="_Toc116843911"/>
      <w:r>
        <w:rPr>
          <w:rFonts w:ascii="Times New Roman" w:hAnsi="Times New Roman" w:cs="Times New Roman"/>
          <w:color w:val="auto"/>
          <w:szCs w:val="28"/>
        </w:rPr>
        <w:t>6</w:t>
      </w:r>
      <w:r w:rsidR="00F50C71"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62"/>
      <w:r w:rsidR="00F50C71"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A54772" w:rsidRPr="00A54772" w:rsidRDefault="00A54772" w:rsidP="00A54772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0" distR="0" wp14:anchorId="2DA3768A" wp14:editId="73075B1B">
            <wp:extent cx="5943600" cy="80264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C71" w:rsidRDefault="00C4535A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63" w:name="_Toc116843912"/>
      <w:r>
        <w:rPr>
          <w:rFonts w:ascii="Times New Roman" w:hAnsi="Times New Roman" w:cs="Times New Roman"/>
          <w:color w:val="auto"/>
          <w:szCs w:val="28"/>
        </w:rPr>
        <w:lastRenderedPageBreak/>
        <w:t>6.</w:t>
      </w:r>
      <w:r w:rsidR="00F50C71" w:rsidRPr="00130CA4">
        <w:rPr>
          <w:rFonts w:ascii="Times New Roman" w:hAnsi="Times New Roman" w:cs="Times New Roman"/>
          <w:color w:val="auto"/>
          <w:szCs w:val="28"/>
        </w:rPr>
        <w:t>2.3. UI</w:t>
      </w:r>
      <w:bookmarkEnd w:id="163"/>
    </w:p>
    <w:p w:rsidR="00366026" w:rsidRDefault="00A54772" w:rsidP="00A54772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lang w:val="en-GB" w:eastAsia="en-GB"/>
        </w:rPr>
        <w:drawing>
          <wp:inline distT="0" distB="0" distL="114300" distR="114300" wp14:anchorId="37013402" wp14:editId="44350B3D">
            <wp:extent cx="5937885" cy="4032885"/>
            <wp:effectExtent l="0" t="0" r="5715" b="5715"/>
            <wp:docPr id="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54772" w:rsidRPr="00A54772" w:rsidRDefault="00A54772" w:rsidP="00366026">
      <w:pPr>
        <w:spacing w:after="200"/>
        <w:rPr>
          <w:rFonts w:ascii="Times New Roman" w:hAnsi="Times New Roman" w:cs="Times New Roman"/>
          <w:b w:val="0"/>
          <w:color w:val="auto"/>
        </w:rPr>
      </w:pPr>
    </w:p>
    <w:p w:rsidR="0077238D" w:rsidRDefault="0077238D" w:rsidP="00E15478">
      <w:pPr>
        <w:pStyle w:val="Heading1"/>
        <w:rPr>
          <w:rFonts w:ascii="Times New Roman" w:hAnsi="Times New Roman" w:cs="Times New Roman"/>
          <w:color w:val="auto"/>
          <w:sz w:val="28"/>
          <w:szCs w:val="28"/>
        </w:rPr>
      </w:pPr>
      <w:bookmarkStart w:id="164" w:name="_Toc116843913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IV.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Chức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4: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Quản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lý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quả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77238D">
        <w:rPr>
          <w:rFonts w:ascii="Times New Roman" w:hAnsi="Times New Roman" w:cs="Times New Roman"/>
          <w:color w:val="auto"/>
          <w:sz w:val="28"/>
          <w:szCs w:val="28"/>
        </w:rPr>
        <w:t>học</w:t>
      </w:r>
      <w:proofErr w:type="spellEnd"/>
      <w:r w:rsidRPr="0077238D">
        <w:rPr>
          <w:rFonts w:ascii="Times New Roman" w:hAnsi="Times New Roman" w:cs="Times New Roman"/>
          <w:color w:val="auto"/>
          <w:sz w:val="28"/>
          <w:szCs w:val="28"/>
        </w:rPr>
        <w:t xml:space="preserve"> (Student</w:t>
      </w:r>
      <w:r w:rsidR="006148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77238D">
        <w:rPr>
          <w:rFonts w:ascii="Times New Roman" w:hAnsi="Times New Roman" w:cs="Times New Roman"/>
          <w:color w:val="auto"/>
          <w:sz w:val="28"/>
          <w:szCs w:val="28"/>
        </w:rPr>
        <w:t>Grade)</w:t>
      </w:r>
      <w:bookmarkEnd w:id="164"/>
    </w:p>
    <w:p w:rsidR="00CA2342" w:rsidRDefault="00CA2342" w:rsidP="00CA2342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65" w:name="_Toc116843914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class</w:t>
      </w:r>
      <w:bookmarkEnd w:id="165"/>
    </w:p>
    <w:p w:rsidR="00AB0C1E" w:rsidRDefault="009457BC" w:rsidP="00AB0C1E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 w:val="32"/>
          <w:szCs w:val="32"/>
          <w:bdr w:val="none" w:sz="0" w:space="0" w:color="auto" w:frame="1"/>
          <w:lang w:val="en-GB" w:eastAsia="en-GB"/>
        </w:rPr>
        <w:drawing>
          <wp:inline distT="0" distB="0" distL="0" distR="0">
            <wp:extent cx="5734050" cy="3048000"/>
            <wp:effectExtent l="0" t="0" r="0" b="0"/>
            <wp:docPr id="169" name="Picture 169" descr="https://lh5.googleusercontent.com/q94x66VB1argL9husPHHBe7EogHbhmpR9oo7LYDRwdgwcS3kGwrp22rbq1bHuLjJXntmJxbYghaJyD2LL2XhDz8qMetB-Ad6miqE8e2-kNi7axA5TtsXqcJECEcZU9XYcMrpU7gSf34WXFiTY7VXD2kBLaEORENzLKLAiV3HF34Yw1NCS4aqZLKt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q94x66VB1argL9husPHHBe7EogHbhmpR9oo7LYDRwdgwcS3kGwrp22rbq1bHuLjJXntmJxbYghaJyD2LL2XhDz8qMetB-Ad6miqE8e2-kNi7axA5TtsXqcJECEcZU9XYcMrpU7gSf34WXFiTY7VXD2kBLaEORENzLKLAiV3HF34Yw1NCS4aqZLKtIA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Pr="00AB0C1E" w:rsidRDefault="00366026" w:rsidP="00AB0C1E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Pr="00130CA4" w:rsidRDefault="00CA2342" w:rsidP="00CA2342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66" w:name="_Toc116843915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2.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Hiển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thị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danh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sách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quả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học</w:t>
      </w:r>
      <w:bookmarkEnd w:id="166"/>
      <w:proofErr w:type="spellEnd"/>
    </w:p>
    <w:p w:rsidR="00CA2342" w:rsidRDefault="00CA2342" w:rsidP="00CA2342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67" w:name="_Toc116843916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2.1.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67"/>
      <w:proofErr w:type="spellEnd"/>
    </w:p>
    <w:p w:rsidR="00366026" w:rsidRPr="00366026" w:rsidRDefault="00366026" w:rsidP="00366026"/>
    <w:p w:rsidR="00AB0C1E" w:rsidRPr="00AB0C1E" w:rsidRDefault="009457BC" w:rsidP="00AB0C1E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Cs w:val="28"/>
          <w:bdr w:val="none" w:sz="0" w:space="0" w:color="auto" w:frame="1"/>
          <w:lang w:val="en-GB" w:eastAsia="en-GB"/>
        </w:rPr>
        <w:drawing>
          <wp:inline distT="0" distB="0" distL="0" distR="0">
            <wp:extent cx="5734050" cy="1797050"/>
            <wp:effectExtent l="0" t="0" r="0" b="0"/>
            <wp:docPr id="170" name="Picture 170" descr="https://lh4.googleusercontent.com/tPwC_zSCtQCKwhnkGwUkLEjrX52GM3pVOHX9x8FUjKyuP0_Rli0OB6vXHnvJYvFrJgllVZ8KLsJ_pibh1ScaluUmTBpEqNi4vHS2phtq7JcAyeV160H_HBDfz2VS2N6tbba0hkjrsrsl1929OXPgeJyJ64kuXMBzUIhFx38-1YnLOLwKEYtL8Ehl-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4.googleusercontent.com/tPwC_zSCtQCKwhnkGwUkLEjrX52GM3pVOHX9x8FUjKyuP0_Rli0OB6vXHnvJYvFrJgllVZ8KLsJ_pibh1ScaluUmTBpEqNi4vHS2phtq7JcAyeV160H_HBDfz2VS2N6tbba0hkjrsrsl1929OXPgeJyJ64kuXMBzUIhFx38-1YnLOLwKEYtL8Ehl-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42" w:rsidRPr="00130CA4" w:rsidRDefault="00CA2342" w:rsidP="00CA2342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68" w:name="_Toc116843917"/>
      <w:r w:rsidRPr="00130CA4">
        <w:rPr>
          <w:rFonts w:ascii="Times New Roman" w:hAnsi="Times New Roman" w:cs="Times New Roman"/>
          <w:color w:val="auto"/>
          <w:sz w:val="28"/>
          <w:szCs w:val="28"/>
        </w:rPr>
        <w:t>2.2. Code 3 class:</w:t>
      </w:r>
      <w:bookmarkEnd w:id="168"/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69" w:name="_Toc116843918"/>
      <w:r w:rsidRPr="00130CA4">
        <w:rPr>
          <w:rFonts w:ascii="Times New Roman" w:hAnsi="Times New Roman" w:cs="Times New Roman"/>
          <w:color w:val="auto"/>
          <w:szCs w:val="28"/>
        </w:rPr>
        <w:t>2.2.1. DAL</w:t>
      </w:r>
      <w:bookmarkEnd w:id="169"/>
    </w:p>
    <w:p w:rsidR="002F1217" w:rsidRDefault="002F1217" w:rsidP="002F1217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3270250"/>
            <wp:effectExtent l="0" t="0" r="0" b="6350"/>
            <wp:docPr id="124" name="Picture 124" descr="https://lh3.googleusercontent.com/shT863uJRCq5p6UweVFY9krcMm19etXt00BtQ3h_wJ168H3mApDctbWALSJ5IBzQDraJRIv-cyDEjs2VI9dHSBYogCeY-2yV63iOTAQGSz8fjp5UyFuNqNmRjEKBaF1gzN4gwIECjrPiqjR610928CJr-v4qiSVcHpW5xovezMZ3tJjxaDmzHAB6m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shT863uJRCq5p6UweVFY9krcMm19etXt00BtQ3h_wJ168H3mApDctbWALSJ5IBzQDraJRIv-cyDEjs2VI9dHSBYogCeY-2yV63iOTAQGSz8fjp5UyFuNqNmRjEKBaF1gzN4gwIECjrPiqjR610928CJr-v4qiSVcHpW5xovezMZ3tJjxaDmzHAB6mw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Pr="002F1217" w:rsidRDefault="00366026" w:rsidP="002F1217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70" w:name="_Toc116843919"/>
      <w:r w:rsidRPr="00130CA4">
        <w:rPr>
          <w:rFonts w:ascii="Times New Roman" w:hAnsi="Times New Roman" w:cs="Times New Roman"/>
          <w:color w:val="auto"/>
          <w:szCs w:val="28"/>
        </w:rPr>
        <w:lastRenderedPageBreak/>
        <w:t>2.2.2. BLL</w:t>
      </w:r>
      <w:bookmarkEnd w:id="170"/>
    </w:p>
    <w:p w:rsidR="002F1217" w:rsidRDefault="002F1217" w:rsidP="002F1217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2279650"/>
            <wp:effectExtent l="0" t="0" r="0" b="6350"/>
            <wp:docPr id="125" name="Picture 125" descr="https://lh3.googleusercontent.com/EB-_A3iWLNwcLFigJ559Uje4ecbO6ju7kWDsAbzHH9qzE58GFnJXHW8zQiCBqfqOEnaNMBycKhJRr28POubZqyY-r0U46uuqQqm5KX6s7XRK9D-DajWo_NDdLHxG4MQHkGgYNSuRmqB3wglsvfdC9Oqj6bGQDc6HXsB72Ew3ZSG_W1ky8ykWnWBh_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EB-_A3iWLNwcLFigJ559Uje4ecbO6ju7kWDsAbzHH9qzE58GFnJXHW8zQiCBqfqOEnaNMBycKhJRr28POubZqyY-r0U46uuqQqm5KX6s7XRK9D-DajWo_NDdLHxG4MQHkGgYNSuRmqB3wglsvfdC9Oqj6bGQDc6HXsB72Ew3ZSG_W1ky8ykWnWBh_Q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Pr="002F1217" w:rsidRDefault="00D620A1" w:rsidP="002F1217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71" w:name="_Toc116843920"/>
      <w:r w:rsidRPr="00130CA4">
        <w:rPr>
          <w:rFonts w:ascii="Times New Roman" w:hAnsi="Times New Roman" w:cs="Times New Roman"/>
          <w:color w:val="auto"/>
          <w:szCs w:val="28"/>
        </w:rPr>
        <w:t>2.2.3. UI</w:t>
      </w:r>
      <w:bookmarkEnd w:id="171"/>
    </w:p>
    <w:p w:rsidR="002F1217" w:rsidRDefault="002F1217" w:rsidP="002F1217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3924300"/>
            <wp:effectExtent l="0" t="0" r="0" b="0"/>
            <wp:docPr id="126" name="Picture 126" descr="https://lh6.googleusercontent.com/B24m_KQjQuhVIh9OfrZrUbwDLoLSx3swubs05fIpd4gGCVvitcD8gq9GHEUCWSHXaRibkhWmqTIWE3RxtAmqc1O0HTBni7MfmBcHR_iFtO_I2MAOSlLUBktNwi4juU6oGaAeF26WyOx4h-mMCL_m-WoivISEZr85rpaV6Q75jCbkO8br9N-DQ5oTV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B24m_KQjQuhVIh9OfrZrUbwDLoLSx3swubs05fIpd4gGCVvitcD8gq9GHEUCWSHXaRibkhWmqTIWE3RxtAmqc1O0HTBni7MfmBcHR_iFtO_I2MAOSlLUBktNwi4juU6oGaAeF26WyOx4h-mMCL_m-WoivISEZr85rpaV6Q75jCbkO8br9N-DQ5oTVQ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Pr="002F1217" w:rsidRDefault="00D620A1" w:rsidP="00D620A1">
      <w:pPr>
        <w:spacing w:after="200"/>
        <w:rPr>
          <w:rFonts w:ascii="Times New Roman" w:hAnsi="Times New Roman" w:cs="Times New Roman"/>
          <w:b w:val="0"/>
          <w:color w:val="auto"/>
        </w:rPr>
      </w:pPr>
      <w:r>
        <w:rPr>
          <w:rFonts w:ascii="Times New Roman" w:hAnsi="Times New Roman" w:cs="Times New Roman"/>
          <w:b w:val="0"/>
          <w:color w:val="auto"/>
        </w:rPr>
        <w:br w:type="page"/>
      </w:r>
    </w:p>
    <w:p w:rsidR="00CA2342" w:rsidRPr="00130CA4" w:rsidRDefault="00CA2342" w:rsidP="00CA2342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72" w:name="_Toc116843921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3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Thêm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quả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học</w:t>
      </w:r>
      <w:bookmarkEnd w:id="172"/>
      <w:proofErr w:type="spellEnd"/>
    </w:p>
    <w:p w:rsidR="00CA2342" w:rsidRDefault="00CA2342" w:rsidP="00CA2342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73" w:name="_Toc116843922"/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73"/>
      <w:proofErr w:type="spellEnd"/>
    </w:p>
    <w:p w:rsidR="00366026" w:rsidRPr="00366026" w:rsidRDefault="00366026" w:rsidP="00366026"/>
    <w:p w:rsidR="002F1217" w:rsidRDefault="009457BC" w:rsidP="002F1217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Cs w:val="28"/>
          <w:bdr w:val="none" w:sz="0" w:space="0" w:color="auto" w:frame="1"/>
          <w:lang w:val="en-GB" w:eastAsia="en-GB"/>
        </w:rPr>
        <w:drawing>
          <wp:inline distT="0" distB="0" distL="0" distR="0">
            <wp:extent cx="5734050" cy="2197100"/>
            <wp:effectExtent l="0" t="0" r="0" b="0"/>
            <wp:docPr id="171" name="Picture 171" descr="https://lh4.googleusercontent.com/Tz4Tv2M3Acq641VDMe-mNPOcWGin4_N8l2nYJkXvnbrFka8VD3tBRJfHsKxJQgGzos2_qpTLyEcISjsBO0n9TcK6FMQ5VMMLf0NPETXPk6Grr_zNKU59aB9rSONFrRyUTsJn0iqsRy1tE07H-i0TTE3kXlXtXIxxFMqVzG7b4ZExKDec4mmMSic9P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Tz4Tv2M3Acq641VDMe-mNPOcWGin4_N8l2nYJkXvnbrFka8VD3tBRJfHsKxJQgGzos2_qpTLyEcISjsBO0n9TcK6FMQ5VMMLf0NPETXPk6Grr_zNKU59aB9rSONFrRyUTsJn0iqsRy1tE07H-i0TTE3kXlXtXIxxFMqVzG7b4ZExKDec4mmMSic9PA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Pr="002F1217" w:rsidRDefault="00D620A1" w:rsidP="002F1217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Pr="00130CA4" w:rsidRDefault="00CA2342" w:rsidP="00CA2342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74" w:name="_Toc116843923"/>
      <w:r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74"/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75" w:name="_Toc116843924"/>
      <w:r>
        <w:rPr>
          <w:rFonts w:ascii="Times New Roman" w:hAnsi="Times New Roman" w:cs="Times New Roman"/>
          <w:color w:val="auto"/>
          <w:szCs w:val="28"/>
        </w:rPr>
        <w:t>3</w:t>
      </w:r>
      <w:r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75"/>
    </w:p>
    <w:p w:rsidR="00B2571F" w:rsidRDefault="00B2571F" w:rsidP="00B2571F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2032000"/>
            <wp:effectExtent l="0" t="0" r="0" b="6350"/>
            <wp:docPr id="128" name="Picture 128" descr="https://lh4.googleusercontent.com/S5vbVDLkPW3G4-mqa8hePxHEgGo9W_im0L5MW0TefWFge1gub8IcgSfqbLe96mx6Xj0_7R24oLRJxMkxeliEK-4WQpbfW7MCcIUu78wMB9l3irxBGdYyH93IpIv43q_3kCuxgZOfN_NZmIDJbwJCo1QjY1fzYuJVN0egw5BW8ctk2Lmcs3sSJHYqZ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4.googleusercontent.com/S5vbVDLkPW3G4-mqa8hePxHEgGo9W_im0L5MW0TefWFge1gub8IcgSfqbLe96mx6Xj0_7R24oLRJxMkxeliEK-4WQpbfW7MCcIUu78wMB9l3irxBGdYyH93IpIv43q_3kCuxgZOfN_NZmIDJbwJCo1QjY1fzYuJVN0egw5BW8ctk2Lmcs3sSJHYqZA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Pr="00B2571F" w:rsidRDefault="00366026" w:rsidP="00B2571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76" w:name="_Toc116843925"/>
      <w:r>
        <w:rPr>
          <w:rFonts w:ascii="Times New Roman" w:hAnsi="Times New Roman" w:cs="Times New Roman"/>
          <w:color w:val="auto"/>
          <w:szCs w:val="28"/>
        </w:rPr>
        <w:lastRenderedPageBreak/>
        <w:t>3</w:t>
      </w:r>
      <w:r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76"/>
    </w:p>
    <w:p w:rsidR="00366026" w:rsidRDefault="00B2571F" w:rsidP="00D620A1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3511550"/>
            <wp:effectExtent l="0" t="0" r="0" b="0"/>
            <wp:docPr id="129" name="Picture 129" descr="https://lh3.googleusercontent.com/hGpDweBVAb3o14asDovKzqk7BTk2lybAUwExYjNkJpqr2iFmp7YAw8MIPfOR1I5QVjl9gdo8ElQGohjvJxuEFviiakMszwnWoShRUA-Gmh5_ltw9i_2G_mbmaUTTUlJE_es9_Qg1EmfQE2MGMr8DONQo8DrW3hvtfiTKM4Fm0kGSkdEWZXwQUCVO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lh3.googleusercontent.com/hGpDweBVAb3o14asDovKzqk7BTk2lybAUwExYjNkJpqr2iFmp7YAw8MIPfOR1I5QVjl9gdo8ElQGohjvJxuEFviiakMszwnWoShRUA-Gmh5_ltw9i_2G_mbmaUTTUlJE_es9_Qg1EmfQE2MGMr8DONQo8DrW3hvtfiTKM4Fm0kGSkdEWZXwQUCVOzQ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Pr="00B2571F" w:rsidRDefault="00D620A1" w:rsidP="00D620A1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77" w:name="_Toc116843926"/>
      <w:r>
        <w:rPr>
          <w:rFonts w:ascii="Times New Roman" w:hAnsi="Times New Roman" w:cs="Times New Roman"/>
          <w:color w:val="auto"/>
          <w:szCs w:val="28"/>
        </w:rPr>
        <w:t>3</w:t>
      </w:r>
      <w:r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77"/>
    </w:p>
    <w:p w:rsidR="00B2571F" w:rsidRDefault="00B2571F" w:rsidP="00B2571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B2571F">
        <w:rPr>
          <w:rFonts w:ascii="Times New Roman" w:hAnsi="Times New Roman" w:cs="Times New Roman"/>
          <w:color w:val="auto"/>
        </w:rPr>
        <w:t>StudentGradeForm</w:t>
      </w:r>
      <w:proofErr w:type="spellEnd"/>
    </w:p>
    <w:p w:rsidR="00B2571F" w:rsidRDefault="00B2571F" w:rsidP="00B2571F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2216150"/>
            <wp:effectExtent l="0" t="0" r="0" b="0"/>
            <wp:docPr id="130" name="Picture 130" descr="https://lh5.googleusercontent.com/Tf6c9TCNPeuwnJzsAbRAdxW1emdlgxWZrXsPcbkMF07_yE2PPsRdZqetQb7MZdYTa4OeDxnUocJwxgykVhF6bFlEv9NGv6elqIQN-C7hR7ViQaT3My48a9nFXZ5RxHjm3234Jey83or0XAeXiiUpKD4-y354NtPll7H1a_4uKFm6GIpOuDNcGeM3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5.googleusercontent.com/Tf6c9TCNPeuwnJzsAbRAdxW1emdlgxWZrXsPcbkMF07_yE2PPsRdZqetQb7MZdYTa4OeDxnUocJwxgykVhF6bFlEv9NGv6elqIQN-C7hR7ViQaT3My48a9nFXZ5RxHjm3234Jey83or0XAeXiiUpKD4-y354NtPll7H1a_4uKFm6GIpOuDNcGeM3tg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Default="00366026" w:rsidP="00B2571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B2571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B2571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B2571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B2571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B2571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Pr="00B2571F" w:rsidRDefault="00D620A1" w:rsidP="00B2571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B2571F" w:rsidRDefault="00B2571F" w:rsidP="00B2571F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 w:rsidRPr="00B2571F">
        <w:rPr>
          <w:rFonts w:ascii="Times New Roman" w:hAnsi="Times New Roman" w:cs="Times New Roman"/>
          <w:color w:val="auto"/>
        </w:rPr>
        <w:t>StudentGradeAddForm</w:t>
      </w:r>
      <w:proofErr w:type="spellEnd"/>
    </w:p>
    <w:p w:rsidR="00B2571F" w:rsidRDefault="00700898" w:rsidP="00B2571F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2540000"/>
            <wp:effectExtent l="0" t="0" r="0" b="0"/>
            <wp:docPr id="131" name="Picture 131" descr="https://lh3.googleusercontent.com/yzdq7YQv_tC__4EODd7EeT5NyCwgQ4MKfKKE86jw97DO3AIlJwtcmvyl13HChw1Ko5RG4LUHEY1XECNXGjOR_WOQkH50dynL4l-kSh6LBvDQkIyXpWZNy4ciVbc0L21oxrgVU6yrcc9WtytcHkyUtXhl-gWYDYtKZS6uYBFino_xm67ol43kezTe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3.googleusercontent.com/yzdq7YQv_tC__4EODd7EeT5NyCwgQ4MKfKKE86jw97DO3AIlJwtcmvyl13HChw1Ko5RG4LUHEY1XECNXGjOR_WOQkH50dynL4l-kSh6LBvDQkIyXpWZNy4ciVbc0L21oxrgVU6yrcc9WtytcHkyUtXhl-gWYDYtKZS6uYBFino_xm67ol43kezTerQ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Pr="00B2571F" w:rsidRDefault="00D620A1" w:rsidP="00B2571F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Pr="00130CA4" w:rsidRDefault="00CA2342" w:rsidP="00CA2342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78" w:name="_Toc116843927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Sửa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/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Cập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nhật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quả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học</w:t>
      </w:r>
      <w:bookmarkEnd w:id="178"/>
      <w:proofErr w:type="spellEnd"/>
    </w:p>
    <w:p w:rsidR="00CA2342" w:rsidRDefault="00CA2342" w:rsidP="00CA2342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79" w:name="_Toc116843928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79"/>
      <w:proofErr w:type="spellEnd"/>
    </w:p>
    <w:p w:rsidR="00700898" w:rsidRDefault="006C5BFF" w:rsidP="00700898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Cs w:val="28"/>
          <w:bdr w:val="none" w:sz="0" w:space="0" w:color="auto" w:frame="1"/>
          <w:lang w:val="en-GB" w:eastAsia="en-GB"/>
        </w:rPr>
        <w:drawing>
          <wp:inline distT="0" distB="0" distL="0" distR="0">
            <wp:extent cx="5734050" cy="2482850"/>
            <wp:effectExtent l="0" t="0" r="0" b="0"/>
            <wp:docPr id="172" name="Picture 172" descr="https://lh3.googleusercontent.com/5OtEESZiL9S0OXaDKtSYg8wS4DTYDvA_fJ3Tw8IOCetQj6VPJdAMRio6l17dv9zYqjpIL5Uvt4HeJTEYyWHsHZWV5ZQelQXTyOCV2KOnUPNgp8tUVQLAAra0mSr7aORr3djNAAlNEgVkCsfExTVyjg6suT2XmBUeX7995mYLqQuAFBFqQiUpx0j6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5OtEESZiL9S0OXaDKtSYg8wS4DTYDvA_fJ3Tw8IOCetQj6VPJdAMRio6l17dv9zYqjpIL5Uvt4HeJTEYyWHsHZWV5ZQelQXTyOCV2KOnUPNgp8tUVQLAAra0mSr7aORr3djNAAlNEgVkCsfExTVyjg6suT2XmBUeX7995mYLqQuAFBFqQiUpx0j6OA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Pr="00700898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Pr="00130CA4" w:rsidRDefault="00CA2342" w:rsidP="00CA2342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80" w:name="_Toc116843929"/>
      <w:r>
        <w:rPr>
          <w:rFonts w:ascii="Times New Roman" w:hAnsi="Times New Roman" w:cs="Times New Roman"/>
          <w:color w:val="auto"/>
          <w:sz w:val="28"/>
          <w:szCs w:val="28"/>
        </w:rPr>
        <w:t>4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80"/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81" w:name="_Toc116843930"/>
      <w:r>
        <w:rPr>
          <w:rFonts w:ascii="Times New Roman" w:hAnsi="Times New Roman" w:cs="Times New Roman"/>
          <w:color w:val="auto"/>
          <w:szCs w:val="28"/>
        </w:rPr>
        <w:t>4</w:t>
      </w:r>
      <w:r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81"/>
    </w:p>
    <w:p w:rsidR="00700898" w:rsidRPr="00700898" w:rsidRDefault="00700898" w:rsidP="00700898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1308100"/>
            <wp:effectExtent l="0" t="0" r="0" b="6350"/>
            <wp:docPr id="133" name="Picture 133" descr="https://lh5.googleusercontent.com/9Fcuct-7veYnH616FKfUzMtya_609lwb5cYOJKYTk98zVeAOT1PYLA5xntE1lfqjBYivXFHFVSwviCPZORiuBDVnuIA6wvh7gMHGWE6ycDha5x1adUZkK-Xi7ToE-nwLdVOy_dxyDhCSTt6u8Nsp0VLpRhQ4_fciq5MOzmTG033WvtgzxZg2iLDU0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5.googleusercontent.com/9Fcuct-7veYnH616FKfUzMtya_609lwb5cYOJKYTk98zVeAOT1PYLA5xntE1lfqjBYivXFHFVSwviCPZORiuBDVnuIA6wvh7gMHGWE6ycDha5x1adUZkK-Xi7ToE-nwLdVOy_dxyDhCSTt6u8Nsp0VLpRhQ4_fciq5MOzmTG033WvtgzxZg2iLDU0A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82" w:name="_Toc116843931"/>
      <w:r>
        <w:rPr>
          <w:rFonts w:ascii="Times New Roman" w:hAnsi="Times New Roman" w:cs="Times New Roman"/>
          <w:color w:val="auto"/>
          <w:szCs w:val="28"/>
        </w:rPr>
        <w:lastRenderedPageBreak/>
        <w:t>4</w:t>
      </w:r>
      <w:r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82"/>
      <w:r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700898" w:rsidRDefault="00700898" w:rsidP="00700898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3022600"/>
            <wp:effectExtent l="0" t="0" r="0" b="6350"/>
            <wp:docPr id="134" name="Picture 134" descr="https://lh5.googleusercontent.com/Sk0amim1ahFS5Snklq49xY0kSYHD25KcmdLb1zS4o16VBflOcPHNkzKb5bJLw25hfZNhRWIf_3ouqU-gAXBMJ_3fjtqPhR58z3AqcDjLFn4aVDD4K1p0WPuH12gkWfOCRUntThPql1c69P2dktDETsKNB4IBnqdi6ZkljJMDEWsAbNMCG9_hz0FY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Sk0amim1ahFS5Snklq49xY0kSYHD25KcmdLb1zS4o16VBflOcPHNkzKb5bJLw25hfZNhRWIf_3ouqU-gAXBMJ_3fjtqPhR58z3AqcDjLFn4aVDD4K1p0WPuH12gkWfOCRUntThPql1c69P2dktDETsKNB4IBnqdi6ZkljJMDEWsAbNMCG9_hz0FYzw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Pr="00700898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83" w:name="_Toc116843932"/>
      <w:r>
        <w:rPr>
          <w:rFonts w:ascii="Times New Roman" w:hAnsi="Times New Roman" w:cs="Times New Roman"/>
          <w:color w:val="auto"/>
          <w:szCs w:val="28"/>
        </w:rPr>
        <w:t>4</w:t>
      </w:r>
      <w:r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83"/>
    </w:p>
    <w:p w:rsidR="00700898" w:rsidRDefault="00700898" w:rsidP="00700898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 xml:space="preserve">- </w:t>
      </w:r>
      <w:proofErr w:type="spellStart"/>
      <w:r w:rsidRPr="00700898">
        <w:rPr>
          <w:rFonts w:ascii="Times New Roman" w:hAnsi="Times New Roman" w:cs="Times New Roman"/>
          <w:color w:val="auto"/>
        </w:rPr>
        <w:t>StudentGradeForm</w:t>
      </w:r>
      <w:proofErr w:type="spellEnd"/>
    </w:p>
    <w:p w:rsidR="00366026" w:rsidRDefault="00366026" w:rsidP="00700898">
      <w:pPr>
        <w:rPr>
          <w:rFonts w:ascii="Times New Roman" w:hAnsi="Times New Roman" w:cs="Times New Roman"/>
          <w:color w:val="auto"/>
        </w:rPr>
      </w:pPr>
    </w:p>
    <w:p w:rsidR="00700898" w:rsidRDefault="00332F13" w:rsidP="00700898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1651000"/>
            <wp:effectExtent l="0" t="0" r="0" b="6350"/>
            <wp:docPr id="135" name="Picture 135" descr="https://lh6.googleusercontent.com/wDujMgRgCAr9ZikrhnGgcczYvKJBt9xbuRPo5tnWVj464JT6CkU6HYdtZTT9PZvJSLU7ZhfeYLe9CHnPXBL0wfN01XpJtgIMyFSekY3e-u4H3KStOfGLZruzcsKtmtUdTg9xxYuSdbWSnpFekkCL79ujj3CHXEbqbPdVkq09lUgtQrLQZMS67Xm8L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6.googleusercontent.com/wDujMgRgCAr9ZikrhnGgcczYvKJBt9xbuRPo5tnWVj464JT6CkU6HYdtZTT9PZvJSLU7ZhfeYLe9CHnPXBL0wfN01XpJtgIMyFSekY3e-u4H3KStOfGLZruzcsKtmtUdTg9xxYuSdbWSnpFekkCL79ujj3CHXEbqbPdVkq09lUgtQrLQZMS67Xm8LQ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D620A1" w:rsidRDefault="00D620A1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366026" w:rsidRPr="00700898" w:rsidRDefault="00366026" w:rsidP="00700898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366026" w:rsidRDefault="00700898" w:rsidP="00700898">
      <w:pPr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 xml:space="preserve">- </w:t>
      </w:r>
      <w:proofErr w:type="spellStart"/>
      <w:r w:rsidRPr="00700898">
        <w:rPr>
          <w:rFonts w:ascii="Times New Roman" w:hAnsi="Times New Roman" w:cs="Times New Roman"/>
          <w:color w:val="auto"/>
        </w:rPr>
        <w:t>StudentGrade</w:t>
      </w:r>
      <w:r>
        <w:rPr>
          <w:rFonts w:ascii="Times New Roman" w:hAnsi="Times New Roman" w:cs="Times New Roman"/>
          <w:color w:val="auto"/>
        </w:rPr>
        <w:t>Edit</w:t>
      </w:r>
      <w:r w:rsidRPr="00700898">
        <w:rPr>
          <w:rFonts w:ascii="Times New Roman" w:hAnsi="Times New Roman" w:cs="Times New Roman"/>
          <w:color w:val="auto"/>
        </w:rPr>
        <w:t>Form</w:t>
      </w:r>
      <w:proofErr w:type="spellEnd"/>
    </w:p>
    <w:p w:rsidR="00332F13" w:rsidRDefault="00332F13" w:rsidP="00332F13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2743200"/>
            <wp:effectExtent l="0" t="0" r="0" b="0"/>
            <wp:docPr id="136" name="Picture 136" descr="https://lh3.googleusercontent.com/MM4Nmmza1WuGP5u_jnxz8XgInWk-_paRrOQim7G5Y2108101b483lny36j5PCqqYETO5HdedlbKExh7y2muBTM5CKMyxQopvgFA1--q4xQHJ7Fn4wQfm0nBhDwXNsUy0Nb3f6RkR4nLXgQrtq_jL_Qk0RdJ-1C3cmNheKOUOjZ5BUcvDRaXy_kxU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MM4Nmmza1WuGP5u_jnxz8XgInWk-_paRrOQim7G5Y2108101b483lny36j5PCqqYETO5HdedlbKExh7y2muBTM5CKMyxQopvgFA1--q4xQHJ7Fn4wQfm0nBhDwXNsUy0Nb3f6RkR4nLXgQrtq_jL_Qk0RdJ-1C3cmNheKOUOjZ5BUcvDRaXy_kxUxA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Pr="00332F13" w:rsidRDefault="00D620A1" w:rsidP="00332F13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Pr="00130CA4" w:rsidRDefault="00CA2342" w:rsidP="00CA2342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84" w:name="_Toc116843933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433901">
        <w:rPr>
          <w:rFonts w:ascii="Times New Roman" w:hAnsi="Times New Roman" w:cs="Times New Roman"/>
          <w:color w:val="auto"/>
          <w:sz w:val="28"/>
          <w:szCs w:val="28"/>
        </w:rPr>
        <w:t>Tìm</w:t>
      </w:r>
      <w:proofErr w:type="spellEnd"/>
      <w:r w:rsidR="0043390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433901">
        <w:rPr>
          <w:rFonts w:ascii="Times New Roman" w:hAnsi="Times New Roman" w:cs="Times New Roman"/>
          <w:color w:val="auto"/>
          <w:sz w:val="28"/>
          <w:szCs w:val="28"/>
        </w:rPr>
        <w:t>kiếm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quả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 w:rsidR="00B536D6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B536D6">
        <w:rPr>
          <w:rFonts w:ascii="Times New Roman" w:hAnsi="Times New Roman" w:cs="Times New Roman"/>
          <w:color w:val="auto"/>
          <w:sz w:val="28"/>
          <w:szCs w:val="28"/>
        </w:rPr>
        <w:t>học</w:t>
      </w:r>
      <w:bookmarkEnd w:id="184"/>
      <w:proofErr w:type="spellEnd"/>
    </w:p>
    <w:p w:rsidR="00CA2342" w:rsidRDefault="00CA2342" w:rsidP="00CA2342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85" w:name="_Toc116843934"/>
      <w:r>
        <w:rPr>
          <w:rFonts w:ascii="Times New Roman" w:hAnsi="Times New Roman" w:cs="Times New Roman"/>
          <w:color w:val="auto"/>
          <w:sz w:val="28"/>
          <w:szCs w:val="28"/>
        </w:rPr>
        <w:t>5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85"/>
      <w:proofErr w:type="spellEnd"/>
    </w:p>
    <w:p w:rsidR="00332F13" w:rsidRDefault="00BD77C6" w:rsidP="00332F13">
      <w:pPr>
        <w:jc w:val="center"/>
        <w:rPr>
          <w:rFonts w:ascii="Times New Roman" w:hAnsi="Times New Roman" w:cs="Times New Roman"/>
          <w:b w:val="0"/>
          <w:color w:val="auto"/>
        </w:rPr>
      </w:pPr>
      <w:r w:rsidRPr="00BD77C6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3486680"/>
            <wp:effectExtent l="0" t="0" r="0" b="0"/>
            <wp:docPr id="137" name="Picture 137" descr="C:\Users\ASUS\Downloads\Search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ASUS\Downloads\SearchSG.png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48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Pr="00332F13" w:rsidRDefault="00366026" w:rsidP="00332F13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Pr="00130CA4" w:rsidRDefault="00CA2342" w:rsidP="00CA2342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86" w:name="_Toc116843935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5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86"/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87" w:name="_Toc116843936"/>
      <w:r>
        <w:rPr>
          <w:rFonts w:ascii="Times New Roman" w:hAnsi="Times New Roman" w:cs="Times New Roman"/>
          <w:color w:val="auto"/>
          <w:szCs w:val="28"/>
        </w:rPr>
        <w:t>5</w:t>
      </w:r>
      <w:r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87"/>
    </w:p>
    <w:p w:rsidR="00BD77C6" w:rsidRDefault="00BD77C6" w:rsidP="00BD77C6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2667000"/>
            <wp:effectExtent l="0" t="0" r="0" b="0"/>
            <wp:docPr id="138" name="Picture 138" descr="https://lh5.googleusercontent.com/Uk5PDEds75N18U-uxFI5CngvWR6c9MyEzCRXkRwckHUpddesNeuq-RYOjMdHU7NLxKB6PKp3uktTyfgBmdBd-n8xlwhLeNTtat-5qS9PO8de7HNZ2F4GnqVmVmXEPQPc11I-yFvrKeanCUBGE95WClTCFk5za7Y8PZdG33IDhX_a17LBZUQhshgn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Uk5PDEds75N18U-uxFI5CngvWR6c9MyEzCRXkRwckHUpddesNeuq-RYOjMdHU7NLxKB6PKp3uktTyfgBmdBd-n8xlwhLeNTtat-5qS9PO8de7HNZ2F4GnqVmVmXEPQPc11I-yFvrKeanCUBGE95WClTCFk5za7Y8PZdG33IDhX_a17LBZUQhshgn_A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Pr="00BD77C6" w:rsidRDefault="00D620A1" w:rsidP="00BD77C6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88" w:name="_Toc116843937"/>
      <w:r>
        <w:rPr>
          <w:rFonts w:ascii="Times New Roman" w:hAnsi="Times New Roman" w:cs="Times New Roman"/>
          <w:color w:val="auto"/>
          <w:szCs w:val="28"/>
        </w:rPr>
        <w:t>5</w:t>
      </w:r>
      <w:r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88"/>
      <w:r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D620A1" w:rsidRPr="00D620A1" w:rsidRDefault="00D620A1" w:rsidP="00D620A1"/>
    <w:p w:rsidR="00BD77C6" w:rsidRDefault="00BC7DBC" w:rsidP="00BD77C6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1416050"/>
            <wp:effectExtent l="0" t="0" r="0" b="0"/>
            <wp:docPr id="139" name="Picture 139" descr="https://lh4.googleusercontent.com/AQN1nqbhwv5fp0qIVe57BDR_hghnXLw9jdurNhBO0yghNUOv6wnikTdx65XGggyg2j2qr1o_WtQ4hb0KP9psSosBsUKZyV-1vuS_a_JpoPV4WqeBz4A1PtyhKJCmYpQJusk_5ju_2DsOat0x-batOTjvbE2f78wolxtl6jOYQti0_gC3_9qrE5cE9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4.googleusercontent.com/AQN1nqbhwv5fp0qIVe57BDR_hghnXLw9jdurNhBO0yghNUOv6wnikTdx65XGggyg2j2qr1o_WtQ4hb0KP9psSosBsUKZyV-1vuS_a_JpoPV4WqeBz4A1PtyhKJCmYpQJusk_5ju_2DsOat0x-batOTjvbE2f78wolxtl6jOYQti0_gC3_9qrE5cE9A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Pr="00BD77C6" w:rsidRDefault="00366026" w:rsidP="00BD77C6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CA2342" w:rsidRDefault="00CA2342" w:rsidP="00CA2342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89" w:name="_Toc116843938"/>
      <w:r>
        <w:rPr>
          <w:rFonts w:ascii="Times New Roman" w:hAnsi="Times New Roman" w:cs="Times New Roman"/>
          <w:color w:val="auto"/>
          <w:szCs w:val="28"/>
        </w:rPr>
        <w:lastRenderedPageBreak/>
        <w:t>5</w:t>
      </w:r>
      <w:r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89"/>
    </w:p>
    <w:p w:rsidR="00BC7DBC" w:rsidRPr="00BC7DBC" w:rsidRDefault="00BC7DBC" w:rsidP="00BC7DBC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4051300"/>
            <wp:effectExtent l="0" t="0" r="0" b="6350"/>
            <wp:docPr id="140" name="Picture 140" descr="https://lh5.googleusercontent.com/01CUl1OeWOXVjBEJnszp3LnSmI3HeuzlHSZCa0GcZf5t4B-sM-VnEcG9O1U8eME57pkfC1-BGTfFLMpPGBwV-en52GkJHtoLkuyF99UovlymrNUlK3ymGbjq-EXq8mAT4nDz3YvV5iuFuCkDe9v3nQbxg52yoTt9uIOFkh-It1AIlMHaTlesx2vcT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01CUl1OeWOXVjBEJnszp3LnSmI3HeuzlHSZCa0GcZf5t4B-sM-VnEcG9O1U8eME57pkfC1-BGTfFLMpPGBwV-en52GkJHtoLkuyF99UovlymrNUlK3ymGbjq-EXq8mAT4nDz3YvV5iuFuCkDe9v3nQbxg52yoTt9uIOFkh-It1AIlMHaTlesx2vcT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901" w:rsidRPr="00130CA4" w:rsidRDefault="00433901" w:rsidP="00433901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90" w:name="_Toc116843939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6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Xóa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record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  <w:sz w:val="28"/>
          <w:szCs w:val="28"/>
        </w:rPr>
        <w:t>học</w:t>
      </w:r>
      <w:bookmarkEnd w:id="190"/>
      <w:proofErr w:type="spellEnd"/>
    </w:p>
    <w:p w:rsidR="00433901" w:rsidRDefault="00433901" w:rsidP="0043390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91" w:name="_Toc116843940"/>
      <w:r>
        <w:rPr>
          <w:rFonts w:ascii="Times New Roman" w:hAnsi="Times New Roman" w:cs="Times New Roman"/>
          <w:color w:val="auto"/>
          <w:sz w:val="28"/>
          <w:szCs w:val="28"/>
        </w:rPr>
        <w:t>6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.1.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tuần</w:t>
      </w:r>
      <w:proofErr w:type="spellEnd"/>
      <w:r w:rsidRPr="00130CA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30CA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91"/>
      <w:proofErr w:type="spellEnd"/>
    </w:p>
    <w:p w:rsidR="00BC7DBC" w:rsidRDefault="00D8458E" w:rsidP="00D8458E">
      <w:pPr>
        <w:jc w:val="center"/>
        <w:rPr>
          <w:rFonts w:ascii="Times New Roman" w:hAnsi="Times New Roman" w:cs="Times New Roman"/>
          <w:b w:val="0"/>
          <w:color w:val="auto"/>
        </w:rPr>
      </w:pPr>
      <w:bookmarkStart w:id="192" w:name="_GoBack"/>
      <w:r w:rsidRPr="00D8458E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3934619"/>
            <wp:effectExtent l="0" t="0" r="0" b="8890"/>
            <wp:docPr id="141" name="Picture 141" descr="C:\Users\ASUS\Downloads\DeleteS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ASUS\Downloads\DeleteSG.png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393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2"/>
    </w:p>
    <w:p w:rsidR="00366026" w:rsidRPr="00D8458E" w:rsidRDefault="00366026" w:rsidP="00D8458E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433901" w:rsidRPr="00130CA4" w:rsidRDefault="00433901" w:rsidP="00433901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93" w:name="_Toc116843941"/>
      <w:r>
        <w:rPr>
          <w:rFonts w:ascii="Times New Roman" w:hAnsi="Times New Roman" w:cs="Times New Roman"/>
          <w:color w:val="auto"/>
          <w:sz w:val="28"/>
          <w:szCs w:val="28"/>
        </w:rPr>
        <w:t>6</w:t>
      </w:r>
      <w:r w:rsidRPr="00130CA4">
        <w:rPr>
          <w:rFonts w:ascii="Times New Roman" w:hAnsi="Times New Roman" w:cs="Times New Roman"/>
          <w:color w:val="auto"/>
          <w:sz w:val="28"/>
          <w:szCs w:val="28"/>
        </w:rPr>
        <w:t>.2. Code 3 class</w:t>
      </w:r>
      <w:bookmarkEnd w:id="193"/>
    </w:p>
    <w:p w:rsidR="00433901" w:rsidRDefault="00433901" w:rsidP="0043390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94" w:name="_Toc116843942"/>
      <w:r>
        <w:rPr>
          <w:rFonts w:ascii="Times New Roman" w:hAnsi="Times New Roman" w:cs="Times New Roman"/>
          <w:color w:val="auto"/>
          <w:szCs w:val="28"/>
        </w:rPr>
        <w:t>6</w:t>
      </w:r>
      <w:r w:rsidRPr="00130CA4">
        <w:rPr>
          <w:rFonts w:ascii="Times New Roman" w:hAnsi="Times New Roman" w:cs="Times New Roman"/>
          <w:color w:val="auto"/>
          <w:szCs w:val="28"/>
        </w:rPr>
        <w:t>.2.1. DAL</w:t>
      </w:r>
      <w:bookmarkEnd w:id="194"/>
    </w:p>
    <w:p w:rsidR="00D8458E" w:rsidRDefault="00D8458E" w:rsidP="00D8458E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1289050"/>
            <wp:effectExtent l="0" t="0" r="0" b="6350"/>
            <wp:docPr id="142" name="Picture 142" descr="https://lh4.googleusercontent.com/HlMkY52h7_COD7LeoeKBA2R193859SvP3O8wzjW83gGLBW-InilfA5TF-frhGRYPdIXNzTim2ydoJzE3tH__hUipDCxlt4-bIJrOMmOgOw8t3sOY_V5tCNjPQ9AbIwzcj4BjgWTBqu1_glxeMBwrfKa5lUIOksuUoJbPIt8MLlfjPBqRcLEK4IOk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4.googleusercontent.com/HlMkY52h7_COD7LeoeKBA2R193859SvP3O8wzjW83gGLBW-InilfA5TF-frhGRYPdIXNzTim2ydoJzE3tH__hUipDCxlt4-bIJrOMmOgOw8t3sOY_V5tCNjPQ9AbIwzcj4BjgWTBqu1_glxeMBwrfKa5lUIOksuUoJbPIt8MLlfjPBqRcLEK4IOkQ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Pr="00D8458E" w:rsidRDefault="00366026" w:rsidP="00D8458E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433901" w:rsidRDefault="00433901" w:rsidP="0043390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95" w:name="_Toc116843943"/>
      <w:r>
        <w:rPr>
          <w:rFonts w:ascii="Times New Roman" w:hAnsi="Times New Roman" w:cs="Times New Roman"/>
          <w:color w:val="auto"/>
          <w:szCs w:val="28"/>
        </w:rPr>
        <w:t>6</w:t>
      </w:r>
      <w:r w:rsidRPr="00130CA4">
        <w:rPr>
          <w:rFonts w:ascii="Times New Roman" w:hAnsi="Times New Roman" w:cs="Times New Roman"/>
          <w:color w:val="auto"/>
          <w:szCs w:val="28"/>
        </w:rPr>
        <w:t>.2.2. BLL</w:t>
      </w:r>
      <w:bookmarkEnd w:id="195"/>
      <w:r w:rsidRPr="00130CA4">
        <w:rPr>
          <w:rFonts w:ascii="Times New Roman" w:hAnsi="Times New Roman" w:cs="Times New Roman"/>
          <w:color w:val="auto"/>
          <w:szCs w:val="28"/>
        </w:rPr>
        <w:t xml:space="preserve"> </w:t>
      </w:r>
    </w:p>
    <w:p w:rsidR="00D8458E" w:rsidRPr="00D8458E" w:rsidRDefault="00D8458E" w:rsidP="00D8458E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711200"/>
            <wp:effectExtent l="0" t="0" r="0" b="0"/>
            <wp:docPr id="143" name="Picture 143" descr="https://lh5.googleusercontent.com/GZ-0dpAe6XVtGO3gNoiEo6QSW9M9zPwEH5xBiQMvBRsRREQl1dkAaxYNnveteOlwvRmd7-osy378iYBVVEL1o7mFZ8fM4TLFdTK0--yGJtOmaj7BtlN7Sd-6gAPu2iNTR7Q7RNRIYFcuOcUHUFyed01UB8GmaIB5Zzx811znykjt-Lkl5Rl1hCwW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5.googleusercontent.com/GZ-0dpAe6XVtGO3gNoiEo6QSW9M9zPwEH5xBiQMvBRsRREQl1dkAaxYNnveteOlwvRmd7-osy378iYBVVEL1o7mFZ8fM4TLFdTK0--yGJtOmaj7BtlN7Sd-6gAPu2iNTR7Q7RNRIYFcuOcUHUFyed01UB8GmaIB5Zzx811znykjt-Lkl5Rl1hCwWZw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3901" w:rsidRDefault="00433901" w:rsidP="00433901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196" w:name="_Toc116843944"/>
      <w:r>
        <w:rPr>
          <w:rFonts w:ascii="Times New Roman" w:hAnsi="Times New Roman" w:cs="Times New Roman"/>
          <w:color w:val="auto"/>
          <w:szCs w:val="28"/>
        </w:rPr>
        <w:lastRenderedPageBreak/>
        <w:t>6</w:t>
      </w:r>
      <w:r w:rsidRPr="00130CA4">
        <w:rPr>
          <w:rFonts w:ascii="Times New Roman" w:hAnsi="Times New Roman" w:cs="Times New Roman"/>
          <w:color w:val="auto"/>
          <w:szCs w:val="28"/>
        </w:rPr>
        <w:t>.2.3. UI</w:t>
      </w:r>
      <w:bookmarkEnd w:id="196"/>
    </w:p>
    <w:p w:rsidR="00CA2342" w:rsidRDefault="00D8458E" w:rsidP="00AE6BC5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1689100"/>
            <wp:effectExtent l="0" t="0" r="0" b="6350"/>
            <wp:docPr id="144" name="Picture 144" descr="https://lh4.googleusercontent.com/sMB25AOo4_Fsh0BY9CEnwalN9K2YilCxgN3zLhl_Opm_OlKdDRMKDmE-aPjHDmjtLgG4seb76sXAw9N7YUl6V0wirHkYbFstG0r1qZZhXo240Af_FFeapxAARA5mWYgNnoL-DFEla-eBZ-fWXp_E1WsMMkFs-H08PyjGeEgNa6G8N-EaQIGxbyAK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4.googleusercontent.com/sMB25AOo4_Fsh0BY9CEnwalN9K2YilCxgN3zLhl_Opm_OlKdDRMKDmE-aPjHDmjtLgG4seb76sXAw9N7YUl6V0wirHkYbFstG0r1qZZhXo240Af_FFeapxAARA5mWYgNnoL-DFEla-eBZ-fWXp_E1WsMMkFs-H08PyjGeEgNa6G8N-EaQIGxbyAKNw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Default="00366026" w:rsidP="00D620A1">
      <w:pPr>
        <w:rPr>
          <w:rFonts w:ascii="Times New Roman" w:hAnsi="Times New Roman" w:cs="Times New Roman"/>
          <w:b w:val="0"/>
          <w:color w:val="auto"/>
        </w:rPr>
      </w:pPr>
    </w:p>
    <w:p w:rsidR="00B03F09" w:rsidRPr="00545404" w:rsidRDefault="00B03F09" w:rsidP="0054540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197" w:name="_Toc116843945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7.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tin chi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545404" w:rsidRPr="00545404">
        <w:rPr>
          <w:rFonts w:ascii="Times New Roman" w:hAnsi="Times New Roman" w:cs="Times New Roman"/>
          <w:color w:val="auto"/>
          <w:sz w:val="28"/>
          <w:szCs w:val="28"/>
        </w:rPr>
        <w:t>Student</w:t>
      </w:r>
      <w:bookmarkEnd w:id="197"/>
    </w:p>
    <w:p w:rsidR="00B03F09" w:rsidRDefault="00545404" w:rsidP="0054540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98" w:name="_Toc116843946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7.1.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198"/>
      <w:proofErr w:type="spellEnd"/>
    </w:p>
    <w:p w:rsidR="00545404" w:rsidRPr="00545404" w:rsidRDefault="001078FA" w:rsidP="00545404">
      <w:pPr>
        <w:jc w:val="center"/>
        <w:rPr>
          <w:rFonts w:ascii="Times New Roman" w:hAnsi="Times New Roman" w:cs="Times New Roman"/>
          <w:b w:val="0"/>
          <w:color w:val="auto"/>
        </w:rPr>
      </w:pPr>
      <w:r w:rsidRPr="001078FA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5154337"/>
            <wp:effectExtent l="0" t="0" r="0" b="8255"/>
            <wp:docPr id="122" name="Picture 122" descr="C:\Users\ASUS\Downloads\Detail-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SUS\Downloads\Detail-Student.png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15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404" w:rsidRPr="00545404" w:rsidRDefault="00545404" w:rsidP="0054540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199" w:name="_Toc116843947"/>
      <w:r w:rsidRPr="00545404">
        <w:rPr>
          <w:rFonts w:ascii="Times New Roman" w:hAnsi="Times New Roman" w:cs="Times New Roman"/>
          <w:color w:val="auto"/>
          <w:sz w:val="28"/>
          <w:szCs w:val="28"/>
        </w:rPr>
        <w:lastRenderedPageBreak/>
        <w:t>7.2. Code 3 class</w:t>
      </w:r>
      <w:bookmarkEnd w:id="199"/>
    </w:p>
    <w:p w:rsidR="00545404" w:rsidRDefault="00545404" w:rsidP="0054540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00" w:name="_Toc116843948"/>
      <w:r w:rsidRPr="00545404">
        <w:rPr>
          <w:rFonts w:ascii="Times New Roman" w:hAnsi="Times New Roman" w:cs="Times New Roman"/>
          <w:color w:val="auto"/>
          <w:szCs w:val="28"/>
        </w:rPr>
        <w:t>7.2.1. DAL</w:t>
      </w:r>
      <w:bookmarkEnd w:id="200"/>
    </w:p>
    <w:p w:rsidR="00366026" w:rsidRDefault="006C5BFF" w:rsidP="00D620A1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Cs w:val="28"/>
          <w:bdr w:val="none" w:sz="0" w:space="0" w:color="auto" w:frame="1"/>
          <w:lang w:val="en-GB" w:eastAsia="en-GB"/>
        </w:rPr>
        <w:drawing>
          <wp:inline distT="0" distB="0" distL="0" distR="0">
            <wp:extent cx="5734050" cy="2971800"/>
            <wp:effectExtent l="0" t="0" r="0" b="0"/>
            <wp:docPr id="173" name="Picture 173" descr="https://lh4.googleusercontent.com/S1upULz9P5GZBQAfkXphWnKMhJRbasvSw5GYv_kIT66b43vzjmdLUCz7Dwkf-9GaKsJlEMBYQ1EQ-vFXKBG_4wbMWrAdxD09HrPikSecJVIR8-lKfwvpmxYfYwGC686xxMmHxO0wyF0BQTJtJTm54DM78jfelpmjCwcLJn4MGgYXqwh04-Md4p8A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S1upULz9P5GZBQAfkXphWnKMhJRbasvSw5GYv_kIT66b43vzjmdLUCz7Dwkf-9GaKsJlEMBYQ1EQ-vFXKBG_4wbMWrAdxD09HrPikSecJVIR8-lKfwvpmxYfYwGC686xxMmHxO0wyF0BQTJtJTm54DM78jfelpmjCwcLJn4MGgYXqwh04-Md4p8Aqg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7F4" w:rsidRPr="006C5BFF" w:rsidRDefault="005B37F4" w:rsidP="006C5BFF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Cs w:val="28"/>
          <w:bdr w:val="none" w:sz="0" w:space="0" w:color="auto" w:frame="1"/>
          <w:lang w:val="en-GB" w:eastAsia="en-GB"/>
        </w:rPr>
        <w:drawing>
          <wp:inline distT="0" distB="0" distL="0" distR="0">
            <wp:extent cx="5734050" cy="3079750"/>
            <wp:effectExtent l="0" t="0" r="0" b="6350"/>
            <wp:docPr id="175" name="Picture 175" descr="https://lh6.googleusercontent.com/ma8V9ZSr2yeuFUazOVfRAicn28fUgDazXqCYfUIl0hcspFO33Ita3aJAZSlypO-iyMjZwWgGuaJpVmXnenINAEs--ueZdPGmw-TuOGso_D4aqRZ_npCkh4bdIvDlLYsvHoK0fucWzA8X1XBTIxWXTYbBpJ92qFndyOZO67FQYg5fTSonuWzR165D_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ma8V9ZSr2yeuFUazOVfRAicn28fUgDazXqCYfUIl0hcspFO33Ita3aJAZSlypO-iyMjZwWgGuaJpVmXnenINAEs--ueZdPGmw-TuOGso_D4aqRZ_npCkh4bdIvDlLYsvHoK0fucWzA8X1XBTIxWXTYbBpJ92qFndyOZO67FQYg5fTSonuWzR165D_Q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404" w:rsidRDefault="00545404" w:rsidP="0054540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01" w:name="_Toc116843949"/>
      <w:r w:rsidRPr="00545404">
        <w:rPr>
          <w:rFonts w:ascii="Times New Roman" w:hAnsi="Times New Roman" w:cs="Times New Roman"/>
          <w:color w:val="auto"/>
          <w:szCs w:val="28"/>
        </w:rPr>
        <w:lastRenderedPageBreak/>
        <w:t>7.2.2. BLL</w:t>
      </w:r>
      <w:bookmarkEnd w:id="201"/>
    </w:p>
    <w:p w:rsidR="00D620A1" w:rsidRPr="006C5BFF" w:rsidRDefault="005B37F4" w:rsidP="00D620A1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Cs w:val="28"/>
          <w:bdr w:val="none" w:sz="0" w:space="0" w:color="auto" w:frame="1"/>
          <w:lang w:val="en-GB" w:eastAsia="en-GB"/>
        </w:rPr>
        <w:drawing>
          <wp:inline distT="0" distB="0" distL="0" distR="0">
            <wp:extent cx="5734050" cy="1816100"/>
            <wp:effectExtent l="0" t="0" r="0" b="0"/>
            <wp:docPr id="174" name="Picture 174" descr="https://lh6.googleusercontent.com/XyV8LSzbF3Ous6r7lntHYk4cEnXOn0aHzI1JpD7F0po8Jz0gM0ID0wd5UceFeU-LUVrc9oRi8SrGpwM24lZKUN8RUQxpjF5mbaN_AEcYBeQh3N4isIzbcNEHyTS32EczYek3VRImguFBJVOAw8XqC78xh7CrxsNZkVoZ1Qjk312RN6jOObqnw-tz_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XyV8LSzbF3Ous6r7lntHYk4cEnXOn0aHzI1JpD7F0po8Jz0gM0ID0wd5UceFeU-LUVrc9oRi8SrGpwM24lZKUN8RUQxpjF5mbaN_AEcYBeQh3N4isIzbcNEHyTS32EczYek3VRImguFBJVOAw8XqC78xh7CrxsNZkVoZ1Qjk312RN6jOObqnw-tz_w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1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404" w:rsidRDefault="00545404" w:rsidP="0054540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02" w:name="_Toc116843950"/>
      <w:r w:rsidRPr="00545404">
        <w:rPr>
          <w:rFonts w:ascii="Times New Roman" w:hAnsi="Times New Roman" w:cs="Times New Roman"/>
          <w:color w:val="auto"/>
          <w:szCs w:val="28"/>
        </w:rPr>
        <w:t>7.2.3. UI</w:t>
      </w:r>
      <w:bookmarkEnd w:id="202"/>
    </w:p>
    <w:p w:rsidR="00366026" w:rsidRDefault="001078FA" w:rsidP="00D620A1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2927350"/>
            <wp:effectExtent l="0" t="0" r="0" b="6350"/>
            <wp:docPr id="164" name="Picture 164" descr="https://lh4.googleusercontent.com/LRI4lbGAct0dVdNQ7sCzUthgsMwn0Z910Kk9woP5TZmArhPQA6dAk03ITu5hp2ZcFUwuhHg7qM5JcuP8atR-2zpXh23NIKYjZXqkNbiRLwTuBQxTbt4qITN3SP99Qpv2HDTu965u7vJiC_DtycB25J2f_VYfk22SbJKZjYz81AVQo4j2SeHXMlIyn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LRI4lbGAct0dVdNQ7sCzUthgsMwn0Z910Kk9woP5TZmArhPQA6dAk03ITu5hp2ZcFUwuhHg7qM5JcuP8atR-2zpXh23NIKYjZXqkNbiRLwTuBQxTbt4qITN3SP99Qpv2HDTu965u7vJiC_DtycB25J2f_VYfk22SbJKZjYz81AVQo4j2SeHXMlIynw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2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0A1" w:rsidRPr="001078FA" w:rsidRDefault="00E52897" w:rsidP="00D620A1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2717800"/>
            <wp:effectExtent l="0" t="0" r="0" b="6350"/>
            <wp:docPr id="165" name="Picture 165" descr="https://lh6.googleusercontent.com/0_KOEDVSPGI40WKGbiyJXZgNo73GdRRvYG3ZQEaYKLKbCa3MLZnBZdiEPrZDgJTZBLZRkfnlpGmInBRzkL1Kb6tA9vYbGjZ_11zGNJ8om_y1mlFv6dxKzyRCVGr5p2iEKctOQEL81W_u946LgbUCu1ppH-xA-DTrOl7pZeyIeGzVm9miVv8Zjxx47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0_KOEDVSPGI40WKGbiyJXZgNo73GdRRvYG3ZQEaYKLKbCa3MLZnBZdiEPrZDgJTZBLZRkfnlpGmInBRzkL1Kb6tA9vYbGjZ_11zGNJ8om_y1mlFv6dxKzyRCVGr5p2iEKctOQEL81W_u946LgbUCu1ppH-xA-DTrOl7pZeyIeGzVm9miVv8Zjxx47w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1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404" w:rsidRPr="00545404" w:rsidRDefault="00545404" w:rsidP="00545404">
      <w:pPr>
        <w:pStyle w:val="Heading2"/>
        <w:rPr>
          <w:rFonts w:ascii="Times New Roman" w:hAnsi="Times New Roman" w:cs="Times New Roman"/>
          <w:color w:val="auto"/>
          <w:sz w:val="28"/>
          <w:szCs w:val="28"/>
        </w:rPr>
      </w:pPr>
      <w:bookmarkStart w:id="203" w:name="_Toc116843951"/>
      <w:r w:rsidRPr="00545404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8.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Xem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tin chi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tiết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Course</w:t>
      </w:r>
      <w:bookmarkEnd w:id="203"/>
    </w:p>
    <w:p w:rsidR="00545404" w:rsidRDefault="00545404" w:rsidP="0054540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204" w:name="_Toc116843952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8.1.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Sơ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đồ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Pr="00545404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545404">
        <w:rPr>
          <w:rFonts w:ascii="Times New Roman" w:hAnsi="Times New Roman" w:cs="Times New Roman"/>
          <w:color w:val="auto"/>
          <w:sz w:val="28"/>
          <w:szCs w:val="28"/>
        </w:rPr>
        <w:t>tự</w:t>
      </w:r>
      <w:bookmarkEnd w:id="204"/>
      <w:proofErr w:type="spellEnd"/>
    </w:p>
    <w:p w:rsidR="00E52897" w:rsidRPr="00E52897" w:rsidRDefault="00E52897" w:rsidP="00E52897">
      <w:pPr>
        <w:jc w:val="center"/>
        <w:rPr>
          <w:rFonts w:ascii="Times New Roman" w:hAnsi="Times New Roman" w:cs="Times New Roman"/>
          <w:b w:val="0"/>
          <w:color w:val="auto"/>
        </w:rPr>
      </w:pPr>
      <w:r w:rsidRPr="00E52897">
        <w:rPr>
          <w:rFonts w:ascii="Times New Roman" w:hAnsi="Times New Roman" w:cs="Times New Roman"/>
          <w:b w:val="0"/>
          <w:noProof/>
          <w:color w:val="auto"/>
          <w:lang w:val="en-GB" w:eastAsia="en-GB"/>
        </w:rPr>
        <w:drawing>
          <wp:inline distT="0" distB="0" distL="0" distR="0">
            <wp:extent cx="6309360" cy="5132912"/>
            <wp:effectExtent l="0" t="0" r="0" b="0"/>
            <wp:docPr id="166" name="Picture 166" descr="C:\Users\ASUS\Downloads\Detail-Cou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SUS\Downloads\Detail-Course.png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513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404" w:rsidRPr="00545404" w:rsidRDefault="00545404" w:rsidP="00545404">
      <w:pPr>
        <w:pStyle w:val="Heading3"/>
        <w:rPr>
          <w:rFonts w:ascii="Times New Roman" w:hAnsi="Times New Roman" w:cs="Times New Roman"/>
          <w:color w:val="auto"/>
          <w:sz w:val="28"/>
          <w:szCs w:val="28"/>
        </w:rPr>
      </w:pPr>
      <w:bookmarkStart w:id="205" w:name="_Toc116843953"/>
      <w:r w:rsidRPr="00545404">
        <w:rPr>
          <w:rFonts w:ascii="Times New Roman" w:hAnsi="Times New Roman" w:cs="Times New Roman"/>
          <w:color w:val="auto"/>
          <w:sz w:val="28"/>
          <w:szCs w:val="28"/>
        </w:rPr>
        <w:lastRenderedPageBreak/>
        <w:t>8.2. Code 3 class</w:t>
      </w:r>
      <w:bookmarkEnd w:id="205"/>
    </w:p>
    <w:p w:rsidR="00545404" w:rsidRDefault="00545404" w:rsidP="0054540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06" w:name="_Toc116843954"/>
      <w:r w:rsidRPr="00545404">
        <w:rPr>
          <w:rFonts w:ascii="Times New Roman" w:hAnsi="Times New Roman" w:cs="Times New Roman"/>
          <w:color w:val="auto"/>
          <w:szCs w:val="28"/>
        </w:rPr>
        <w:t>8.2.1. DAL</w:t>
      </w:r>
      <w:bookmarkEnd w:id="206"/>
    </w:p>
    <w:p w:rsidR="005B37F4" w:rsidRDefault="005B37F4" w:rsidP="005B37F4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Cs w:val="28"/>
          <w:bdr w:val="none" w:sz="0" w:space="0" w:color="auto" w:frame="1"/>
          <w:lang w:val="en-GB" w:eastAsia="en-GB"/>
        </w:rPr>
        <w:drawing>
          <wp:inline distT="0" distB="0" distL="0" distR="0">
            <wp:extent cx="5734050" cy="2463800"/>
            <wp:effectExtent l="0" t="0" r="0" b="0"/>
            <wp:docPr id="176" name="Picture 176" descr="https://lh3.googleusercontent.com/Gwn-WaDHW0rptFZLnKW7EcashhgRu9dec8gpoPCU03Q6vlpFIJLkGZ6LD7CZ6owaaVplDP44MnNEPe_7M4NnyLkHJuUhJFLtD9Mptiiia5OsPt-eTApLV3_B9tE0a78X_u0BXD3aQyQ9R7YDgWwT8RfD9PE0OswjFhldhAuIOXAGGbuSjblwm3IM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3.googleusercontent.com/Gwn-WaDHW0rptFZLnKW7EcashhgRu9dec8gpoPCU03Q6vlpFIJLkGZ6LD7CZ6owaaVplDP44MnNEPe_7M4NnyLkHJuUhJFLtD9Mptiiia5OsPt-eTApLV3_B9tE0a78X_u0BXD3aQyQ9R7YDgWwT8RfD9PE0OswjFhldhAuIOXAGGbuSjblwm3IMI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37F4" w:rsidRDefault="005B37F4" w:rsidP="005B37F4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Cs w:val="28"/>
          <w:bdr w:val="none" w:sz="0" w:space="0" w:color="auto" w:frame="1"/>
          <w:lang w:val="en-GB" w:eastAsia="en-GB"/>
        </w:rPr>
        <w:drawing>
          <wp:inline distT="0" distB="0" distL="0" distR="0">
            <wp:extent cx="5734050" cy="2520950"/>
            <wp:effectExtent l="0" t="0" r="0" b="0"/>
            <wp:docPr id="177" name="Picture 177" descr="https://lh3.googleusercontent.com/GyLDkfMtv3DNWB4G0nertSLR1qsqgu5pmYf9NxZLRygWy7jMyRDfN0dh97NMH83GfU37QWeU2QOk2SJtQYe8t2cVzbUMChMTElLvjoDbctv-XD_8XwdWdyKu6_miBXfCp9NSa7IE7PDYIqICHKxqud0DYFOZ9bNFo3v2qClI8y_MgE1EZA7miYp_H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GyLDkfMtv3DNWB4G0nertSLR1qsqgu5pmYf9NxZLRygWy7jMyRDfN0dh97NMH83GfU37QWeU2QOk2SJtQYe8t2cVzbUMChMTElLvjoDbctv-XD_8XwdWdyKu6_miBXfCp9NSa7IE7PDYIqICHKxqud0DYFOZ9bNFo3v2qClI8y_MgE1EZA7miYp_HQ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Pr="005B37F4" w:rsidRDefault="00366026" w:rsidP="005B37F4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545404" w:rsidRDefault="00545404" w:rsidP="0054540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07" w:name="_Toc116843955"/>
      <w:r w:rsidRPr="00545404">
        <w:rPr>
          <w:rFonts w:ascii="Times New Roman" w:hAnsi="Times New Roman" w:cs="Times New Roman"/>
          <w:color w:val="auto"/>
          <w:szCs w:val="28"/>
        </w:rPr>
        <w:t>8.2.2. BLL</w:t>
      </w:r>
      <w:bookmarkEnd w:id="207"/>
    </w:p>
    <w:p w:rsidR="005B37F4" w:rsidRPr="005B37F4" w:rsidRDefault="005B37F4" w:rsidP="005B37F4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noProof/>
          <w:color w:val="000000"/>
          <w:szCs w:val="28"/>
          <w:bdr w:val="none" w:sz="0" w:space="0" w:color="auto" w:frame="1"/>
          <w:lang w:val="en-GB" w:eastAsia="en-GB"/>
        </w:rPr>
        <w:drawing>
          <wp:inline distT="0" distB="0" distL="0" distR="0">
            <wp:extent cx="5734050" cy="2095500"/>
            <wp:effectExtent l="0" t="0" r="0" b="0"/>
            <wp:docPr id="178" name="Picture 178" descr="https://lh4.googleusercontent.com/3tvaGULeNaNdK7d5Lq7v5iC_0WSSwgVOU9EA8vL6Nb4EWNiybiLLdM2t5P4L7p3KeiTj8ZMvJKhwgedxc8DbwkXmnVa2Az9hEybyfrvSlS84g6HddEF69ZzUme2zbeTg533UyW-coHQhYx0lBF96w3e2kg94OvMRVCIH-CAXDIGEe-fUhEOSiK3V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3tvaGULeNaNdK7d5Lq7v5iC_0WSSwgVOU9EA8vL6Nb4EWNiybiLLdM2t5P4L7p3KeiTj8ZMvJKhwgedxc8DbwkXmnVa2Az9hEybyfrvSlS84g6HddEF69ZzUme2zbeTg533UyW-coHQhYx0lBF96w3e2kg94OvMRVCIH-CAXDIGEe-fUhEOSiK3VZQ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5404" w:rsidRDefault="00545404" w:rsidP="00545404">
      <w:pPr>
        <w:pStyle w:val="Heading4"/>
        <w:rPr>
          <w:rFonts w:ascii="Times New Roman" w:hAnsi="Times New Roman" w:cs="Times New Roman"/>
          <w:color w:val="auto"/>
          <w:szCs w:val="28"/>
        </w:rPr>
      </w:pPr>
      <w:bookmarkStart w:id="208" w:name="_Toc116843956"/>
      <w:r w:rsidRPr="00545404">
        <w:rPr>
          <w:rFonts w:ascii="Times New Roman" w:hAnsi="Times New Roman" w:cs="Times New Roman"/>
          <w:color w:val="auto"/>
          <w:szCs w:val="28"/>
        </w:rPr>
        <w:lastRenderedPageBreak/>
        <w:t>8.2.3. UI</w:t>
      </w:r>
      <w:bookmarkEnd w:id="208"/>
    </w:p>
    <w:p w:rsidR="00E52897" w:rsidRDefault="00E52897" w:rsidP="00E52897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3270250"/>
            <wp:effectExtent l="0" t="0" r="0" b="6350"/>
            <wp:docPr id="167" name="Picture 167" descr="https://lh4.googleusercontent.com/tNyCI4cVsxPXf0ZK7Ftrb1YXdki350udHTDJiVeTlMnSAR1MrbjnwSLtY-_QrPVnW6NLtrtySCpCl9qFSW_FyTgMUDiqVdJzgJ-0SXL7PtQNja0QL0pq7s24ZlwMX0G-VOav7GSgZVaXlzLbbVlJXcOYWZYdQowAOduBafmaSBSDOwyu5U7kMSLYf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tNyCI4cVsxPXf0ZK7Ftrb1YXdki350udHTDJiVeTlMnSAR1MrbjnwSLtY-_QrPVnW6NLtrtySCpCl9qFSW_FyTgMUDiqVdJzgJ-0SXL7PtQNja0QL0pq7s24ZlwMX0G-VOav7GSgZVaXlzLbbVlJXcOYWZYdQowAOduBafmaSBSDOwyu5U7kMSLYf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6026" w:rsidRDefault="00366026" w:rsidP="00E52897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E52897" w:rsidRDefault="00E52897" w:rsidP="00E52897">
      <w:pPr>
        <w:jc w:val="center"/>
        <w:rPr>
          <w:rFonts w:ascii="Times New Roman" w:hAnsi="Times New Roman" w:cs="Times New Roman"/>
          <w:b w:val="0"/>
          <w:color w:val="auto"/>
        </w:rPr>
      </w:pPr>
      <w:r>
        <w:rPr>
          <w:rFonts w:ascii="Arial" w:hAnsi="Arial" w:cs="Arial"/>
          <w:noProof/>
          <w:color w:val="000000"/>
          <w:sz w:val="22"/>
          <w:bdr w:val="none" w:sz="0" w:space="0" w:color="auto" w:frame="1"/>
          <w:lang w:val="en-GB" w:eastAsia="en-GB"/>
        </w:rPr>
        <w:drawing>
          <wp:inline distT="0" distB="0" distL="0" distR="0">
            <wp:extent cx="5734050" cy="3060700"/>
            <wp:effectExtent l="0" t="0" r="0" b="6350"/>
            <wp:docPr id="168" name="Picture 168" descr="https://lh4.googleusercontent.com/8ZQFSEBPEmnTT4gGNKqHNIyVrEcNY-ygBh4QOPCREtG84E3ZsZT2-TETYZTf5aj5swVDcRxhFkx_seoZQ3iC6J5OIf9y66_9dkbrJEQ7jaBGFNZ7hS2s4D7I7V_2Lnx7V3tPFfDCGPcg8Ue19blWTBrD3wdKsNbWtT_rxxmVQWI2lmS1Ng10sYuc7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8ZQFSEBPEmnTT4gGNKqHNIyVrEcNY-ygBh4QOPCREtG84E3ZsZT2-TETYZTf5aj5swVDcRxhFkx_seoZQ3iC6J5OIf9y66_9dkbrJEQ7jaBGFNZ7hS2s4D7I7V_2Lnx7V3tPFfDCGPcg8Ue19blWTBrD3wdKsNbWtT_rxxmVQWI2lmS1Ng10sYuc7Q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2897" w:rsidRDefault="00E52897" w:rsidP="00E52897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E52897" w:rsidRDefault="00E52897" w:rsidP="00E52897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366026" w:rsidRDefault="00366026" w:rsidP="00E52897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4B7561" w:rsidRDefault="004B7561" w:rsidP="00E52897">
      <w:pPr>
        <w:jc w:val="center"/>
        <w:rPr>
          <w:rFonts w:ascii="Times New Roman" w:hAnsi="Times New Roman" w:cs="Times New Roman"/>
          <w:b w:val="0"/>
          <w:color w:val="auto"/>
        </w:rPr>
      </w:pPr>
    </w:p>
    <w:p w:rsidR="00E52897" w:rsidRPr="00BA356C" w:rsidRDefault="00E52897" w:rsidP="00BA356C">
      <w:pPr>
        <w:jc w:val="center"/>
        <w:rPr>
          <w:rFonts w:ascii="Times New Roman" w:hAnsi="Times New Roman" w:cs="Times New Roman"/>
        </w:rPr>
      </w:pPr>
      <w:r w:rsidRPr="00BA356C">
        <w:rPr>
          <w:rFonts w:ascii="Times New Roman" w:hAnsi="Times New Roman" w:cs="Times New Roman"/>
        </w:rPr>
        <w:t>HẾT</w:t>
      </w:r>
    </w:p>
    <w:p w:rsidR="00545404" w:rsidRPr="00BA356C" w:rsidRDefault="00545404" w:rsidP="00BA356C">
      <w:pPr>
        <w:jc w:val="center"/>
        <w:rPr>
          <w:rFonts w:ascii="Times New Roman" w:hAnsi="Times New Roman" w:cs="Times New Roman"/>
        </w:rPr>
      </w:pPr>
    </w:p>
    <w:sectPr w:rsidR="00545404" w:rsidRPr="00BA356C" w:rsidSect="00B70C75">
      <w:headerReference w:type="default" r:id="rId171"/>
      <w:footerReference w:type="default" r:id="rId172"/>
      <w:pgSz w:w="12240" w:h="15840"/>
      <w:pgMar w:top="720" w:right="1152" w:bottom="720" w:left="1152" w:header="0" w:footer="288" w:gutter="0"/>
      <w:pgNumType w:start="1"/>
      <w:cols w:space="720"/>
      <w:docGrid w:linePitch="38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D59CB" w:rsidRDefault="007D59CB">
      <w:r>
        <w:separator/>
      </w:r>
    </w:p>
    <w:p w:rsidR="007D59CB" w:rsidRDefault="007D59CB"/>
  </w:endnote>
  <w:endnote w:type="continuationSeparator" w:id="0">
    <w:p w:rsidR="007D59CB" w:rsidRDefault="007D59CB">
      <w:r>
        <w:continuationSeparator/>
      </w:r>
    </w:p>
    <w:p w:rsidR="007D59CB" w:rsidRDefault="007D59C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994462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620A1" w:rsidRDefault="00D620A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816C9">
          <w:rPr>
            <w:noProof/>
          </w:rPr>
          <w:t>77</w:t>
        </w:r>
        <w:r>
          <w:rPr>
            <w:noProof/>
          </w:rPr>
          <w:fldChar w:fldCharType="end"/>
        </w:r>
      </w:p>
    </w:sdtContent>
  </w:sdt>
  <w:p w:rsidR="00D620A1" w:rsidRDefault="00D620A1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D59CB" w:rsidRDefault="007D59CB">
      <w:r>
        <w:separator/>
      </w:r>
    </w:p>
    <w:p w:rsidR="007D59CB" w:rsidRDefault="007D59CB"/>
  </w:footnote>
  <w:footnote w:type="continuationSeparator" w:id="0">
    <w:p w:rsidR="007D59CB" w:rsidRDefault="007D59CB">
      <w:r>
        <w:continuationSeparator/>
      </w:r>
    </w:p>
    <w:p w:rsidR="007D59CB" w:rsidRDefault="007D59CB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90" w:type="dxa"/>
      <w:tblBorders>
        <w:top w:val="single" w:sz="36" w:space="0" w:color="082A75" w:themeColor="text2"/>
        <w:left w:val="single" w:sz="36" w:space="0" w:color="082A75" w:themeColor="text2"/>
        <w:bottom w:val="single" w:sz="36" w:space="0" w:color="082A75" w:themeColor="text2"/>
        <w:right w:val="single" w:sz="36" w:space="0" w:color="082A75" w:themeColor="text2"/>
        <w:insideH w:val="single" w:sz="36" w:space="0" w:color="082A75" w:themeColor="text2"/>
        <w:insideV w:val="single" w:sz="36" w:space="0" w:color="082A75" w:themeColor="text2"/>
      </w:tblBorders>
      <w:tblLook w:val="0000" w:firstRow="0" w:lastRow="0" w:firstColumn="0" w:lastColumn="0" w:noHBand="0" w:noVBand="0"/>
    </w:tblPr>
    <w:tblGrid>
      <w:gridCol w:w="9990"/>
    </w:tblGrid>
    <w:tr w:rsidR="00D620A1" w:rsidTr="00D077E9">
      <w:trPr>
        <w:trHeight w:val="978"/>
      </w:trPr>
      <w:tc>
        <w:tcPr>
          <w:tcW w:w="9990" w:type="dxa"/>
          <w:tcBorders>
            <w:top w:val="nil"/>
            <w:left w:val="nil"/>
            <w:bottom w:val="single" w:sz="36" w:space="0" w:color="34ABA2" w:themeColor="accent3"/>
            <w:right w:val="nil"/>
          </w:tcBorders>
        </w:tcPr>
        <w:p w:rsidR="00D620A1" w:rsidRDefault="00D620A1">
          <w:pPr>
            <w:pStyle w:val="Header"/>
          </w:pPr>
        </w:p>
      </w:tc>
    </w:tr>
  </w:tbl>
  <w:p w:rsidR="00D620A1" w:rsidRDefault="00D620A1" w:rsidP="00D077E9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5016F85"/>
    <w:multiLevelType w:val="hybridMultilevel"/>
    <w:tmpl w:val="8FEA902A"/>
    <w:lvl w:ilvl="0" w:tplc="385EEA3C">
      <w:start w:val="8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  <w:color w:val="082A75" w:themeColor="text2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attachedTemplate r:id="rId1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7ACC"/>
    <w:rsid w:val="000026EB"/>
    <w:rsid w:val="0002482E"/>
    <w:rsid w:val="000354A5"/>
    <w:rsid w:val="000479E4"/>
    <w:rsid w:val="00050324"/>
    <w:rsid w:val="00053E24"/>
    <w:rsid w:val="000642CE"/>
    <w:rsid w:val="000A0150"/>
    <w:rsid w:val="000B2648"/>
    <w:rsid w:val="000B799E"/>
    <w:rsid w:val="000C67A2"/>
    <w:rsid w:val="000D5D5D"/>
    <w:rsid w:val="000E63C9"/>
    <w:rsid w:val="001078FA"/>
    <w:rsid w:val="001257F2"/>
    <w:rsid w:val="00130CA4"/>
    <w:rsid w:val="00130E9D"/>
    <w:rsid w:val="00131AD3"/>
    <w:rsid w:val="001401AD"/>
    <w:rsid w:val="00150A6D"/>
    <w:rsid w:val="00153696"/>
    <w:rsid w:val="001707AA"/>
    <w:rsid w:val="001720AD"/>
    <w:rsid w:val="00185B35"/>
    <w:rsid w:val="001F200A"/>
    <w:rsid w:val="001F2BC8"/>
    <w:rsid w:val="001F5C05"/>
    <w:rsid w:val="001F5F6B"/>
    <w:rsid w:val="00206D74"/>
    <w:rsid w:val="0021382E"/>
    <w:rsid w:val="00233B76"/>
    <w:rsid w:val="00243EBC"/>
    <w:rsid w:val="00246A35"/>
    <w:rsid w:val="00272500"/>
    <w:rsid w:val="00275CDB"/>
    <w:rsid w:val="00284348"/>
    <w:rsid w:val="00297B9C"/>
    <w:rsid w:val="002A2236"/>
    <w:rsid w:val="002A3485"/>
    <w:rsid w:val="002B248F"/>
    <w:rsid w:val="002D7FE0"/>
    <w:rsid w:val="002F1217"/>
    <w:rsid w:val="002F19DA"/>
    <w:rsid w:val="002F51F5"/>
    <w:rsid w:val="00301047"/>
    <w:rsid w:val="00304356"/>
    <w:rsid w:val="00312137"/>
    <w:rsid w:val="00320FB0"/>
    <w:rsid w:val="00324F98"/>
    <w:rsid w:val="00325764"/>
    <w:rsid w:val="00330359"/>
    <w:rsid w:val="00332580"/>
    <w:rsid w:val="00332F13"/>
    <w:rsid w:val="0033762F"/>
    <w:rsid w:val="00366026"/>
    <w:rsid w:val="00366C7E"/>
    <w:rsid w:val="00375137"/>
    <w:rsid w:val="00375C83"/>
    <w:rsid w:val="00377B94"/>
    <w:rsid w:val="003816C9"/>
    <w:rsid w:val="00384EA3"/>
    <w:rsid w:val="003A39A1"/>
    <w:rsid w:val="003A6D7A"/>
    <w:rsid w:val="003C2191"/>
    <w:rsid w:val="003C4B7D"/>
    <w:rsid w:val="003D3863"/>
    <w:rsid w:val="00400289"/>
    <w:rsid w:val="004110DE"/>
    <w:rsid w:val="00433901"/>
    <w:rsid w:val="0044085A"/>
    <w:rsid w:val="00476D20"/>
    <w:rsid w:val="004831A9"/>
    <w:rsid w:val="004B0942"/>
    <w:rsid w:val="004B21A5"/>
    <w:rsid w:val="004B7561"/>
    <w:rsid w:val="004D3A5B"/>
    <w:rsid w:val="005037F0"/>
    <w:rsid w:val="00516A86"/>
    <w:rsid w:val="005171EC"/>
    <w:rsid w:val="005275F6"/>
    <w:rsid w:val="00545404"/>
    <w:rsid w:val="00547CAE"/>
    <w:rsid w:val="0055491E"/>
    <w:rsid w:val="00572102"/>
    <w:rsid w:val="0058732D"/>
    <w:rsid w:val="005B37F4"/>
    <w:rsid w:val="005E3C8D"/>
    <w:rsid w:val="005E7D69"/>
    <w:rsid w:val="005F0268"/>
    <w:rsid w:val="005F1BB0"/>
    <w:rsid w:val="006142BA"/>
    <w:rsid w:val="006148F1"/>
    <w:rsid w:val="00632D49"/>
    <w:rsid w:val="006340CB"/>
    <w:rsid w:val="00636E3F"/>
    <w:rsid w:val="006405E9"/>
    <w:rsid w:val="006432AC"/>
    <w:rsid w:val="006540A3"/>
    <w:rsid w:val="00656C4D"/>
    <w:rsid w:val="00661A19"/>
    <w:rsid w:val="00662B87"/>
    <w:rsid w:val="00683F36"/>
    <w:rsid w:val="006B15DF"/>
    <w:rsid w:val="006C5BFF"/>
    <w:rsid w:val="006E2AB0"/>
    <w:rsid w:val="006E5716"/>
    <w:rsid w:val="006F307A"/>
    <w:rsid w:val="00700898"/>
    <w:rsid w:val="007049A0"/>
    <w:rsid w:val="00705871"/>
    <w:rsid w:val="00720178"/>
    <w:rsid w:val="007302B3"/>
    <w:rsid w:val="00730733"/>
    <w:rsid w:val="00730E3A"/>
    <w:rsid w:val="00732C2D"/>
    <w:rsid w:val="00736AAF"/>
    <w:rsid w:val="007372E7"/>
    <w:rsid w:val="007637C1"/>
    <w:rsid w:val="00765B2A"/>
    <w:rsid w:val="0077238D"/>
    <w:rsid w:val="00777ACC"/>
    <w:rsid w:val="00783A34"/>
    <w:rsid w:val="007B1D31"/>
    <w:rsid w:val="007C6B52"/>
    <w:rsid w:val="007D16C5"/>
    <w:rsid w:val="007D59CB"/>
    <w:rsid w:val="007F7A74"/>
    <w:rsid w:val="008003F1"/>
    <w:rsid w:val="0081073E"/>
    <w:rsid w:val="00827E5F"/>
    <w:rsid w:val="00850B76"/>
    <w:rsid w:val="00862FE4"/>
    <w:rsid w:val="0086389A"/>
    <w:rsid w:val="0087011B"/>
    <w:rsid w:val="0087605E"/>
    <w:rsid w:val="00886940"/>
    <w:rsid w:val="008B0B09"/>
    <w:rsid w:val="008B1C84"/>
    <w:rsid w:val="008B1FEE"/>
    <w:rsid w:val="008D6A46"/>
    <w:rsid w:val="008F60FF"/>
    <w:rsid w:val="00903C32"/>
    <w:rsid w:val="00916B16"/>
    <w:rsid w:val="009173B9"/>
    <w:rsid w:val="0093260A"/>
    <w:rsid w:val="0093335D"/>
    <w:rsid w:val="00935F4D"/>
    <w:rsid w:val="0093613E"/>
    <w:rsid w:val="00943026"/>
    <w:rsid w:val="009457BC"/>
    <w:rsid w:val="00961196"/>
    <w:rsid w:val="00966544"/>
    <w:rsid w:val="00966B81"/>
    <w:rsid w:val="00966F09"/>
    <w:rsid w:val="00977934"/>
    <w:rsid w:val="00982AFD"/>
    <w:rsid w:val="00984C4A"/>
    <w:rsid w:val="00987418"/>
    <w:rsid w:val="00992678"/>
    <w:rsid w:val="00994F19"/>
    <w:rsid w:val="009A08EF"/>
    <w:rsid w:val="009A150D"/>
    <w:rsid w:val="009B396C"/>
    <w:rsid w:val="009C388D"/>
    <w:rsid w:val="009C7720"/>
    <w:rsid w:val="009D6AF7"/>
    <w:rsid w:val="009F71C0"/>
    <w:rsid w:val="00A2295E"/>
    <w:rsid w:val="00A23AFA"/>
    <w:rsid w:val="00A27FC4"/>
    <w:rsid w:val="00A31B3E"/>
    <w:rsid w:val="00A42098"/>
    <w:rsid w:val="00A532F3"/>
    <w:rsid w:val="00A54772"/>
    <w:rsid w:val="00A56505"/>
    <w:rsid w:val="00A66160"/>
    <w:rsid w:val="00A8489E"/>
    <w:rsid w:val="00A87F5C"/>
    <w:rsid w:val="00A91529"/>
    <w:rsid w:val="00AB0C1E"/>
    <w:rsid w:val="00AB5844"/>
    <w:rsid w:val="00AC29F3"/>
    <w:rsid w:val="00AE6BC5"/>
    <w:rsid w:val="00B00DA3"/>
    <w:rsid w:val="00B0375F"/>
    <w:rsid w:val="00B03F09"/>
    <w:rsid w:val="00B104FD"/>
    <w:rsid w:val="00B11048"/>
    <w:rsid w:val="00B127C5"/>
    <w:rsid w:val="00B231E5"/>
    <w:rsid w:val="00B2571F"/>
    <w:rsid w:val="00B474A5"/>
    <w:rsid w:val="00B536D6"/>
    <w:rsid w:val="00B55CFB"/>
    <w:rsid w:val="00B62C27"/>
    <w:rsid w:val="00B70C75"/>
    <w:rsid w:val="00B87E2A"/>
    <w:rsid w:val="00B96C74"/>
    <w:rsid w:val="00B97749"/>
    <w:rsid w:val="00BA356C"/>
    <w:rsid w:val="00BB21F3"/>
    <w:rsid w:val="00BC2332"/>
    <w:rsid w:val="00BC7DBC"/>
    <w:rsid w:val="00BD77C6"/>
    <w:rsid w:val="00BE563C"/>
    <w:rsid w:val="00C02B87"/>
    <w:rsid w:val="00C10C5D"/>
    <w:rsid w:val="00C1430E"/>
    <w:rsid w:val="00C22D1E"/>
    <w:rsid w:val="00C23E61"/>
    <w:rsid w:val="00C4086D"/>
    <w:rsid w:val="00C4219F"/>
    <w:rsid w:val="00C4535A"/>
    <w:rsid w:val="00C55083"/>
    <w:rsid w:val="00C64BAC"/>
    <w:rsid w:val="00C927D9"/>
    <w:rsid w:val="00C96889"/>
    <w:rsid w:val="00CA1896"/>
    <w:rsid w:val="00CA2342"/>
    <w:rsid w:val="00CA3BAC"/>
    <w:rsid w:val="00CB5B28"/>
    <w:rsid w:val="00CC1835"/>
    <w:rsid w:val="00CD0B94"/>
    <w:rsid w:val="00CF25F8"/>
    <w:rsid w:val="00CF3682"/>
    <w:rsid w:val="00CF5371"/>
    <w:rsid w:val="00D0323A"/>
    <w:rsid w:val="00D0559F"/>
    <w:rsid w:val="00D05B27"/>
    <w:rsid w:val="00D077E9"/>
    <w:rsid w:val="00D40784"/>
    <w:rsid w:val="00D42242"/>
    <w:rsid w:val="00D4264F"/>
    <w:rsid w:val="00D42CB7"/>
    <w:rsid w:val="00D5413D"/>
    <w:rsid w:val="00D570A9"/>
    <w:rsid w:val="00D620A1"/>
    <w:rsid w:val="00D70D02"/>
    <w:rsid w:val="00D7638A"/>
    <w:rsid w:val="00D770C7"/>
    <w:rsid w:val="00D8458E"/>
    <w:rsid w:val="00D86945"/>
    <w:rsid w:val="00D90290"/>
    <w:rsid w:val="00D90A2A"/>
    <w:rsid w:val="00DA0BB0"/>
    <w:rsid w:val="00DA1D50"/>
    <w:rsid w:val="00DB00BC"/>
    <w:rsid w:val="00DB0F9D"/>
    <w:rsid w:val="00DC11CA"/>
    <w:rsid w:val="00DD152F"/>
    <w:rsid w:val="00DD2A3C"/>
    <w:rsid w:val="00DD41C9"/>
    <w:rsid w:val="00DD5DAB"/>
    <w:rsid w:val="00DE1283"/>
    <w:rsid w:val="00DE213F"/>
    <w:rsid w:val="00DF027C"/>
    <w:rsid w:val="00E00A32"/>
    <w:rsid w:val="00E15478"/>
    <w:rsid w:val="00E22ACD"/>
    <w:rsid w:val="00E52897"/>
    <w:rsid w:val="00E5395C"/>
    <w:rsid w:val="00E55FA6"/>
    <w:rsid w:val="00E620B0"/>
    <w:rsid w:val="00E81B40"/>
    <w:rsid w:val="00EA2D30"/>
    <w:rsid w:val="00EB4A9F"/>
    <w:rsid w:val="00EC1080"/>
    <w:rsid w:val="00EF1222"/>
    <w:rsid w:val="00EF555B"/>
    <w:rsid w:val="00F00A93"/>
    <w:rsid w:val="00F027BB"/>
    <w:rsid w:val="00F11DCF"/>
    <w:rsid w:val="00F13F61"/>
    <w:rsid w:val="00F162EA"/>
    <w:rsid w:val="00F242F5"/>
    <w:rsid w:val="00F319F2"/>
    <w:rsid w:val="00F333EE"/>
    <w:rsid w:val="00F445B3"/>
    <w:rsid w:val="00F50C71"/>
    <w:rsid w:val="00F52D27"/>
    <w:rsid w:val="00F83527"/>
    <w:rsid w:val="00FA3B20"/>
    <w:rsid w:val="00FD0FB0"/>
    <w:rsid w:val="00FD48A0"/>
    <w:rsid w:val="00FD583F"/>
    <w:rsid w:val="00FD7488"/>
    <w:rsid w:val="00FE0A88"/>
    <w:rsid w:val="00FF16B4"/>
    <w:rsid w:val="00FF3D48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attachedSchema w:val="urn:DocumentPartTemplate"/>
  <w:attachedSchema w:val="http://schemas.microsoft.com/temp/samples"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C184F60B-DCC0-47B1-9A3C-148265CC9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uiPriority="4" w:qFormat="1"/>
    <w:lsdException w:name="heading 3" w:semiHidden="1" w:uiPriority="5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5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" w:unhideWhenUsed="1" w:qFormat="1"/>
    <w:lsdException w:name="Emphasis" w:semiHidden="1" w:uiPriority="2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4F19"/>
    <w:pPr>
      <w:spacing w:after="0"/>
    </w:pPr>
    <w:rPr>
      <w:rFonts w:eastAsiaTheme="minorEastAsia"/>
      <w:b/>
      <w:color w:val="082A75" w:themeColor="text2"/>
      <w:sz w:val="28"/>
      <w:szCs w:val="22"/>
    </w:rPr>
  </w:style>
  <w:style w:type="paragraph" w:styleId="Heading1">
    <w:name w:val="heading 1"/>
    <w:basedOn w:val="Normal"/>
    <w:link w:val="Heading1Char"/>
    <w:uiPriority w:val="4"/>
    <w:qFormat/>
    <w:rsid w:val="00D077E9"/>
    <w:pPr>
      <w:keepNext/>
      <w:spacing w:before="240" w:after="60"/>
      <w:outlineLvl w:val="0"/>
    </w:pPr>
    <w:rPr>
      <w:rFonts w:asciiTheme="majorHAnsi" w:eastAsiaTheme="majorEastAsia" w:hAnsiTheme="majorHAnsi" w:cstheme="majorBidi"/>
      <w:color w:val="061F57" w:themeColor="text2" w:themeShade="BF"/>
      <w:kern w:val="28"/>
      <w:sz w:val="52"/>
      <w:szCs w:val="32"/>
    </w:rPr>
  </w:style>
  <w:style w:type="paragraph" w:styleId="Heading2">
    <w:name w:val="heading 2"/>
    <w:basedOn w:val="Normal"/>
    <w:next w:val="Normal"/>
    <w:link w:val="Heading2Char"/>
    <w:uiPriority w:val="4"/>
    <w:qFormat/>
    <w:rsid w:val="00DF027C"/>
    <w:pPr>
      <w:keepNext/>
      <w:spacing w:after="240" w:line="240" w:lineRule="auto"/>
      <w:outlineLvl w:val="1"/>
    </w:pPr>
    <w:rPr>
      <w:rFonts w:eastAsiaTheme="majorEastAsia" w:cstheme="majorBidi"/>
      <w:b w:val="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5"/>
    <w:unhideWhenUsed/>
    <w:qFormat/>
    <w:rsid w:val="00304356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12639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rsid w:val="00A27FC4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13A57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4"/>
    <w:rsid w:val="00D077E9"/>
    <w:rPr>
      <w:rFonts w:asciiTheme="majorHAnsi" w:eastAsiaTheme="majorEastAsia" w:hAnsiTheme="majorHAnsi" w:cstheme="majorBidi"/>
      <w:b/>
      <w:color w:val="061F57" w:themeColor="text2" w:themeShade="BF"/>
      <w:kern w:val="28"/>
      <w:sz w:val="52"/>
      <w:szCs w:val="32"/>
    </w:rPr>
  </w:style>
  <w:style w:type="character" w:customStyle="1" w:styleId="Heading2Char">
    <w:name w:val="Heading 2 Char"/>
    <w:basedOn w:val="DefaultParagraphFont"/>
    <w:link w:val="Heading2"/>
    <w:uiPriority w:val="4"/>
    <w:rsid w:val="00DF027C"/>
    <w:rPr>
      <w:rFonts w:eastAsiaTheme="majorEastAsia" w:cstheme="majorBidi"/>
      <w:color w:val="082A75" w:themeColor="text2"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5"/>
    <w:rsid w:val="00304356"/>
    <w:rPr>
      <w:rFonts w:asciiTheme="majorHAnsi" w:eastAsiaTheme="majorEastAsia" w:hAnsiTheme="majorHAnsi" w:cstheme="majorBidi"/>
      <w:b/>
      <w:color w:val="012639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1"/>
    <w:rsid w:val="00A27FC4"/>
    <w:rPr>
      <w:rFonts w:asciiTheme="majorHAnsi" w:eastAsiaTheme="majorEastAsia" w:hAnsiTheme="majorHAnsi" w:cstheme="majorBidi"/>
      <w:b/>
      <w:i/>
      <w:iCs/>
      <w:color w:val="013A57" w:themeColor="accent1" w:themeShade="BF"/>
      <w:sz w:val="28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uiPriority w:val="1"/>
    <w:qFormat/>
    <w:rsid w:val="00D86945"/>
    <w:pPr>
      <w:spacing w:after="200" w:line="240" w:lineRule="auto"/>
    </w:pPr>
    <w:rPr>
      <w:rFonts w:asciiTheme="majorHAnsi" w:eastAsiaTheme="majorEastAsia" w:hAnsiTheme="majorHAnsi" w:cstheme="majorBidi"/>
      <w:bCs/>
      <w:sz w:val="7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D86945"/>
    <w:rPr>
      <w:rFonts w:asciiTheme="majorHAnsi" w:eastAsiaTheme="majorEastAsia" w:hAnsiTheme="majorHAnsi" w:cstheme="majorBidi"/>
      <w:b/>
      <w:bCs/>
      <w:color w:val="082A75" w:themeColor="text2"/>
      <w:sz w:val="72"/>
      <w:szCs w:val="52"/>
    </w:rPr>
  </w:style>
  <w:style w:type="paragraph" w:styleId="Subtitle">
    <w:name w:val="Subtitle"/>
    <w:basedOn w:val="Normal"/>
    <w:link w:val="SubtitleChar"/>
    <w:uiPriority w:val="2"/>
    <w:qFormat/>
    <w:rsid w:val="00D86945"/>
    <w:pPr>
      <w:framePr w:hSpace="180" w:wrap="around" w:vAnchor="text" w:hAnchor="margin" w:y="1167"/>
    </w:pPr>
    <w:rPr>
      <w:b w:val="0"/>
      <w:caps/>
      <w:spacing w:val="20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sid w:val="00D86945"/>
    <w:rPr>
      <w:rFonts w:eastAsiaTheme="minorEastAsia"/>
      <w:caps/>
      <w:color w:val="082A75" w:themeColor="text2"/>
      <w:spacing w:val="20"/>
      <w:sz w:val="32"/>
      <w:szCs w:val="22"/>
    </w:rPr>
  </w:style>
  <w:style w:type="paragraph" w:styleId="Header">
    <w:name w:val="header"/>
    <w:basedOn w:val="Normal"/>
    <w:link w:val="HeaderChar"/>
    <w:uiPriority w:val="8"/>
    <w:unhideWhenUsed/>
    <w:rsid w:val="005037F0"/>
  </w:style>
  <w:style w:type="character" w:customStyle="1" w:styleId="HeaderChar">
    <w:name w:val="Header Char"/>
    <w:basedOn w:val="DefaultParagraphFont"/>
    <w:link w:val="Header"/>
    <w:uiPriority w:val="8"/>
    <w:rsid w:val="0093335D"/>
  </w:style>
  <w:style w:type="paragraph" w:styleId="Footer">
    <w:name w:val="footer"/>
    <w:basedOn w:val="Normal"/>
    <w:link w:val="FooterChar"/>
    <w:uiPriority w:val="99"/>
    <w:unhideWhenUsed/>
    <w:rsid w:val="005037F0"/>
  </w:style>
  <w:style w:type="character" w:customStyle="1" w:styleId="FooterChar">
    <w:name w:val="Footer Char"/>
    <w:basedOn w:val="DefaultParagraphFont"/>
    <w:link w:val="Footer"/>
    <w:uiPriority w:val="99"/>
    <w:rsid w:val="005037F0"/>
    <w:rPr>
      <w:sz w:val="24"/>
      <w:szCs w:val="24"/>
    </w:rPr>
  </w:style>
  <w:style w:type="paragraph" w:customStyle="1" w:styleId="Name">
    <w:name w:val="Name"/>
    <w:basedOn w:val="Normal"/>
    <w:uiPriority w:val="3"/>
    <w:qFormat/>
    <w:rsid w:val="00B231E5"/>
    <w:pPr>
      <w:spacing w:line="240" w:lineRule="auto"/>
      <w:jc w:val="right"/>
    </w:pPr>
  </w:style>
  <w:style w:type="table" w:styleId="TableGrid">
    <w:name w:val="Table Grid"/>
    <w:basedOn w:val="TableNormal"/>
    <w:uiPriority w:val="1"/>
    <w:rsid w:val="00FF16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customStyle="1" w:styleId="Content">
    <w:name w:val="Content"/>
    <w:basedOn w:val="Normal"/>
    <w:link w:val="ContentChar"/>
    <w:qFormat/>
    <w:rsid w:val="00DF027C"/>
    <w:rPr>
      <w:b w:val="0"/>
    </w:rPr>
  </w:style>
  <w:style w:type="character" w:customStyle="1" w:styleId="ContentChar">
    <w:name w:val="Content Char"/>
    <w:basedOn w:val="DefaultParagraphFont"/>
    <w:link w:val="Content"/>
    <w:rsid w:val="00DF027C"/>
    <w:rPr>
      <w:rFonts w:eastAsiaTheme="minorEastAsia"/>
      <w:color w:val="082A75" w:themeColor="text2"/>
      <w:sz w:val="28"/>
      <w:szCs w:val="22"/>
    </w:rPr>
  </w:style>
  <w:style w:type="paragraph" w:customStyle="1" w:styleId="EmphasisText">
    <w:name w:val="Emphasis Text"/>
    <w:basedOn w:val="Normal"/>
    <w:link w:val="EmphasisTextChar"/>
    <w:qFormat/>
    <w:rsid w:val="00DF027C"/>
  </w:style>
  <w:style w:type="character" w:customStyle="1" w:styleId="EmphasisTextChar">
    <w:name w:val="Emphasis Text Char"/>
    <w:basedOn w:val="DefaultParagraphFont"/>
    <w:link w:val="EmphasisText"/>
    <w:rsid w:val="00DF027C"/>
    <w:rPr>
      <w:rFonts w:eastAsiaTheme="minorEastAsia"/>
      <w:b/>
      <w:color w:val="082A75" w:themeColor="text2"/>
      <w:sz w:val="28"/>
      <w:szCs w:val="22"/>
    </w:rPr>
  </w:style>
  <w:style w:type="table" w:customStyle="1" w:styleId="TableGrid0">
    <w:name w:val="TableGrid"/>
    <w:rsid w:val="008D6A46"/>
    <w:pPr>
      <w:spacing w:after="0" w:line="240" w:lineRule="auto"/>
    </w:pPr>
    <w:rPr>
      <w:rFonts w:eastAsiaTheme="minorEastAsia"/>
      <w:sz w:val="22"/>
      <w:szCs w:val="22"/>
      <w:lang w:val="en-GB" w:eastAsia="en-GB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unhideWhenUsed/>
    <w:qFormat/>
    <w:rsid w:val="00320FB0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049A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049A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7049A0"/>
    <w:pPr>
      <w:spacing w:after="100"/>
      <w:ind w:left="560"/>
    </w:pPr>
  </w:style>
  <w:style w:type="paragraph" w:styleId="TOC4">
    <w:name w:val="toc 4"/>
    <w:basedOn w:val="Normal"/>
    <w:next w:val="Normal"/>
    <w:autoRedefine/>
    <w:uiPriority w:val="39"/>
    <w:unhideWhenUsed/>
    <w:rsid w:val="007049A0"/>
    <w:pPr>
      <w:spacing w:after="100"/>
      <w:ind w:left="840"/>
    </w:pPr>
  </w:style>
  <w:style w:type="character" w:styleId="Hyperlink">
    <w:name w:val="Hyperlink"/>
    <w:basedOn w:val="DefaultParagraphFont"/>
    <w:uiPriority w:val="99"/>
    <w:unhideWhenUsed/>
    <w:rsid w:val="007049A0"/>
    <w:rPr>
      <w:color w:val="3592C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724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header" Target="head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2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glossaryDocument" Target="glossary/document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theme" Target="theme/theme1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AppData\Roaming\Microsoft\Templates\Report%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E95B7FBB4FFD49B19A63340767400A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B41941-078F-42F0-8DBC-C5353D108C2C}"/>
      </w:docPartPr>
      <w:docPartBody>
        <w:p w:rsidR="008C0675" w:rsidRDefault="008C0675">
          <w:pPr>
            <w:pStyle w:val="E95B7FBB4FFD49B19A63340767400A3B"/>
          </w:pPr>
          <w:r w:rsidRPr="00D86945">
            <w:rPr>
              <w:rStyle w:val="SubtitleChar"/>
              <w:b/>
            </w:rPr>
            <w:fldChar w:fldCharType="begin"/>
          </w:r>
          <w:r w:rsidRPr="00D86945">
            <w:rPr>
              <w:rStyle w:val="SubtitleChar"/>
            </w:rPr>
            <w:instrText xml:space="preserve"> DATE  \@ "MMMM d"  \* MERGEFORMAT </w:instrText>
          </w:r>
          <w:r w:rsidRPr="00D86945">
            <w:rPr>
              <w:rStyle w:val="SubtitleChar"/>
              <w:b/>
            </w:rPr>
            <w:fldChar w:fldCharType="separate"/>
          </w:r>
          <w:r>
            <w:rPr>
              <w:rStyle w:val="SubtitleChar"/>
            </w:rPr>
            <w:t>October 15</w:t>
          </w:r>
          <w:r w:rsidRPr="00D86945">
            <w:rPr>
              <w:rStyle w:val="SubtitleChar"/>
              <w:b/>
            </w:rPr>
            <w:fldChar w:fldCharType="end"/>
          </w:r>
        </w:p>
      </w:docPartBody>
    </w:docPart>
    <w:docPart>
      <w:docPartPr>
        <w:name w:val="6B87F1DE8A1F4CA0974386AB705570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DD32E4C-3A5C-4C9E-A874-3E09C4C6B05F}"/>
      </w:docPartPr>
      <w:docPartBody>
        <w:p w:rsidR="008C0675" w:rsidRDefault="008C0675">
          <w:pPr>
            <w:pStyle w:val="6B87F1DE8A1F4CA0974386AB705570B9"/>
          </w:pPr>
          <w:r>
            <w:t>COMPANY NAME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A3"/>
    <w:family w:val="swiss"/>
    <w:pitch w:val="variable"/>
    <w:sig w:usb0="E1002EFF" w:usb1="C000605B" w:usb2="00000029" w:usb3="00000000" w:csb0="0001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A3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0675"/>
    <w:rsid w:val="0004796A"/>
    <w:rsid w:val="002176FC"/>
    <w:rsid w:val="004A3277"/>
    <w:rsid w:val="005753D6"/>
    <w:rsid w:val="008C0675"/>
    <w:rsid w:val="00D047EB"/>
    <w:rsid w:val="00DA7794"/>
    <w:rsid w:val="00DF2103"/>
    <w:rsid w:val="00E96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framePr w:hSpace="180" w:wrap="around" w:vAnchor="text" w:hAnchor="margin" w:y="1167"/>
      <w:spacing w:after="0" w:line="276" w:lineRule="auto"/>
    </w:pPr>
    <w:rPr>
      <w:caps/>
      <w:color w:val="44546A" w:themeColor="text2"/>
      <w:spacing w:val="20"/>
      <w:sz w:val="32"/>
      <w:lang w:val="en-US" w:eastAsia="en-US"/>
    </w:rPr>
  </w:style>
  <w:style w:type="character" w:customStyle="1" w:styleId="SubtitleChar">
    <w:name w:val="Subtitle Char"/>
    <w:basedOn w:val="DefaultParagraphFont"/>
    <w:link w:val="Subtitle"/>
    <w:uiPriority w:val="2"/>
    <w:rPr>
      <w:caps/>
      <w:color w:val="44546A" w:themeColor="text2"/>
      <w:spacing w:val="20"/>
      <w:sz w:val="32"/>
      <w:lang w:val="en-US" w:eastAsia="en-US"/>
    </w:rPr>
  </w:style>
  <w:style w:type="paragraph" w:customStyle="1" w:styleId="E95B7FBB4FFD49B19A63340767400A3B">
    <w:name w:val="E95B7FBB4FFD49B19A63340767400A3B"/>
  </w:style>
  <w:style w:type="paragraph" w:customStyle="1" w:styleId="6B87F1DE8A1F4CA0974386AB705570B9">
    <w:name w:val="6B87F1DE8A1F4CA0974386AB705570B9"/>
  </w:style>
  <w:style w:type="paragraph" w:customStyle="1" w:styleId="09C52C9AEA704B249FEAE0995412F936">
    <w:name w:val="09C52C9AEA704B249FEAE0995412F936"/>
  </w:style>
  <w:style w:type="paragraph" w:customStyle="1" w:styleId="8781092E4B214952A52F522A5638CAA8">
    <w:name w:val="8781092E4B214952A52F522A5638CAA8"/>
  </w:style>
  <w:style w:type="paragraph" w:customStyle="1" w:styleId="46371710D49541F6A7CA31465253D94E">
    <w:name w:val="46371710D49541F6A7CA31465253D94E"/>
  </w:style>
  <w:style w:type="paragraph" w:customStyle="1" w:styleId="0460DD37F0B14B71A2797B21B890DE05">
    <w:name w:val="0460DD37F0B14B71A2797B21B890DE05"/>
  </w:style>
  <w:style w:type="paragraph" w:customStyle="1" w:styleId="895D512D62C04BF997FF7CEB699C6238">
    <w:name w:val="895D512D62C04BF997FF7CEB699C6238"/>
  </w:style>
  <w:style w:type="paragraph" w:customStyle="1" w:styleId="69ED231F43E44DEEB11FEEA0E0B98F01">
    <w:name w:val="69ED231F43E44DEEB11FEEA0E0B98F01"/>
  </w:style>
  <w:style w:type="paragraph" w:customStyle="1" w:styleId="FCD90E3475234F4FB5E845EAF9A7F635">
    <w:name w:val="FCD90E3475234F4FB5E845EAF9A7F635"/>
    <w:rsid w:val="008C067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Custom Theme">
  <a:themeElements>
    <a:clrScheme name="Custom 29">
      <a:dk1>
        <a:srgbClr val="0F0D29"/>
      </a:dk1>
      <a:lt1>
        <a:srgbClr val="FFFFFF"/>
      </a:lt1>
      <a:dk2>
        <a:srgbClr val="082A75"/>
      </a:dk2>
      <a:lt2>
        <a:srgbClr val="E7E6E6"/>
      </a:lt2>
      <a:accent1>
        <a:srgbClr val="024F75"/>
      </a:accent1>
      <a:accent2>
        <a:srgbClr val="3592CF"/>
      </a:accent2>
      <a:accent3>
        <a:srgbClr val="34ABA2"/>
      </a:accent3>
      <a:accent4>
        <a:srgbClr val="66B2CA"/>
      </a:accent4>
      <a:accent5>
        <a:srgbClr val="C1D9CB"/>
      </a:accent5>
      <a:accent6>
        <a:srgbClr val="34ABA2"/>
      </a:accent6>
      <a:hlink>
        <a:srgbClr val="3592CF"/>
      </a:hlink>
      <a:folHlink>
        <a:srgbClr val="3592CF"/>
      </a:folHlink>
    </a:clrScheme>
    <a:fontScheme name="Custom 20">
      <a:majorFont>
        <a:latin typeface="Arial"/>
        <a:ea typeface=""/>
        <a:cs typeface=""/>
      </a:majorFont>
      <a:minorFont>
        <a:latin typeface="Calibri"/>
        <a:ea typeface=""/>
        <a:cs typeface="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31335C-2736-4283-8F65-C56FE52240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</Template>
  <TotalTime>331</TotalTime>
  <Pages>82</Pages>
  <Words>3671</Words>
  <Characters>20927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ASUS</dc:creator>
  <cp:keywords/>
  <cp:lastModifiedBy>Microsoft account</cp:lastModifiedBy>
  <cp:revision>51</cp:revision>
  <cp:lastPrinted>2006-08-01T17:47:00Z</cp:lastPrinted>
  <dcterms:created xsi:type="dcterms:W3CDTF">2022-10-15T12:57:00Z</dcterms:created>
  <dcterms:modified xsi:type="dcterms:W3CDTF">2022-10-16T14:11:00Z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</Properties>
</file>